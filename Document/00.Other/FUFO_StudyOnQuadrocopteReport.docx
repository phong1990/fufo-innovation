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612" w:type="dxa"/>
        <w:tblBorders>
          <w:insideH w:val="single" w:sz="4" w:space="0" w:color="auto"/>
          <w:insideV w:val="single" w:sz="4" w:space="0" w:color="auto"/>
        </w:tblBorders>
        <w:tblLook w:val="01E0"/>
      </w:tblPr>
      <w:tblGrid>
        <w:gridCol w:w="10656"/>
      </w:tblGrid>
      <w:tr w:rsidR="00E05F28" w:rsidRPr="0057321C" w:rsidTr="00B61546">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E05F28">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E05F28">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E05F28">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DB5AD5">
                  <w:pPr>
                    <w:pStyle w:val="NoSpacing"/>
                    <w:jc w:val="center"/>
                    <w:rPr>
                      <w:caps/>
                      <w:color w:val="1F497D"/>
                    </w:rPr>
                  </w:pPr>
                </w:p>
                <w:p w:rsidR="00DB5AD5" w:rsidRPr="0057321C" w:rsidRDefault="00DB5AD5" w:rsidP="00DB5AD5">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F92384">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DB5AD5">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DB5AD5">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DB5AD5">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D47D21">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Pr="0057321C">
                    <w:rPr>
                      <w:rFonts w:ascii="Times New Roman" w:hAnsi="Times New Roman"/>
                    </w:rPr>
                    <w:t>,2012</w:t>
                  </w:r>
                </w:p>
              </w:tc>
            </w:tr>
            <w:tr w:rsidR="00DB5AD5" w:rsidRPr="0057321C" w:rsidTr="00DB5AD5">
              <w:trPr>
                <w:trHeight w:val="360"/>
              </w:trPr>
              <w:tc>
                <w:tcPr>
                  <w:tcW w:w="10430" w:type="dxa"/>
                  <w:vAlign w:val="center"/>
                  <w:hideMark/>
                </w:tcPr>
                <w:p w:rsidR="00DB5AD5" w:rsidRPr="0057321C" w:rsidRDefault="00DB5AD5" w:rsidP="00B65F92">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B65F92">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B65F92">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B65F92">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B65F92">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B65F92">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B65F92">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B65F92">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B65F92">
                  <w:pPr>
                    <w:pStyle w:val="NoSpacing"/>
                    <w:jc w:val="center"/>
                    <w:rPr>
                      <w:b/>
                      <w:bCs/>
                      <w:color w:val="1F497D"/>
                    </w:rPr>
                  </w:pPr>
                </w:p>
              </w:tc>
            </w:tr>
          </w:tbl>
          <w:p w:rsidR="00E05F28" w:rsidRPr="0057321C" w:rsidRDefault="00E05F28" w:rsidP="0058351C">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B61546">
        <w:tc>
          <w:tcPr>
            <w:tcW w:w="10656" w:type="dxa"/>
            <w:tcBorders>
              <w:top w:val="nil"/>
              <w:bottom w:val="nil"/>
            </w:tcBorders>
            <w:hideMark/>
          </w:tcPr>
          <w:p w:rsidR="00D47D21" w:rsidRPr="00B65F92" w:rsidRDefault="00D47D21" w:rsidP="00B65F92">
            <w:pPr>
              <w:pStyle w:val="Heading1"/>
              <w:numPr>
                <w:ilvl w:val="0"/>
                <w:numId w:val="0"/>
              </w:numPr>
              <w:ind w:left="612" w:right="738"/>
              <w:jc w:val="center"/>
              <w:rPr>
                <w:rFonts w:ascii="Times New Roman" w:hAnsi="Times New Roman" w:cs="Times New Roman"/>
              </w:rPr>
            </w:pPr>
            <w:bookmarkStart w:id="0" w:name="_Toc332500782"/>
            <w:r w:rsidRPr="00B65F92">
              <w:rPr>
                <w:rFonts w:ascii="Times New Roman" w:hAnsi="Times New Roman" w:cs="Times New Roman"/>
              </w:rPr>
              <w:lastRenderedPageBreak/>
              <w:t>Abstract</w:t>
            </w:r>
            <w:bookmarkEnd w:id="0"/>
          </w:p>
          <w:p w:rsidR="00B65F92" w:rsidRPr="00B65F92" w:rsidRDefault="00B65F92" w:rsidP="00B65F92"/>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are providing an increasing importance role in many aspect of human life today. As in the past few decades, UAV would be classified as an military area only due to the extremely high cost in both development and operation. However, due to the evolution of technology which lead to the reduction in price of technology equipments and parts, small UAVs are being researched and developed among the technology Universities and companies. </w:t>
            </w:r>
          </w:p>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A simple low cost UAV solution will provide an attractive alternative to many civilian and even military applications where human, plane or helicopter would traditionally be used. These application could include: traffic/urban surveillance, aiding search and rescue operations, forest fire detection, national border protection, cross-border smuggling control, etc.</w:t>
            </w:r>
          </w:p>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 Quadrocopter</w:t>
            </w:r>
            <w:r w:rsidR="007F244D">
              <w:rPr>
                <w:rFonts w:ascii="Times New Roman" w:hAnsi="Times New Roman" w:cs="Times New Roman"/>
                <w:sz w:val="24"/>
                <w:szCs w:val="24"/>
                <w:vertAlign w:val="superscript"/>
              </w:rPr>
              <w:t>[2]</w:t>
            </w:r>
            <w:r w:rsidR="007F244D">
              <w:rPr>
                <w:rFonts w:ascii="Times New Roman" w:hAnsi="Times New Roman" w:cs="Times New Roman"/>
                <w:sz w:val="24"/>
                <w:szCs w:val="24"/>
              </w:rPr>
              <w:t xml:space="preserve">, </w:t>
            </w:r>
            <w:r w:rsidRPr="00D47D21">
              <w:rPr>
                <w:rFonts w:ascii="Times New Roman" w:hAnsi="Times New Roman" w:cs="Times New Roman"/>
                <w:sz w:val="24"/>
                <w:szCs w:val="24"/>
              </w:rPr>
              <w:t xml:space="preserve"> a vehicle control system, as well as evaluating various design features and building materials. </w:t>
            </w:r>
          </w:p>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Quadrocopter model, which is propelled using four motors and propellers in opposite directions. The detail of this model will be discussed more intensively later in this report.</w:t>
            </w:r>
          </w:p>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The basic theory will mainly consist of modeling and control theory. However, there is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Quadrocopter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B65F92">
            <w:pPr>
              <w:ind w:left="612"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Default="00D47D21" w:rsidP="00B65F92">
            <w:pPr>
              <w:ind w:left="612" w:right="738"/>
              <w:rPr>
                <w:rFonts w:ascii="Times New Roman" w:eastAsia="Times New Roman" w:hAnsi="Times New Roman" w:cs="Times New Roman"/>
                <w:color w:val="1F497D"/>
              </w:rPr>
            </w:pPr>
          </w:p>
          <w:p w:rsidR="00D47D21" w:rsidRPr="0057321C" w:rsidRDefault="00D47D21" w:rsidP="00B65F92">
            <w:pPr>
              <w:ind w:left="612" w:right="738"/>
              <w:rPr>
                <w:rFonts w:ascii="Times New Roman" w:eastAsia="Times New Roman" w:hAnsi="Times New Roman" w:cs="Times New Roman"/>
                <w:color w:val="1F497D"/>
              </w:rPr>
            </w:pPr>
          </w:p>
        </w:tc>
      </w:tr>
      <w:tr w:rsidR="00E05F28" w:rsidRPr="0057321C" w:rsidTr="00B61546">
        <w:tc>
          <w:tcPr>
            <w:tcW w:w="10656" w:type="dxa"/>
            <w:tcBorders>
              <w:top w:val="nil"/>
            </w:tcBorders>
            <w:hideMark/>
          </w:tcPr>
          <w:p w:rsidR="00E05F28" w:rsidRPr="0057321C" w:rsidRDefault="00E05F28" w:rsidP="0058351C">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2063EF" w:rsidRDefault="002D6FBF">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500782" w:history="1">
        <w:r w:rsidR="002063EF" w:rsidRPr="00B672AD">
          <w:rPr>
            <w:rStyle w:val="Hyperlink"/>
            <w:rFonts w:ascii="Times New Roman" w:hAnsi="Times New Roman" w:cs="Times New Roman"/>
          </w:rPr>
          <w:t>Abstract</w:t>
        </w:r>
        <w:r w:rsidR="002063EF">
          <w:rPr>
            <w:webHidden/>
          </w:rPr>
          <w:tab/>
        </w:r>
        <w:r>
          <w:rPr>
            <w:webHidden/>
          </w:rPr>
          <w:fldChar w:fldCharType="begin"/>
        </w:r>
        <w:r w:rsidR="002063EF">
          <w:rPr>
            <w:webHidden/>
          </w:rPr>
          <w:instrText xml:space="preserve"> PAGEREF _Toc332500782 \h </w:instrText>
        </w:r>
        <w:r>
          <w:rPr>
            <w:webHidden/>
          </w:rPr>
        </w:r>
        <w:r>
          <w:rPr>
            <w:webHidden/>
          </w:rPr>
          <w:fldChar w:fldCharType="separate"/>
        </w:r>
        <w:r w:rsidR="002063EF">
          <w:rPr>
            <w:webHidden/>
          </w:rPr>
          <w:t>2</w:t>
        </w:r>
        <w:r>
          <w:rPr>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783" w:history="1">
        <w:r w:rsidR="002063EF" w:rsidRPr="00B672AD">
          <w:rPr>
            <w:rStyle w:val="Hyperlink"/>
            <w:rFonts w:ascii="Times New Roman" w:hAnsi="Times New Roman" w:cs="Times New Roman"/>
          </w:rPr>
          <w:t>1</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Introduction</w:t>
        </w:r>
        <w:r w:rsidR="002063EF">
          <w:rPr>
            <w:webHidden/>
          </w:rPr>
          <w:tab/>
        </w:r>
        <w:r>
          <w:rPr>
            <w:webHidden/>
          </w:rPr>
          <w:fldChar w:fldCharType="begin"/>
        </w:r>
        <w:r w:rsidR="002063EF">
          <w:rPr>
            <w:webHidden/>
          </w:rPr>
          <w:instrText xml:space="preserve"> PAGEREF _Toc332500783 \h </w:instrText>
        </w:r>
        <w:r>
          <w:rPr>
            <w:webHidden/>
          </w:rPr>
        </w:r>
        <w:r>
          <w:rPr>
            <w:webHidden/>
          </w:rPr>
          <w:fldChar w:fldCharType="separate"/>
        </w:r>
        <w:r w:rsidR="002063EF">
          <w:rPr>
            <w:webHidden/>
          </w:rPr>
          <w:t>4</w:t>
        </w:r>
        <w:r>
          <w:rPr>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84" w:history="1">
        <w:r w:rsidR="002063EF" w:rsidRPr="00B672AD">
          <w:rPr>
            <w:rStyle w:val="Hyperlink"/>
            <w:rFonts w:ascii="Times New Roman" w:hAnsi="Times New Roman" w:cs="Times New Roman"/>
            <w:noProof/>
            <w:snapToGrid w:val="0"/>
            <w:w w:val="0"/>
          </w:rPr>
          <w:t>1.1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Study objective</w:t>
        </w:r>
        <w:r w:rsidR="002063EF">
          <w:rPr>
            <w:noProof/>
            <w:webHidden/>
          </w:rPr>
          <w:tab/>
        </w:r>
        <w:r>
          <w:rPr>
            <w:noProof/>
            <w:webHidden/>
          </w:rPr>
          <w:fldChar w:fldCharType="begin"/>
        </w:r>
        <w:r w:rsidR="002063EF">
          <w:rPr>
            <w:noProof/>
            <w:webHidden/>
          </w:rPr>
          <w:instrText xml:space="preserve"> PAGEREF _Toc332500784 \h </w:instrText>
        </w:r>
        <w:r>
          <w:rPr>
            <w:noProof/>
            <w:webHidden/>
          </w:rPr>
        </w:r>
        <w:r>
          <w:rPr>
            <w:noProof/>
            <w:webHidden/>
          </w:rPr>
          <w:fldChar w:fldCharType="separate"/>
        </w:r>
        <w:r w:rsidR="002063EF">
          <w:rPr>
            <w:noProof/>
            <w:webHidden/>
          </w:rPr>
          <w:t>4</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85" w:history="1">
        <w:r w:rsidR="002063EF" w:rsidRPr="00B672AD">
          <w:rPr>
            <w:rStyle w:val="Hyperlink"/>
            <w:rFonts w:ascii="Times New Roman" w:hAnsi="Times New Roman" w:cs="Times New Roman"/>
            <w:noProof/>
            <w:snapToGrid w:val="0"/>
            <w:w w:val="0"/>
          </w:rPr>
          <w:t>1.2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Definitions and Acronyms</w:t>
        </w:r>
        <w:r w:rsidR="002063EF">
          <w:rPr>
            <w:noProof/>
            <w:webHidden/>
          </w:rPr>
          <w:tab/>
        </w:r>
        <w:r>
          <w:rPr>
            <w:noProof/>
            <w:webHidden/>
          </w:rPr>
          <w:fldChar w:fldCharType="begin"/>
        </w:r>
        <w:r w:rsidR="002063EF">
          <w:rPr>
            <w:noProof/>
            <w:webHidden/>
          </w:rPr>
          <w:instrText xml:space="preserve"> PAGEREF _Toc332500785 \h </w:instrText>
        </w:r>
        <w:r>
          <w:rPr>
            <w:noProof/>
            <w:webHidden/>
          </w:rPr>
        </w:r>
        <w:r>
          <w:rPr>
            <w:noProof/>
            <w:webHidden/>
          </w:rPr>
          <w:fldChar w:fldCharType="separate"/>
        </w:r>
        <w:r w:rsidR="002063EF">
          <w:rPr>
            <w:noProof/>
            <w:webHidden/>
          </w:rPr>
          <w:t>4</w:t>
        </w:r>
        <w:r>
          <w:rPr>
            <w:noProof/>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786" w:history="1">
        <w:r w:rsidR="002063EF" w:rsidRPr="00B672AD">
          <w:rPr>
            <w:rStyle w:val="Hyperlink"/>
            <w:rFonts w:ascii="Times New Roman" w:hAnsi="Times New Roman" w:cs="Times New Roman"/>
          </w:rPr>
          <w:t>2</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History</w:t>
        </w:r>
        <w:r w:rsidR="002063EF">
          <w:rPr>
            <w:webHidden/>
          </w:rPr>
          <w:tab/>
        </w:r>
        <w:r>
          <w:rPr>
            <w:webHidden/>
          </w:rPr>
          <w:fldChar w:fldCharType="begin"/>
        </w:r>
        <w:r w:rsidR="002063EF">
          <w:rPr>
            <w:webHidden/>
          </w:rPr>
          <w:instrText xml:space="preserve"> PAGEREF _Toc332500786 \h </w:instrText>
        </w:r>
        <w:r>
          <w:rPr>
            <w:webHidden/>
          </w:rPr>
        </w:r>
        <w:r>
          <w:rPr>
            <w:webHidden/>
          </w:rPr>
          <w:fldChar w:fldCharType="separate"/>
        </w:r>
        <w:r w:rsidR="002063EF">
          <w:rPr>
            <w:webHidden/>
          </w:rPr>
          <w:t>4</w:t>
        </w:r>
        <w:r>
          <w:rPr>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787" w:history="1">
        <w:r w:rsidR="002063EF" w:rsidRPr="00B672AD">
          <w:rPr>
            <w:rStyle w:val="Hyperlink"/>
            <w:rFonts w:ascii="Times New Roman" w:hAnsi="Times New Roman" w:cs="Times New Roman"/>
          </w:rPr>
          <w:t>3</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Quadrocopter Dynamic</w:t>
        </w:r>
        <w:r w:rsidR="002063EF">
          <w:rPr>
            <w:webHidden/>
          </w:rPr>
          <w:tab/>
        </w:r>
        <w:r>
          <w:rPr>
            <w:webHidden/>
          </w:rPr>
          <w:fldChar w:fldCharType="begin"/>
        </w:r>
        <w:r w:rsidR="002063EF">
          <w:rPr>
            <w:webHidden/>
          </w:rPr>
          <w:instrText xml:space="preserve"> PAGEREF _Toc332500787 \h </w:instrText>
        </w:r>
        <w:r>
          <w:rPr>
            <w:webHidden/>
          </w:rPr>
        </w:r>
        <w:r>
          <w:rPr>
            <w:webHidden/>
          </w:rPr>
          <w:fldChar w:fldCharType="separate"/>
        </w:r>
        <w:r w:rsidR="002063EF">
          <w:rPr>
            <w:webHidden/>
          </w:rPr>
          <w:t>5</w:t>
        </w:r>
        <w:r>
          <w:rPr>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88" w:history="1">
        <w:r w:rsidR="002063EF" w:rsidRPr="00B672AD">
          <w:rPr>
            <w:rStyle w:val="Hyperlink"/>
            <w:rFonts w:ascii="Times New Roman" w:hAnsi="Times New Roman" w:cs="Times New Roman"/>
            <w:noProof/>
          </w:rPr>
          <w:t>3.1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Inertial frame and Body frame</w:t>
        </w:r>
        <w:r w:rsidR="002063EF">
          <w:rPr>
            <w:noProof/>
            <w:webHidden/>
          </w:rPr>
          <w:tab/>
        </w:r>
        <w:r>
          <w:rPr>
            <w:noProof/>
            <w:webHidden/>
          </w:rPr>
          <w:fldChar w:fldCharType="begin"/>
        </w:r>
        <w:r w:rsidR="002063EF">
          <w:rPr>
            <w:noProof/>
            <w:webHidden/>
          </w:rPr>
          <w:instrText xml:space="preserve"> PAGEREF _Toc332500788 \h </w:instrText>
        </w:r>
        <w:r>
          <w:rPr>
            <w:noProof/>
            <w:webHidden/>
          </w:rPr>
        </w:r>
        <w:r>
          <w:rPr>
            <w:noProof/>
            <w:webHidden/>
          </w:rPr>
          <w:fldChar w:fldCharType="separate"/>
        </w:r>
        <w:r w:rsidR="002063EF">
          <w:rPr>
            <w:noProof/>
            <w:webHidden/>
          </w:rPr>
          <w:t>5</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89" w:history="1">
        <w:r w:rsidR="002063EF" w:rsidRPr="00B672AD">
          <w:rPr>
            <w:rStyle w:val="Hyperlink"/>
            <w:rFonts w:ascii="Times New Roman" w:hAnsi="Times New Roman" w:cs="Times New Roman"/>
            <w:noProof/>
          </w:rPr>
          <w:t>3.2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Quadrocopter assumptions</w:t>
        </w:r>
        <w:r w:rsidR="002063EF">
          <w:rPr>
            <w:noProof/>
            <w:webHidden/>
          </w:rPr>
          <w:tab/>
        </w:r>
        <w:r>
          <w:rPr>
            <w:noProof/>
            <w:webHidden/>
          </w:rPr>
          <w:fldChar w:fldCharType="begin"/>
        </w:r>
        <w:r w:rsidR="002063EF">
          <w:rPr>
            <w:noProof/>
            <w:webHidden/>
          </w:rPr>
          <w:instrText xml:space="preserve"> PAGEREF _Toc332500789 \h </w:instrText>
        </w:r>
        <w:r>
          <w:rPr>
            <w:noProof/>
            <w:webHidden/>
          </w:rPr>
        </w:r>
        <w:r>
          <w:rPr>
            <w:noProof/>
            <w:webHidden/>
          </w:rPr>
          <w:fldChar w:fldCharType="separate"/>
        </w:r>
        <w:r w:rsidR="002063EF">
          <w:rPr>
            <w:noProof/>
            <w:webHidden/>
          </w:rPr>
          <w:t>6</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0" w:history="1">
        <w:r w:rsidR="002063EF" w:rsidRPr="00B672AD">
          <w:rPr>
            <w:rStyle w:val="Hyperlink"/>
            <w:rFonts w:ascii="Times New Roman" w:hAnsi="Times New Roman" w:cs="Times New Roman"/>
            <w:noProof/>
          </w:rPr>
          <w:t>3.3</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Quadrocopter dynamic</w:t>
        </w:r>
        <w:r w:rsidR="002063EF">
          <w:rPr>
            <w:noProof/>
            <w:webHidden/>
          </w:rPr>
          <w:tab/>
        </w:r>
        <w:r>
          <w:rPr>
            <w:noProof/>
            <w:webHidden/>
          </w:rPr>
          <w:fldChar w:fldCharType="begin"/>
        </w:r>
        <w:r w:rsidR="002063EF">
          <w:rPr>
            <w:noProof/>
            <w:webHidden/>
          </w:rPr>
          <w:instrText xml:space="preserve"> PAGEREF _Toc332500790 \h </w:instrText>
        </w:r>
        <w:r>
          <w:rPr>
            <w:noProof/>
            <w:webHidden/>
          </w:rPr>
        </w:r>
        <w:r>
          <w:rPr>
            <w:noProof/>
            <w:webHidden/>
          </w:rPr>
          <w:fldChar w:fldCharType="separate"/>
        </w:r>
        <w:r w:rsidR="002063EF">
          <w:rPr>
            <w:noProof/>
            <w:webHidden/>
          </w:rPr>
          <w:t>7</w:t>
        </w:r>
        <w:r>
          <w:rPr>
            <w:noProof/>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791" w:history="1">
        <w:r w:rsidR="002063EF" w:rsidRPr="00B672AD">
          <w:rPr>
            <w:rStyle w:val="Hyperlink"/>
            <w:rFonts w:ascii="Times New Roman" w:hAnsi="Times New Roman" w:cs="Times New Roman"/>
          </w:rPr>
          <w:t>4</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Modeling the Quadrocopter</w:t>
        </w:r>
        <w:r w:rsidR="002063EF">
          <w:rPr>
            <w:webHidden/>
          </w:rPr>
          <w:tab/>
        </w:r>
        <w:r>
          <w:rPr>
            <w:webHidden/>
          </w:rPr>
          <w:fldChar w:fldCharType="begin"/>
        </w:r>
        <w:r w:rsidR="002063EF">
          <w:rPr>
            <w:webHidden/>
          </w:rPr>
          <w:instrText xml:space="preserve"> PAGEREF _Toc332500791 \h </w:instrText>
        </w:r>
        <w:r>
          <w:rPr>
            <w:webHidden/>
          </w:rPr>
        </w:r>
        <w:r>
          <w:rPr>
            <w:webHidden/>
          </w:rPr>
          <w:fldChar w:fldCharType="separate"/>
        </w:r>
        <w:r w:rsidR="002063EF">
          <w:rPr>
            <w:webHidden/>
          </w:rPr>
          <w:t>11</w:t>
        </w:r>
        <w:r>
          <w:rPr>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2" w:history="1">
        <w:r w:rsidR="002063EF" w:rsidRPr="00B672AD">
          <w:rPr>
            <w:rStyle w:val="Hyperlink"/>
            <w:rFonts w:ascii="Times New Roman" w:hAnsi="Times New Roman" w:cs="Times New Roman"/>
            <w:noProof/>
          </w:rPr>
          <w:t>4.1</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IMU</w:t>
        </w:r>
        <w:r w:rsidR="002063EF">
          <w:rPr>
            <w:noProof/>
            <w:webHidden/>
          </w:rPr>
          <w:tab/>
        </w:r>
        <w:r>
          <w:rPr>
            <w:noProof/>
            <w:webHidden/>
          </w:rPr>
          <w:fldChar w:fldCharType="begin"/>
        </w:r>
        <w:r w:rsidR="002063EF">
          <w:rPr>
            <w:noProof/>
            <w:webHidden/>
          </w:rPr>
          <w:instrText xml:space="preserve"> PAGEREF _Toc332500792 \h </w:instrText>
        </w:r>
        <w:r>
          <w:rPr>
            <w:noProof/>
            <w:webHidden/>
          </w:rPr>
        </w:r>
        <w:r>
          <w:rPr>
            <w:noProof/>
            <w:webHidden/>
          </w:rPr>
          <w:fldChar w:fldCharType="separate"/>
        </w:r>
        <w:r w:rsidR="002063EF">
          <w:rPr>
            <w:noProof/>
            <w:webHidden/>
          </w:rPr>
          <w:t>11</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3" w:history="1">
        <w:r w:rsidR="002063EF" w:rsidRPr="00B672AD">
          <w:rPr>
            <w:rStyle w:val="Hyperlink"/>
            <w:rFonts w:ascii="Times New Roman" w:hAnsi="Times New Roman" w:cs="Times New Roman"/>
            <w:noProof/>
          </w:rPr>
          <w:t>4.2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Euler angular movement measurement</w:t>
        </w:r>
        <w:r w:rsidR="002063EF">
          <w:rPr>
            <w:noProof/>
            <w:webHidden/>
          </w:rPr>
          <w:tab/>
        </w:r>
        <w:r>
          <w:rPr>
            <w:noProof/>
            <w:webHidden/>
          </w:rPr>
          <w:fldChar w:fldCharType="begin"/>
        </w:r>
        <w:r w:rsidR="002063EF">
          <w:rPr>
            <w:noProof/>
            <w:webHidden/>
          </w:rPr>
          <w:instrText xml:space="preserve"> PAGEREF _Toc332500793 \h </w:instrText>
        </w:r>
        <w:r>
          <w:rPr>
            <w:noProof/>
            <w:webHidden/>
          </w:rPr>
        </w:r>
        <w:r>
          <w:rPr>
            <w:noProof/>
            <w:webHidden/>
          </w:rPr>
          <w:fldChar w:fldCharType="separate"/>
        </w:r>
        <w:r w:rsidR="002063EF">
          <w:rPr>
            <w:noProof/>
            <w:webHidden/>
          </w:rPr>
          <w:t>12</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4" w:history="1">
        <w:r w:rsidR="002063EF" w:rsidRPr="00B672AD">
          <w:rPr>
            <w:rStyle w:val="Hyperlink"/>
            <w:rFonts w:ascii="Times New Roman" w:hAnsi="Times New Roman" w:cs="Times New Roman"/>
            <w:noProof/>
          </w:rPr>
          <w:t>4.3</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Mathematical Filter</w:t>
        </w:r>
        <w:r w:rsidR="002063EF">
          <w:rPr>
            <w:noProof/>
            <w:webHidden/>
          </w:rPr>
          <w:tab/>
        </w:r>
        <w:r>
          <w:rPr>
            <w:noProof/>
            <w:webHidden/>
          </w:rPr>
          <w:fldChar w:fldCharType="begin"/>
        </w:r>
        <w:r w:rsidR="002063EF">
          <w:rPr>
            <w:noProof/>
            <w:webHidden/>
          </w:rPr>
          <w:instrText xml:space="preserve"> PAGEREF _Toc332500794 \h </w:instrText>
        </w:r>
        <w:r>
          <w:rPr>
            <w:noProof/>
            <w:webHidden/>
          </w:rPr>
        </w:r>
        <w:r>
          <w:rPr>
            <w:noProof/>
            <w:webHidden/>
          </w:rPr>
          <w:fldChar w:fldCharType="separate"/>
        </w:r>
        <w:r w:rsidR="002063EF">
          <w:rPr>
            <w:noProof/>
            <w:webHidden/>
          </w:rPr>
          <w:t>14</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5" w:history="1">
        <w:r w:rsidR="002063EF" w:rsidRPr="00B672AD">
          <w:rPr>
            <w:rStyle w:val="Hyperlink"/>
            <w:rFonts w:ascii="Times New Roman" w:hAnsi="Times New Roman" w:cs="Times New Roman"/>
            <w:noProof/>
          </w:rPr>
          <w:t>4.4</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Altitude measurement</w:t>
        </w:r>
        <w:r w:rsidR="002063EF">
          <w:rPr>
            <w:noProof/>
            <w:webHidden/>
          </w:rPr>
          <w:tab/>
        </w:r>
        <w:r>
          <w:rPr>
            <w:noProof/>
            <w:webHidden/>
          </w:rPr>
          <w:fldChar w:fldCharType="begin"/>
        </w:r>
        <w:r w:rsidR="002063EF">
          <w:rPr>
            <w:noProof/>
            <w:webHidden/>
          </w:rPr>
          <w:instrText xml:space="preserve"> PAGEREF _Toc332500795 \h </w:instrText>
        </w:r>
        <w:r>
          <w:rPr>
            <w:noProof/>
            <w:webHidden/>
          </w:rPr>
        </w:r>
        <w:r>
          <w:rPr>
            <w:noProof/>
            <w:webHidden/>
          </w:rPr>
          <w:fldChar w:fldCharType="separate"/>
        </w:r>
        <w:r w:rsidR="002063EF">
          <w:rPr>
            <w:noProof/>
            <w:webHidden/>
          </w:rPr>
          <w:t>17</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6" w:history="1">
        <w:r w:rsidR="002063EF" w:rsidRPr="00B672AD">
          <w:rPr>
            <w:rStyle w:val="Hyperlink"/>
            <w:rFonts w:ascii="Times New Roman" w:hAnsi="Times New Roman" w:cs="Times New Roman"/>
            <w:noProof/>
          </w:rPr>
          <w:t>4.5</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PID Controller</w:t>
        </w:r>
        <w:r w:rsidR="002063EF">
          <w:rPr>
            <w:noProof/>
            <w:webHidden/>
          </w:rPr>
          <w:tab/>
        </w:r>
        <w:r>
          <w:rPr>
            <w:noProof/>
            <w:webHidden/>
          </w:rPr>
          <w:fldChar w:fldCharType="begin"/>
        </w:r>
        <w:r w:rsidR="002063EF">
          <w:rPr>
            <w:noProof/>
            <w:webHidden/>
          </w:rPr>
          <w:instrText xml:space="preserve"> PAGEREF _Toc332500796 \h </w:instrText>
        </w:r>
        <w:r>
          <w:rPr>
            <w:noProof/>
            <w:webHidden/>
          </w:rPr>
        </w:r>
        <w:r>
          <w:rPr>
            <w:noProof/>
            <w:webHidden/>
          </w:rPr>
          <w:fldChar w:fldCharType="separate"/>
        </w:r>
        <w:r w:rsidR="002063EF">
          <w:rPr>
            <w:noProof/>
            <w:webHidden/>
          </w:rPr>
          <w:t>19</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7" w:history="1">
        <w:r w:rsidR="002063EF" w:rsidRPr="00B672AD">
          <w:rPr>
            <w:rStyle w:val="Hyperlink"/>
            <w:rFonts w:ascii="Times New Roman" w:hAnsi="Times New Roman" w:cs="Times New Roman"/>
            <w:noProof/>
          </w:rPr>
          <w:t>4.6</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PID Tuning</w:t>
        </w:r>
        <w:r w:rsidR="002063EF">
          <w:rPr>
            <w:noProof/>
            <w:webHidden/>
          </w:rPr>
          <w:tab/>
        </w:r>
        <w:r>
          <w:rPr>
            <w:noProof/>
            <w:webHidden/>
          </w:rPr>
          <w:fldChar w:fldCharType="begin"/>
        </w:r>
        <w:r w:rsidR="002063EF">
          <w:rPr>
            <w:noProof/>
            <w:webHidden/>
          </w:rPr>
          <w:instrText xml:space="preserve"> PAGEREF _Toc332500797 \h </w:instrText>
        </w:r>
        <w:r>
          <w:rPr>
            <w:noProof/>
            <w:webHidden/>
          </w:rPr>
        </w:r>
        <w:r>
          <w:rPr>
            <w:noProof/>
            <w:webHidden/>
          </w:rPr>
          <w:fldChar w:fldCharType="separate"/>
        </w:r>
        <w:r w:rsidR="002063EF">
          <w:rPr>
            <w:noProof/>
            <w:webHidden/>
          </w:rPr>
          <w:t>21</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798" w:history="1">
        <w:r w:rsidR="002063EF" w:rsidRPr="00B672AD">
          <w:rPr>
            <w:rStyle w:val="Hyperlink"/>
            <w:rFonts w:ascii="Times New Roman" w:hAnsi="Times New Roman" w:cs="Times New Roman"/>
            <w:noProof/>
          </w:rPr>
          <w:t>4.7</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System design</w:t>
        </w:r>
        <w:r w:rsidR="002063EF">
          <w:rPr>
            <w:noProof/>
            <w:webHidden/>
          </w:rPr>
          <w:tab/>
        </w:r>
        <w:r>
          <w:rPr>
            <w:noProof/>
            <w:webHidden/>
          </w:rPr>
          <w:fldChar w:fldCharType="begin"/>
        </w:r>
        <w:r w:rsidR="002063EF">
          <w:rPr>
            <w:noProof/>
            <w:webHidden/>
          </w:rPr>
          <w:instrText xml:space="preserve"> PAGEREF _Toc332500798 \h </w:instrText>
        </w:r>
        <w:r>
          <w:rPr>
            <w:noProof/>
            <w:webHidden/>
          </w:rPr>
        </w:r>
        <w:r>
          <w:rPr>
            <w:noProof/>
            <w:webHidden/>
          </w:rPr>
          <w:fldChar w:fldCharType="separate"/>
        </w:r>
        <w:r w:rsidR="002063EF">
          <w:rPr>
            <w:noProof/>
            <w:webHidden/>
          </w:rPr>
          <w:t>23</w:t>
        </w:r>
        <w:r>
          <w:rPr>
            <w:noProof/>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799" w:history="1">
        <w:r w:rsidR="002063EF" w:rsidRPr="00B672AD">
          <w:rPr>
            <w:rStyle w:val="Hyperlink"/>
            <w:rFonts w:ascii="Times New Roman" w:hAnsi="Times New Roman" w:cs="Times New Roman"/>
          </w:rPr>
          <w:t>5</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Experimental results</w:t>
        </w:r>
        <w:r w:rsidR="002063EF">
          <w:rPr>
            <w:webHidden/>
          </w:rPr>
          <w:tab/>
        </w:r>
        <w:r>
          <w:rPr>
            <w:webHidden/>
          </w:rPr>
          <w:fldChar w:fldCharType="begin"/>
        </w:r>
        <w:r w:rsidR="002063EF">
          <w:rPr>
            <w:webHidden/>
          </w:rPr>
          <w:instrText xml:space="preserve"> PAGEREF _Toc332500799 \h </w:instrText>
        </w:r>
        <w:r>
          <w:rPr>
            <w:webHidden/>
          </w:rPr>
        </w:r>
        <w:r>
          <w:rPr>
            <w:webHidden/>
          </w:rPr>
          <w:fldChar w:fldCharType="separate"/>
        </w:r>
        <w:r w:rsidR="002063EF">
          <w:rPr>
            <w:webHidden/>
          </w:rPr>
          <w:t>25</w:t>
        </w:r>
        <w:r>
          <w:rPr>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800" w:history="1">
        <w:r w:rsidR="002063EF" w:rsidRPr="00B672AD">
          <w:rPr>
            <w:rStyle w:val="Hyperlink"/>
            <w:noProof/>
          </w:rPr>
          <w:t>5.1</w:t>
        </w:r>
        <w:r w:rsidR="002063EF">
          <w:rPr>
            <w:rFonts w:asciiTheme="minorHAnsi" w:eastAsiaTheme="minorEastAsia" w:hAnsiTheme="minorHAnsi" w:cstheme="minorBidi"/>
            <w:noProof/>
          </w:rPr>
          <w:tab/>
        </w:r>
        <w:r w:rsidR="002063EF" w:rsidRPr="00B672AD">
          <w:rPr>
            <w:rStyle w:val="Hyperlink"/>
            <w:noProof/>
          </w:rPr>
          <w:t>Experimental setup</w:t>
        </w:r>
        <w:r w:rsidR="002063EF">
          <w:rPr>
            <w:noProof/>
            <w:webHidden/>
          </w:rPr>
          <w:tab/>
        </w:r>
        <w:r>
          <w:rPr>
            <w:noProof/>
            <w:webHidden/>
          </w:rPr>
          <w:fldChar w:fldCharType="begin"/>
        </w:r>
        <w:r w:rsidR="002063EF">
          <w:rPr>
            <w:noProof/>
            <w:webHidden/>
          </w:rPr>
          <w:instrText xml:space="preserve"> PAGEREF _Toc332500800 \h </w:instrText>
        </w:r>
        <w:r>
          <w:rPr>
            <w:noProof/>
            <w:webHidden/>
          </w:rPr>
        </w:r>
        <w:r>
          <w:rPr>
            <w:noProof/>
            <w:webHidden/>
          </w:rPr>
          <w:fldChar w:fldCharType="separate"/>
        </w:r>
        <w:r w:rsidR="002063EF">
          <w:rPr>
            <w:noProof/>
            <w:webHidden/>
          </w:rPr>
          <w:t>25</w:t>
        </w:r>
        <w:r>
          <w:rPr>
            <w:noProof/>
            <w:webHidden/>
          </w:rPr>
          <w:fldChar w:fldCharType="end"/>
        </w:r>
      </w:hyperlink>
    </w:p>
    <w:p w:rsidR="002063EF" w:rsidRDefault="002D6FBF">
      <w:pPr>
        <w:pStyle w:val="TOC2"/>
        <w:tabs>
          <w:tab w:val="left" w:pos="880"/>
          <w:tab w:val="right" w:leader="dot" w:pos="9017"/>
        </w:tabs>
        <w:rPr>
          <w:rFonts w:asciiTheme="minorHAnsi" w:eastAsiaTheme="minorEastAsia" w:hAnsiTheme="minorHAnsi" w:cstheme="minorBidi"/>
          <w:noProof/>
        </w:rPr>
      </w:pPr>
      <w:hyperlink w:anchor="_Toc332500801" w:history="1">
        <w:r w:rsidR="002063EF" w:rsidRPr="00B672AD">
          <w:rPr>
            <w:rStyle w:val="Hyperlink"/>
            <w:rFonts w:ascii="Times New Roman" w:hAnsi="Times New Roman" w:cs="Times New Roman"/>
            <w:noProof/>
          </w:rPr>
          <w:t>5.2</w:t>
        </w:r>
        <w:r w:rsidR="002063EF">
          <w:rPr>
            <w:rFonts w:asciiTheme="minorHAnsi" w:eastAsiaTheme="minorEastAsia" w:hAnsiTheme="minorHAnsi" w:cstheme="minorBidi"/>
            <w:noProof/>
          </w:rPr>
          <w:tab/>
        </w:r>
        <w:r w:rsidR="002063EF" w:rsidRPr="00B672AD">
          <w:rPr>
            <w:rStyle w:val="Hyperlink"/>
            <w:rFonts w:ascii="Times New Roman" w:hAnsi="Times New Roman" w:cs="Times New Roman"/>
            <w:noProof/>
          </w:rPr>
          <w:t>Experiments and results</w:t>
        </w:r>
        <w:r w:rsidR="002063EF">
          <w:rPr>
            <w:noProof/>
            <w:webHidden/>
          </w:rPr>
          <w:tab/>
        </w:r>
        <w:r>
          <w:rPr>
            <w:noProof/>
            <w:webHidden/>
          </w:rPr>
          <w:fldChar w:fldCharType="begin"/>
        </w:r>
        <w:r w:rsidR="002063EF">
          <w:rPr>
            <w:noProof/>
            <w:webHidden/>
          </w:rPr>
          <w:instrText xml:space="preserve"> PAGEREF _Toc332500801 \h </w:instrText>
        </w:r>
        <w:r>
          <w:rPr>
            <w:noProof/>
            <w:webHidden/>
          </w:rPr>
        </w:r>
        <w:r>
          <w:rPr>
            <w:noProof/>
            <w:webHidden/>
          </w:rPr>
          <w:fldChar w:fldCharType="separate"/>
        </w:r>
        <w:r w:rsidR="002063EF">
          <w:rPr>
            <w:noProof/>
            <w:webHidden/>
          </w:rPr>
          <w:t>25</w:t>
        </w:r>
        <w:r>
          <w:rPr>
            <w:noProof/>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802" w:history="1">
        <w:r w:rsidR="002063EF" w:rsidRPr="00B672AD">
          <w:rPr>
            <w:rStyle w:val="Hyperlink"/>
            <w:rFonts w:ascii="Times New Roman" w:hAnsi="Times New Roman" w:cs="Times New Roman"/>
          </w:rPr>
          <w:t>6</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Conclusion</w:t>
        </w:r>
        <w:r w:rsidR="002063EF">
          <w:rPr>
            <w:webHidden/>
          </w:rPr>
          <w:tab/>
        </w:r>
        <w:r>
          <w:rPr>
            <w:webHidden/>
          </w:rPr>
          <w:fldChar w:fldCharType="begin"/>
        </w:r>
        <w:r w:rsidR="002063EF">
          <w:rPr>
            <w:webHidden/>
          </w:rPr>
          <w:instrText xml:space="preserve"> PAGEREF _Toc332500802 \h </w:instrText>
        </w:r>
        <w:r>
          <w:rPr>
            <w:webHidden/>
          </w:rPr>
        </w:r>
        <w:r>
          <w:rPr>
            <w:webHidden/>
          </w:rPr>
          <w:fldChar w:fldCharType="separate"/>
        </w:r>
        <w:r w:rsidR="002063EF">
          <w:rPr>
            <w:webHidden/>
          </w:rPr>
          <w:t>26</w:t>
        </w:r>
        <w:r>
          <w:rPr>
            <w:webHidden/>
          </w:rPr>
          <w:fldChar w:fldCharType="end"/>
        </w:r>
      </w:hyperlink>
    </w:p>
    <w:p w:rsidR="002063EF" w:rsidRDefault="002D6FBF">
      <w:pPr>
        <w:pStyle w:val="TOC1"/>
        <w:rPr>
          <w:rFonts w:asciiTheme="minorHAnsi" w:eastAsiaTheme="minorEastAsia" w:hAnsiTheme="minorHAnsi" w:cstheme="minorBidi"/>
          <w:b w:val="0"/>
          <w:sz w:val="22"/>
        </w:rPr>
      </w:pPr>
      <w:hyperlink w:anchor="_Toc332500803" w:history="1">
        <w:r w:rsidR="002063EF" w:rsidRPr="00B672AD">
          <w:rPr>
            <w:rStyle w:val="Hyperlink"/>
            <w:rFonts w:ascii="Times New Roman" w:hAnsi="Times New Roman" w:cs="Times New Roman"/>
          </w:rPr>
          <w:t>7</w:t>
        </w:r>
        <w:r w:rsidR="002063EF">
          <w:rPr>
            <w:rFonts w:asciiTheme="minorHAnsi" w:eastAsiaTheme="minorEastAsia" w:hAnsiTheme="minorHAnsi" w:cstheme="minorBidi"/>
            <w:b w:val="0"/>
            <w:sz w:val="22"/>
          </w:rPr>
          <w:tab/>
        </w:r>
        <w:r w:rsidR="002063EF" w:rsidRPr="00B672AD">
          <w:rPr>
            <w:rStyle w:val="Hyperlink"/>
            <w:rFonts w:ascii="Times New Roman" w:hAnsi="Times New Roman" w:cs="Times New Roman"/>
          </w:rPr>
          <w:t>List of References</w:t>
        </w:r>
        <w:r w:rsidR="002063EF">
          <w:rPr>
            <w:webHidden/>
          </w:rPr>
          <w:tab/>
        </w:r>
        <w:r>
          <w:rPr>
            <w:webHidden/>
          </w:rPr>
          <w:fldChar w:fldCharType="begin"/>
        </w:r>
        <w:r w:rsidR="002063EF">
          <w:rPr>
            <w:webHidden/>
          </w:rPr>
          <w:instrText xml:space="preserve"> PAGEREF _Toc332500803 \h </w:instrText>
        </w:r>
        <w:r>
          <w:rPr>
            <w:webHidden/>
          </w:rPr>
        </w:r>
        <w:r>
          <w:rPr>
            <w:webHidden/>
          </w:rPr>
          <w:fldChar w:fldCharType="separate"/>
        </w:r>
        <w:r w:rsidR="002063EF">
          <w:rPr>
            <w:webHidden/>
          </w:rPr>
          <w:t>26</w:t>
        </w:r>
        <w:r>
          <w:rPr>
            <w:webHidden/>
          </w:rPr>
          <w:fldChar w:fldCharType="end"/>
        </w:r>
      </w:hyperlink>
    </w:p>
    <w:p w:rsidR="00B61546" w:rsidRPr="0057321C" w:rsidRDefault="002D6FBF"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500783"/>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r>
        <w:rPr>
          <w:rFonts w:ascii="Times New Roman" w:hAnsi="Times New Roman" w:cs="Times New Roman"/>
        </w:rPr>
        <w:t>Objective</w:t>
      </w:r>
    </w:p>
    <w:p w:rsidR="00DC4DD7" w:rsidRDefault="00E43C0D" w:rsidP="000A7989">
      <w:pPr>
        <w:pStyle w:val="ListParagraph"/>
        <w:ind w:left="0"/>
        <w:jc w:val="both"/>
        <w:rPr>
          <w:rFonts w:ascii="Times New Roman" w:hAnsi="Times New Roman" w:cs="Times New Roman"/>
          <w:sz w:val="24"/>
          <w:szCs w:val="24"/>
        </w:rPr>
      </w:pPr>
      <w:bookmarkStart w:id="6" w:name="_Toc292962742"/>
      <w:bookmarkStart w:id="7" w:name="_Toc292962841"/>
      <w:bookmarkStart w:id="8" w:name="_Toc293256154"/>
      <w:r>
        <w:rPr>
          <w:rFonts w:ascii="Times New Roman" w:hAnsi="Times New Roman" w:cs="Times New Roman"/>
          <w:sz w:val="24"/>
          <w:szCs w:val="24"/>
        </w:rPr>
        <w:t>The project objective is</w:t>
      </w:r>
      <w:r w:rsidR="00D47D21">
        <w:rPr>
          <w:rFonts w:ascii="Times New Roman" w:hAnsi="Times New Roman" w:cs="Times New Roman"/>
          <w:sz w:val="24"/>
          <w:szCs w:val="24"/>
        </w:rPr>
        <w:t xml:space="preserve"> making a low cost</w:t>
      </w:r>
      <w:r w:rsidR="00E75DCC">
        <w:rPr>
          <w:rFonts w:ascii="Times New Roman" w:hAnsi="Times New Roman" w:cs="Times New Roman"/>
          <w:sz w:val="24"/>
          <w:szCs w:val="24"/>
        </w:rPr>
        <w:t xml:space="preserve"> prototyped</w:t>
      </w:r>
      <w:r w:rsidR="00D47D21">
        <w:rPr>
          <w:rFonts w:ascii="Times New Roman" w:hAnsi="Times New Roman" w:cs="Times New Roman"/>
          <w:sz w:val="24"/>
          <w:szCs w:val="24"/>
        </w:rPr>
        <w:t xml:space="preserve"> Quadrocopter</w:t>
      </w:r>
      <w:r>
        <w:rPr>
          <w:rFonts w:ascii="Times New Roman" w:hAnsi="Times New Roman" w:cs="Times New Roman"/>
          <w:sz w:val="24"/>
          <w:szCs w:val="24"/>
        </w:rPr>
        <w:t xml:space="preserve"> system</w:t>
      </w:r>
      <w:r w:rsidR="00D47D21">
        <w:rPr>
          <w:rFonts w:ascii="Times New Roman" w:hAnsi="Times New Roman" w:cs="Times New Roman"/>
          <w:sz w:val="24"/>
          <w:szCs w:val="24"/>
        </w:rPr>
        <w:t xml:space="preserve"> with a restricted resource and evaluate</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r>
        <w:rPr>
          <w:rFonts w:ascii="Times New Roman" w:hAnsi="Times New Roman" w:cs="Times New Roman"/>
        </w:rPr>
        <w:t>History of Quadrocopter</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Research into the initial development of quad rotors began in the early twentieth century. One of the first engineers to attempt to design a quad rotor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They completed their design in mid 1922, and the first test flight took place in October of 1922 in Dayton, Ohio. Bohezat‟s and Jerome‟s design weighed around 1700 kg at the time of take off and consisted of four six-bladed rotors along with a 220-HP motor. After many tests, the quad rotor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Following the research of Oemichen, Bothezat and Jerome, other researchers have attempted to create their own successful vertical flying machines. One such was being the Convertawings Model “A” quad rotor. The Convertawings Model “A” quad rotor was designed and built in the mid 1950‟s with civil and military purposes in mind. This particular quad rotor consisted of four rotors, two motors as well as wings. Due to lack of interest, however, the Convertawings Model “A” quad rotor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r>
        <w:rPr>
          <w:rFonts w:ascii="Times New Roman" w:hAnsi="Times New Roman" w:cs="Times New Roman"/>
        </w:rPr>
        <w:t>Similar products and ideas</w:t>
      </w:r>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w:t>
      </w:r>
      <w:r w:rsidR="006904C2">
        <w:rPr>
          <w:rFonts w:ascii="Times New Roman" w:hAnsi="Times New Roman" w:cs="Times New Roman"/>
          <w:sz w:val="24"/>
          <w:szCs w:val="24"/>
        </w:rPr>
        <w:lastRenderedPageBreak/>
        <w:t>capable of stable flying, video processing, GPS tracking and even obstacle determining and avoiding. Their qualities are superb and in some aspect, they are equal to the military UAV. However, their prices 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bCs w:val="0"/>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Radio control unit (2.4 Ghz)</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25pt;height:173.9pt" o:ole="">
                  <v:imagedata r:id="rId20" o:title=""/>
                </v:shape>
                <o:OLEObject Type="Embed" ProgID="PBrush" ShapeID="_x0000_i1025" DrawAspect="Content" ObjectID="_1406337520"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E43C0D">
              <w:rPr>
                <w:rFonts w:ascii="Times New Roman" w:hAnsi="Times New Roman" w:cs="Times New Roman"/>
                <w:sz w:val="24"/>
                <w:szCs w:val="24"/>
              </w:rPr>
              <w:t>Wifi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r>
        <w:rPr>
          <w:rFonts w:ascii="Times New Roman" w:hAnsi="Times New Roman" w:cs="Times New Roman"/>
        </w:rPr>
        <w:lastRenderedPageBreak/>
        <w:t>Scope of the this project</w:t>
      </w:r>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The scope of this project is prototype a quadrocopter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Automatically maintains its position in 3D space .</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Using Bluetooth and Wifi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Pilot sends command to the Quadrocopter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9" w:name="_Toc332500785"/>
      <w:r w:rsidRPr="0057321C">
        <w:rPr>
          <w:rFonts w:ascii="Times New Roman" w:hAnsi="Times New Roman" w:cs="Times New Roman"/>
        </w:rPr>
        <w:t>Definitions and Acronyms</w:t>
      </w:r>
      <w:bookmarkEnd w:id="6"/>
      <w:bookmarkEnd w:id="7"/>
      <w:bookmarkEnd w:id="8"/>
      <w:bookmarkEnd w:id="9"/>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B79D6"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B79D6" w:rsidRDefault="00B64784" w:rsidP="00D27232">
            <w:pPr>
              <w:spacing w:after="0" w:line="240" w:lineRule="auto"/>
              <w:jc w:val="center"/>
              <w:rPr>
                <w:rFonts w:ascii="Times New Roman" w:eastAsia="Times New Roman" w:hAnsi="Times New Roman" w:cs="Times New Roman"/>
                <w:b/>
                <w:bCs/>
                <w:color w:val="FFFFFF"/>
                <w:sz w:val="24"/>
                <w:szCs w:val="24"/>
              </w:rPr>
            </w:pPr>
            <w:r w:rsidRPr="009B79D6">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B79D6" w:rsidRDefault="00B64784" w:rsidP="00D27232">
            <w:pPr>
              <w:spacing w:after="0" w:line="240" w:lineRule="auto"/>
              <w:jc w:val="center"/>
              <w:rPr>
                <w:rFonts w:ascii="Times New Roman" w:eastAsia="Times New Roman" w:hAnsi="Times New Roman" w:cs="Times New Roman"/>
                <w:b/>
                <w:bCs/>
                <w:color w:val="FFFFFF"/>
                <w:sz w:val="24"/>
                <w:szCs w:val="24"/>
              </w:rPr>
            </w:pPr>
            <w:r w:rsidRPr="009B79D6">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B79D6" w:rsidRDefault="00B64784" w:rsidP="00D27232">
            <w:pPr>
              <w:spacing w:after="0" w:line="240" w:lineRule="auto"/>
              <w:jc w:val="center"/>
              <w:rPr>
                <w:rFonts w:ascii="Times New Roman" w:eastAsia="Times New Roman" w:hAnsi="Times New Roman" w:cs="Times New Roman"/>
                <w:b/>
                <w:bCs/>
                <w:color w:val="FFFFFF"/>
                <w:sz w:val="24"/>
                <w:szCs w:val="24"/>
              </w:rPr>
            </w:pPr>
            <w:r w:rsidRPr="009B79D6">
              <w:rPr>
                <w:rFonts w:ascii="Times New Roman" w:eastAsia="Times New Roman" w:hAnsi="Times New Roman" w:cs="Times New Roman"/>
                <w:b/>
                <w:bCs/>
                <w:color w:val="FFFFFF"/>
                <w:sz w:val="24"/>
                <w:szCs w:val="24"/>
              </w:rPr>
              <w:t>Note</w:t>
            </w:r>
          </w:p>
        </w:tc>
      </w:tr>
      <w:tr w:rsidR="00F904FA" w:rsidRPr="009B79D6"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B79D6" w:rsidRDefault="00F904FA" w:rsidP="00D27232">
            <w:pPr>
              <w:spacing w:after="0" w:line="240" w:lineRule="auto"/>
              <w:rPr>
                <w:rFonts w:ascii="Times New Roman" w:hAnsi="Times New Roman" w:cs="Times New Roman"/>
                <w:bCs/>
                <w:sz w:val="24"/>
                <w:szCs w:val="24"/>
              </w:rPr>
            </w:pPr>
            <w:r w:rsidRPr="009B79D6">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806506" w:rsidRDefault="00F904FA" w:rsidP="00D27232">
            <w:pPr>
              <w:spacing w:after="0" w:line="240" w:lineRule="auto"/>
              <w:rPr>
                <w:rFonts w:ascii="Times New Roman" w:hAnsi="Times New Roman" w:cs="Times New Roman"/>
                <w:sz w:val="24"/>
                <w:szCs w:val="24"/>
                <w:vertAlign w:val="superscript"/>
              </w:rPr>
            </w:pPr>
            <w:r w:rsidRPr="009B79D6">
              <w:rPr>
                <w:rFonts w:ascii="Times New Roman" w:hAnsi="Times New Roman" w:cs="Times New Roman"/>
                <w:sz w:val="24"/>
                <w:szCs w:val="24"/>
              </w:rPr>
              <w:t>Electronic Speed Controller</w:t>
            </w:r>
            <w:r w:rsidR="00806506">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B79D6" w:rsidRDefault="00F904FA" w:rsidP="00D27232">
            <w:pPr>
              <w:spacing w:after="0" w:line="240" w:lineRule="auto"/>
              <w:rPr>
                <w:rFonts w:ascii="Times New Roman" w:eastAsia="Times New Roman" w:hAnsi="Times New Roman" w:cs="Times New Roman"/>
                <w:sz w:val="24"/>
                <w:szCs w:val="24"/>
              </w:rPr>
            </w:pPr>
          </w:p>
        </w:tc>
      </w:tr>
      <w:tr w:rsidR="00F904FA" w:rsidRPr="009B79D6"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B79D6" w:rsidRDefault="00F904FA" w:rsidP="00D27232">
            <w:pPr>
              <w:spacing w:after="0" w:line="240" w:lineRule="auto"/>
              <w:rPr>
                <w:rFonts w:ascii="Times New Roman" w:hAnsi="Times New Roman" w:cs="Times New Roman"/>
                <w:bCs/>
                <w:sz w:val="24"/>
                <w:szCs w:val="24"/>
              </w:rPr>
            </w:pPr>
            <w:r w:rsidRPr="009B79D6">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B79D6" w:rsidRDefault="00F904FA" w:rsidP="00D27232">
            <w:pPr>
              <w:spacing w:after="0" w:line="240" w:lineRule="auto"/>
              <w:rPr>
                <w:rFonts w:ascii="Times New Roman" w:hAnsi="Times New Roman" w:cs="Times New Roman"/>
                <w:sz w:val="24"/>
                <w:szCs w:val="24"/>
              </w:rPr>
            </w:pPr>
            <w:r w:rsidRPr="009B79D6">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B79D6" w:rsidRDefault="00F904FA" w:rsidP="00D27232">
            <w:pPr>
              <w:spacing w:after="0" w:line="240" w:lineRule="auto"/>
              <w:rPr>
                <w:rFonts w:ascii="Times New Roman" w:eastAsia="Times New Roman" w:hAnsi="Times New Roman" w:cs="Times New Roman"/>
                <w:sz w:val="24"/>
                <w:szCs w:val="24"/>
              </w:rPr>
            </w:pPr>
          </w:p>
        </w:tc>
      </w:tr>
      <w:tr w:rsidR="00F904FA" w:rsidRPr="009B79D6"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B79D6" w:rsidRDefault="00F904FA" w:rsidP="00D27232">
            <w:pPr>
              <w:spacing w:after="0" w:line="240" w:lineRule="auto"/>
              <w:rPr>
                <w:rFonts w:ascii="Times New Roman" w:hAnsi="Times New Roman" w:cs="Times New Roman"/>
                <w:bCs/>
                <w:sz w:val="24"/>
                <w:szCs w:val="24"/>
              </w:rPr>
            </w:pPr>
            <w:r w:rsidRPr="009B79D6">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B79D6" w:rsidRDefault="00F904FA" w:rsidP="00D27232">
            <w:pPr>
              <w:spacing w:after="0" w:line="240" w:lineRule="auto"/>
              <w:rPr>
                <w:rFonts w:ascii="Times New Roman" w:hAnsi="Times New Roman" w:cs="Times New Roman"/>
                <w:sz w:val="24"/>
                <w:szCs w:val="24"/>
              </w:rPr>
            </w:pPr>
            <w:r w:rsidRPr="009B79D6">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B79D6" w:rsidRDefault="00F904FA" w:rsidP="00D27232">
            <w:pPr>
              <w:spacing w:after="0" w:line="240" w:lineRule="auto"/>
              <w:rPr>
                <w:rFonts w:ascii="Times New Roman" w:eastAsia="Times New Roman" w:hAnsi="Times New Roman" w:cs="Times New Roman"/>
                <w:sz w:val="24"/>
                <w:szCs w:val="24"/>
              </w:rPr>
            </w:pPr>
          </w:p>
        </w:tc>
      </w:tr>
      <w:tr w:rsidR="007D3717" w:rsidRPr="009B79D6"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B79D6" w:rsidRDefault="007D3717" w:rsidP="00D27232">
            <w:pPr>
              <w:spacing w:after="0" w:line="240" w:lineRule="auto"/>
              <w:rPr>
                <w:rFonts w:ascii="Times New Roman" w:hAnsi="Times New Roman" w:cs="Times New Roman"/>
                <w:sz w:val="24"/>
                <w:szCs w:val="24"/>
              </w:rPr>
            </w:pPr>
            <w:r w:rsidRPr="009B79D6">
              <w:rPr>
                <w:rStyle w:val="st"/>
                <w:rFonts w:ascii="Times New Roman" w:hAnsi="Times New Roman" w:cs="Times New Roman"/>
                <w:sz w:val="24"/>
                <w:szCs w:val="24"/>
              </w:rPr>
              <w:lastRenderedPageBreak/>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806506" w:rsidRDefault="007D3717" w:rsidP="00D27232">
            <w:pPr>
              <w:spacing w:after="0" w:line="240" w:lineRule="auto"/>
              <w:rPr>
                <w:rFonts w:ascii="Times New Roman" w:hAnsi="Times New Roman" w:cs="Times New Roman"/>
                <w:sz w:val="24"/>
                <w:szCs w:val="24"/>
                <w:vertAlign w:val="superscript"/>
              </w:rPr>
            </w:pPr>
            <w:r w:rsidRPr="009B79D6">
              <w:rPr>
                <w:rStyle w:val="st"/>
                <w:rFonts w:ascii="Times New Roman" w:hAnsi="Times New Roman" w:cs="Times New Roman"/>
                <w:sz w:val="24"/>
                <w:szCs w:val="24"/>
              </w:rPr>
              <w:t>Proportional-Integral-Derivative</w:t>
            </w:r>
            <w:r w:rsidR="00806506">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B79D6" w:rsidRDefault="007D3717" w:rsidP="00D27232">
            <w:pPr>
              <w:spacing w:after="0" w:line="240" w:lineRule="auto"/>
              <w:rPr>
                <w:rFonts w:ascii="Times New Roman" w:eastAsia="Times New Roman" w:hAnsi="Times New Roman" w:cs="Times New Roman"/>
                <w:sz w:val="24"/>
                <w:szCs w:val="24"/>
              </w:rPr>
            </w:pPr>
          </w:p>
        </w:tc>
      </w:tr>
      <w:tr w:rsidR="007270BD" w:rsidRPr="009B79D6"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B79D6" w:rsidRDefault="007270BD" w:rsidP="00D27232">
            <w:pPr>
              <w:spacing w:after="0" w:line="240" w:lineRule="auto"/>
              <w:rPr>
                <w:rStyle w:val="st"/>
                <w:rFonts w:ascii="Times New Roman" w:hAnsi="Times New Roman" w:cs="Times New Roman"/>
                <w:sz w:val="24"/>
                <w:szCs w:val="24"/>
              </w:rPr>
            </w:pPr>
            <w:r>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B79D6" w:rsidRDefault="007270BD" w:rsidP="00D27232">
            <w:pPr>
              <w:spacing w:after="0" w:line="240" w:lineRule="auto"/>
              <w:rPr>
                <w:rStyle w:val="st"/>
                <w:rFonts w:ascii="Times New Roman" w:hAnsi="Times New Roman" w:cs="Times New Roman"/>
                <w:sz w:val="24"/>
                <w:szCs w:val="24"/>
              </w:rPr>
            </w:pPr>
            <w:r>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B79D6" w:rsidRDefault="007270BD"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bookmarkEnd w:id="5"/>
    <w:p w:rsidR="004D2328" w:rsidRDefault="004D2328" w:rsidP="004D2328">
      <w:pPr>
        <w:pStyle w:val="Heading1"/>
        <w:spacing w:before="0"/>
        <w:rPr>
          <w:rFonts w:ascii="Times New Roman" w:hAnsi="Times New Roman" w:cs="Times New Roman"/>
        </w:rPr>
      </w:pPr>
      <w:r>
        <w:rPr>
          <w:rFonts w:ascii="Times New Roman" w:hAnsi="Times New Roman" w:cs="Times New Roman"/>
        </w:rPr>
        <w:t>Hardware study</w:t>
      </w:r>
    </w:p>
    <w:p w:rsidR="004D2328" w:rsidRPr="0057321C" w:rsidRDefault="004D2328" w:rsidP="004D2328">
      <w:pPr>
        <w:pStyle w:val="Heading2"/>
        <w:rPr>
          <w:rFonts w:ascii="Times New Roman" w:hAnsi="Times New Roman" w:cs="Times New Roman"/>
        </w:rPr>
      </w:pPr>
      <w:bookmarkStart w:id="10" w:name="_Toc324963774"/>
      <w:r w:rsidRPr="0057321C">
        <w:rPr>
          <w:rFonts w:ascii="Times New Roman" w:hAnsi="Times New Roman" w:cs="Times New Roman"/>
        </w:rPr>
        <w:t>Hardware Overview</w:t>
      </w:r>
      <w:bookmarkEnd w:id="1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for the hardware of the 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11" w:name="_Toc324963775"/>
      <w:r w:rsidRPr="0057321C">
        <w:rPr>
          <w:rFonts w:ascii="Times New Roman" w:hAnsi="Times New Roman" w:cs="Times New Roman"/>
        </w:rPr>
        <w:t>dsPIC30f4012</w:t>
      </w:r>
      <w:bookmarkEnd w:id="11"/>
      <w:r w:rsidR="00042EF0">
        <w:rPr>
          <w:rFonts w:ascii="Times New Roman" w:hAnsi="Times New Roman" w:cs="Times New Roman"/>
        </w:rPr>
        <w:t xml:space="preserve"> Microcontroller</w:t>
      </w:r>
    </w:p>
    <w:p w:rsidR="004D2328" w:rsidRPr="0057321C" w:rsidRDefault="004D2328" w:rsidP="004D2328">
      <w:pPr>
        <w:pStyle w:val="Heading3"/>
        <w:spacing w:line="240" w:lineRule="auto"/>
        <w:rPr>
          <w:rFonts w:ascii="Times New Roman" w:hAnsi="Times New Roman" w:cs="Times New Roman"/>
        </w:rPr>
      </w:pPr>
      <w:bookmarkStart w:id="12" w:name="_Toc324963776"/>
      <w:r w:rsidRPr="0057321C">
        <w:rPr>
          <w:rFonts w:ascii="Times New Roman" w:hAnsi="Times New Roman" w:cs="Times New Roman"/>
        </w:rPr>
        <w:t>Overview of dsPIC30f4012</w:t>
      </w:r>
      <w:bookmarkEnd w:id="12"/>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4D2328">
      <w:pP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4D2328">
      <w:pP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13" w:name="_Toc324963777"/>
      <w:r w:rsidRPr="0057321C">
        <w:rPr>
          <w:rFonts w:ascii="Times New Roman" w:hAnsi="Times New Roman" w:cs="Times New Roman"/>
        </w:rPr>
        <w:t>Feasibility of dsPIC30f4012 in FUFO</w:t>
      </w:r>
      <w:bookmarkEnd w:id="13"/>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2C4645">
        <w:tc>
          <w:tcPr>
            <w:tcW w:w="3138"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2C4645">
        <w:tc>
          <w:tcPr>
            <w:tcW w:w="3138"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2C4645">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2C4645">
        <w:tc>
          <w:tcPr>
            <w:tcW w:w="3138" w:type="dxa"/>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2C4645">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2C4645">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2C4645">
            <w:pPr>
              <w:rPr>
                <w:rFonts w:ascii="Times New Roman" w:hAnsi="Times New Roman" w:cs="Times New Roman"/>
                <w:sz w:val="24"/>
                <w:szCs w:val="24"/>
              </w:rPr>
            </w:pPr>
          </w:p>
        </w:tc>
        <w:tc>
          <w:tcPr>
            <w:tcW w:w="1222" w:type="dxa"/>
          </w:tcPr>
          <w:p w:rsidR="004D2328" w:rsidRPr="0057321C" w:rsidRDefault="004D2328" w:rsidP="002C4645">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2C4645">
        <w:tc>
          <w:tcPr>
            <w:tcW w:w="3138"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p>
        </w:tc>
        <w:tc>
          <w:tcPr>
            <w:tcW w:w="4897" w:type="dxa"/>
            <w:tcBorders>
              <w:top w:val="single" w:sz="8" w:space="0" w:color="4F81BD"/>
              <w:bottom w:val="single" w:sz="8" w:space="0" w:color="4F81BD"/>
            </w:tcBorders>
          </w:tcPr>
          <w:p w:rsidR="004D2328" w:rsidRPr="0057321C" w:rsidRDefault="004D2328" w:rsidP="002C4645">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2C4645">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2C4645">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2C4645">
        <w:tc>
          <w:tcPr>
            <w:tcW w:w="3138" w:type="dxa"/>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2C4645">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2C4645">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2C4645">
        <w:tc>
          <w:tcPr>
            <w:tcW w:w="3138"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2C4645">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2C4645">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2C4645">
        <w:tc>
          <w:tcPr>
            <w:tcW w:w="3138" w:type="dxa"/>
          </w:tcPr>
          <w:p w:rsidR="004D2328" w:rsidRPr="0057321C" w:rsidRDefault="004D2328" w:rsidP="002C4645">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2C4645">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2C4645">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lastRenderedPageBreak/>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2C4645">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lastRenderedPageBreak/>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lastRenderedPageBreak/>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14" w:name="_Toc324963778"/>
      <w:r w:rsidRPr="0057321C">
        <w:rPr>
          <w:rFonts w:ascii="Times New Roman" w:hAnsi="Times New Roman" w:cs="Times New Roman"/>
        </w:rPr>
        <w:t>Bluetooth module HC-06</w:t>
      </w:r>
      <w:bookmarkEnd w:id="14"/>
    </w:p>
    <w:p w:rsidR="004D2328" w:rsidRPr="0057321C" w:rsidRDefault="004D2328" w:rsidP="004D2328">
      <w:pPr>
        <w:pStyle w:val="Heading3"/>
        <w:spacing w:line="240" w:lineRule="auto"/>
        <w:rPr>
          <w:rFonts w:ascii="Times New Roman" w:hAnsi="Times New Roman" w:cs="Times New Roman"/>
        </w:rPr>
      </w:pPr>
      <w:bookmarkStart w:id="15" w:name="_Toc324963779"/>
      <w:r w:rsidRPr="0057321C">
        <w:rPr>
          <w:rFonts w:ascii="Times New Roman" w:hAnsi="Times New Roman" w:cs="Times New Roman"/>
        </w:rPr>
        <w:t>Overview of HC-06</w:t>
      </w:r>
      <w:bookmarkEnd w:id="15"/>
    </w:p>
    <w:p w:rsidR="004D2328" w:rsidRPr="0057321C" w:rsidRDefault="004D2328" w:rsidP="004D232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lastRenderedPageBreak/>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16" w:name="_Toc324963780"/>
      <w:r w:rsidRPr="0057321C">
        <w:rPr>
          <w:rFonts w:ascii="Times New Roman" w:hAnsi="Times New Roman" w:cs="Times New Roman"/>
        </w:rPr>
        <w:t>Feasibility of HC-06 in FUFO</w:t>
      </w:r>
      <w:bookmarkEnd w:id="16"/>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2C4645">
        <w:tc>
          <w:tcPr>
            <w:tcW w:w="2069"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2C4645">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2C4645">
        <w:tc>
          <w:tcPr>
            <w:tcW w:w="2069"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2C4645">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2C4645">
        <w:tc>
          <w:tcPr>
            <w:tcW w:w="2069" w:type="dxa"/>
          </w:tcPr>
          <w:p w:rsidR="004D2328" w:rsidRPr="0057321C" w:rsidRDefault="004D2328" w:rsidP="002C4645">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2C4645">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2C4645">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2C4645">
        <w:tc>
          <w:tcPr>
            <w:tcW w:w="2069"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2C4645">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2C4645">
        <w:tc>
          <w:tcPr>
            <w:tcW w:w="2069" w:type="dxa"/>
          </w:tcPr>
          <w:p w:rsidR="004D2328" w:rsidRPr="0057321C" w:rsidRDefault="004D2328" w:rsidP="002C4645">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2C4645">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2C4645">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2C4645">
        <w:tc>
          <w:tcPr>
            <w:tcW w:w="2069" w:type="dxa"/>
            <w:tcBorders>
              <w:top w:val="single" w:sz="8" w:space="0" w:color="4F81BD"/>
              <w:left w:val="single" w:sz="8" w:space="0" w:color="4F81BD"/>
              <w:bottom w:val="single" w:sz="8" w:space="0" w:color="4F81BD"/>
            </w:tcBorders>
          </w:tcPr>
          <w:p w:rsidR="004D2328" w:rsidRPr="0057321C" w:rsidRDefault="004D2328" w:rsidP="002C4645">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2C4645">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2C4645">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2C4645">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2C4645">
        <w:tc>
          <w:tcPr>
            <w:tcW w:w="2069" w:type="dxa"/>
          </w:tcPr>
          <w:p w:rsidR="004D2328" w:rsidRPr="0057321C" w:rsidRDefault="007D1FC0" w:rsidP="002C4645">
            <w:pPr>
              <w:rPr>
                <w:rFonts w:ascii="Times New Roman" w:hAnsi="Times New Roman" w:cs="Times New Roman"/>
                <w:bCs/>
                <w:sz w:val="24"/>
                <w:szCs w:val="24"/>
              </w:rPr>
            </w:pPr>
            <w:r>
              <w:rPr>
                <w:rFonts w:ascii="Times New Roman" w:hAnsi="Times New Roman" w:cs="Times New Roman"/>
                <w:bCs/>
                <w:sz w:val="24"/>
                <w:szCs w:val="24"/>
              </w:rPr>
              <w:t>Availabe</w:t>
            </w:r>
          </w:p>
        </w:tc>
        <w:tc>
          <w:tcPr>
            <w:tcW w:w="6170" w:type="dxa"/>
          </w:tcPr>
          <w:p w:rsidR="004D2328" w:rsidRPr="0057321C" w:rsidRDefault="004D2328" w:rsidP="002C4645">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2C4645">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17" w:name="_Toc324963781"/>
      <w:r w:rsidRPr="0057321C">
        <w:rPr>
          <w:rFonts w:ascii="Times New Roman" w:hAnsi="Times New Roman" w:cs="Times New Roman"/>
        </w:rPr>
        <w:t>9DOF: BMP085 + L3G4200D + ADXL345 + HMC5883L</w:t>
      </w:r>
      <w:bookmarkEnd w:id="17"/>
    </w:p>
    <w:p w:rsidR="004D2328" w:rsidRPr="0057321C" w:rsidRDefault="004D2328" w:rsidP="004D2328">
      <w:pP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lastRenderedPageBreak/>
        <w:t>9DOF: BMP085 + L3G4200D + ADXL345 + HMC5883L is a Chinese-made sensor module that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18" w:name="_Toc324963782"/>
      <w:r w:rsidRPr="0057321C">
        <w:rPr>
          <w:rFonts w:ascii="Times New Roman" w:hAnsi="Times New Roman" w:cs="Times New Roman"/>
        </w:rPr>
        <w:t>L3G4200</w:t>
      </w:r>
      <w:bookmarkEnd w:id="18"/>
      <w:r w:rsidR="00042EF0">
        <w:rPr>
          <w:rFonts w:ascii="Times New Roman" w:hAnsi="Times New Roman" w:cs="Times New Roman"/>
        </w:rPr>
        <w:t xml:space="preserve"> Gyroscope</w:t>
      </w:r>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4D2328">
      <w:pP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is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19" w:name="_Toc324963783"/>
      <w:r w:rsidRPr="0057321C">
        <w:rPr>
          <w:rFonts w:ascii="Times New Roman" w:hAnsi="Times New Roman" w:cs="Times New Roman"/>
        </w:rPr>
        <w:t>ADXL345</w:t>
      </w:r>
      <w:bookmarkEnd w:id="19"/>
      <w:r w:rsidR="00042EF0">
        <w:rPr>
          <w:rFonts w:ascii="Times New Roman" w:hAnsi="Times New Roman" w:cs="Times New Roman"/>
        </w:rPr>
        <w:t xml:space="preserve"> Accelerometer</w:t>
      </w:r>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4D2328">
      <w:pP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4D2328">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xml:space="preserve">: ADXL345 accelerometer sensor </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lastRenderedPageBreak/>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lastRenderedPageBreak/>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r>
        <w:rPr>
          <w:rFonts w:ascii="Times New Roman" w:hAnsi="Times New Roman" w:cs="Times New Roman"/>
        </w:rPr>
        <w:t>BMP085 barometer</w:t>
      </w:r>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042EF0">
      <w:pPr>
        <w:rPr>
          <w:rFonts w:ascii="Times New Roman" w:hAnsi="Times New Roman" w:cs="Times New Roman"/>
        </w:rPr>
      </w:pPr>
      <w:r>
        <w:rPr>
          <w:rFonts w:ascii="Times New Roman" w:hAnsi="Times New Roman" w:cs="Times New Roman"/>
          <w:noProof/>
        </w:rPr>
        <w:drawing>
          <wp:inline distT="0" distB="0" distL="0" distR="0">
            <wp:extent cx="2088820" cy="1567173"/>
            <wp:effectExtent l="19050" t="0" r="66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088633" cy="1567033"/>
                    </a:xfrm>
                    <a:prstGeom prst="rect">
                      <a:avLst/>
                    </a:prstGeom>
                    <a:noFill/>
                    <a:ln w="9525">
                      <a:noFill/>
                      <a:miter lim="800000"/>
                      <a:headEnd/>
                      <a:tailEnd/>
                    </a:ln>
                  </pic:spPr>
                </pic:pic>
              </a:graphicData>
            </a:graphic>
          </wp:inline>
        </w:drawing>
      </w:r>
    </w:p>
    <w:p w:rsidR="00042EF0" w:rsidRPr="00042EF0" w:rsidRDefault="00042EF0" w:rsidP="00042EF0">
      <w:pP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7: BMP085 barometer sensor </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Comes with the module</w:t>
      </w:r>
      <w:r w:rsidR="00042EF0" w:rsidRPr="0057321C">
        <w:rPr>
          <w:rFonts w:ascii="Times New Roman" w:hAnsi="Times New Roman" w:cs="Times New Roman"/>
          <w:sz w:val="24"/>
          <w:szCs w:val="24"/>
        </w:rPr>
        <w:t>.</w:t>
      </w:r>
    </w:p>
    <w:p w:rsidR="004D2328" w:rsidRPr="0057321C" w:rsidRDefault="004D2328" w:rsidP="004D2328">
      <w:pPr>
        <w:ind w:left="720"/>
        <w:rPr>
          <w:rFonts w:ascii="Times New Roman" w:hAnsi="Times New Roman" w:cs="Times New Roman"/>
          <w:sz w:val="24"/>
          <w:szCs w:val="24"/>
        </w:rPr>
      </w:pPr>
    </w:p>
    <w:p w:rsidR="004D2328" w:rsidRPr="0057321C" w:rsidRDefault="004D2328" w:rsidP="004D2328">
      <w:pPr>
        <w:pStyle w:val="Heading2"/>
        <w:rPr>
          <w:rFonts w:ascii="Times New Roman" w:hAnsi="Times New Roman" w:cs="Times New Roman"/>
        </w:rPr>
      </w:pPr>
      <w:bookmarkStart w:id="20" w:name="_Toc324963784"/>
      <w:r w:rsidRPr="0057321C">
        <w:rPr>
          <w:rFonts w:ascii="Times New Roman" w:hAnsi="Times New Roman" w:cs="Times New Roman"/>
        </w:rPr>
        <w:t>Mystery FireDragon ESC 30A</w:t>
      </w:r>
      <w:bookmarkEnd w:id="2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lastRenderedPageBreak/>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21" w:name="_Toc324963785"/>
      <w:r w:rsidRPr="0057321C">
        <w:rPr>
          <w:rFonts w:ascii="Times New Roman" w:hAnsi="Times New Roman" w:cs="Times New Roman"/>
        </w:rPr>
        <w:t>Motor Himodel A2212-10T 1400kv</w:t>
      </w:r>
      <w:bookmarkEnd w:id="21"/>
    </w:p>
    <w:p w:rsidR="004D2328" w:rsidRPr="0057321C" w:rsidRDefault="004D2328" w:rsidP="004D2328">
      <w:pPr>
        <w:pStyle w:val="Heading3"/>
        <w:spacing w:line="240" w:lineRule="auto"/>
        <w:rPr>
          <w:rFonts w:ascii="Times New Roman" w:hAnsi="Times New Roman" w:cs="Times New Roman"/>
          <w:sz w:val="24"/>
          <w:szCs w:val="24"/>
        </w:rPr>
      </w:pPr>
      <w:bookmarkStart w:id="22" w:name="_Toc324963786"/>
      <w:r w:rsidRPr="0057321C">
        <w:rPr>
          <w:rFonts w:ascii="Times New Roman" w:hAnsi="Times New Roman" w:cs="Times New Roman"/>
        </w:rPr>
        <w:t>Brushless VS Brushed</w:t>
      </w:r>
      <w:bookmarkEnd w:id="22"/>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Motor is the device that generate power to rotate the propeller. There are two type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4D2328">
      <w:pP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4572000" cy="3307080"/>
            <wp:effectExtent l="19050" t="0" r="0"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4572000" cy="3307080"/>
                    </a:xfrm>
                    <a:prstGeom prst="rect">
                      <a:avLst/>
                    </a:prstGeom>
                    <a:noFill/>
                    <a:ln w="9525">
                      <a:noFill/>
                      <a:miter lim="800000"/>
                      <a:headEnd/>
                      <a:tailEnd/>
                    </a:ln>
                  </pic:spPr>
                </pic:pic>
              </a:graphicData>
            </a:graphic>
          </wp:inline>
        </w:drawing>
      </w:r>
    </w:p>
    <w:p w:rsidR="004D2328" w:rsidRPr="00230BE8" w:rsidRDefault="004D2328" w:rsidP="004D2328">
      <w:pP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4D2328">
      <w:pPr>
        <w:rPr>
          <w:rFonts w:ascii="Times New Roman" w:hAnsi="Times New Roman" w:cs="Times New Roman"/>
        </w:rPr>
      </w:pPr>
      <w:r w:rsidRPr="0057321C">
        <w:rPr>
          <w:rFonts w:ascii="Times New Roman" w:hAnsi="Times New Roman" w:cs="Times New Roman"/>
        </w:rPr>
        <w:lastRenderedPageBreak/>
        <w:t xml:space="preserve"> </w:t>
      </w:r>
      <w:r>
        <w:rPr>
          <w:rFonts w:ascii="Times New Roman" w:hAnsi="Times New Roman" w:cs="Times New Roman"/>
          <w:noProof/>
        </w:rPr>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4D2328">
      <w:pP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 has more torque per watt (increased efficiency), increased reliability, reduced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23" w:name="_Toc324963787"/>
      <w:r w:rsidRPr="0057321C">
        <w:rPr>
          <w:rFonts w:ascii="Times New Roman" w:hAnsi="Times New Roman" w:cs="Times New Roman"/>
        </w:rPr>
        <w:t>Motor Himodel A2212-10T 1400kv</w:t>
      </w:r>
      <w:bookmarkEnd w:id="23"/>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24" w:name="OLE_LINK3"/>
      <w:bookmarkStart w:id="25" w:name="OLE_LINK4"/>
      <w:bookmarkStart w:id="26" w:name="OLE_LINK1"/>
      <w:bookmarkStart w:id="27" w:name="OLE_LINK2"/>
      <w:r w:rsidRPr="009B79D6">
        <w:rPr>
          <w:sz w:val="24"/>
          <w:szCs w:val="24"/>
          <w:shd w:val="clear" w:color="auto" w:fill="F8F8F8"/>
        </w:rPr>
        <w:t>Max. efficiency current</w:t>
      </w:r>
      <w:bookmarkEnd w:id="24"/>
      <w:bookmarkEnd w:id="25"/>
      <w:r w:rsidRPr="009B79D6">
        <w:rPr>
          <w:sz w:val="24"/>
          <w:szCs w:val="24"/>
          <w:shd w:val="clear" w:color="auto" w:fill="F8F8F8"/>
        </w:rPr>
        <w:t>:6-18A (&gt;75%)</w:t>
      </w:r>
      <w:bookmarkEnd w:id="26"/>
      <w:bookmarkEnd w:id="27"/>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4D2328">
      <w:pPr>
        <w:pStyle w:val="NoSpacing"/>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4D2328">
      <w:pP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Use power 10V :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Max. efficiency current: As the motor performance, the higher efficiency of energy is,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V:0,7 A mean: if motor doesn’t work, power loss is 10V :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4D2328">
      <w:pPr>
        <w:pStyle w:val="NoSpacing"/>
        <w:ind w:left="1080"/>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Pr="00230BE8" w:rsidRDefault="00230BE8" w:rsidP="004D2328">
      <w:pPr>
        <w:rPr>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230BE8" w:rsidRDefault="00230BE8" w:rsidP="00230BE8">
      <w:pPr>
        <w:pStyle w:val="Heading1"/>
        <w:spacing w:before="0"/>
        <w:rPr>
          <w:rFonts w:ascii="Times New Roman" w:hAnsi="Times New Roman" w:cs="Times New Roman"/>
        </w:rPr>
      </w:pPr>
      <w:r>
        <w:rPr>
          <w:rFonts w:ascii="Times New Roman" w:hAnsi="Times New Roman" w:cs="Times New Roman"/>
        </w:rPr>
        <w:t>Software study</w:t>
      </w:r>
    </w:p>
    <w:p w:rsidR="00230BE8" w:rsidRDefault="00230BE8" w:rsidP="00230BE8">
      <w:pPr>
        <w:pStyle w:val="Heading2"/>
        <w:rPr>
          <w:rFonts w:ascii="Times New Roman" w:hAnsi="Times New Roman" w:cs="Times New Roman"/>
        </w:rPr>
      </w:pPr>
      <w:r>
        <w:rPr>
          <w:rFonts w:ascii="Times New Roman" w:hAnsi="Times New Roman" w:cs="Times New Roman"/>
        </w:rPr>
        <w:t>Video transmission</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Quadrocopter to pilot computer is vital for pilot to control the craft in a long distance. At first, FUFO team intended to integrate a Wifi module and a CMOS Camera module to the Quadrocopter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Wifi and 3G module. The Android phone can also communicate with the Quadrocopter via its Bluetooth module. This should not be a problem </w:t>
      </w:r>
      <w:r w:rsidRPr="0057321C">
        <w:rPr>
          <w:rFonts w:ascii="Times New Roman" w:hAnsi="Times New Roman" w:cs="Times New Roman"/>
          <w:sz w:val="24"/>
          <w:szCs w:val="24"/>
        </w:rPr>
        <w:lastRenderedPageBreak/>
        <w:t xml:space="preserve">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That challenge's cause is the limited bandwidth characteristic of Vietnam Internet infrastructure. It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those information, FUFO team has made a prototype of sending picture sequence from an Android </w:t>
      </w:r>
      <w:r>
        <w:rPr>
          <w:rFonts w:ascii="Times New Roman" w:hAnsi="Times New Roman" w:cs="Times New Roman"/>
          <w:sz w:val="24"/>
          <w:szCs w:val="24"/>
        </w:rPr>
        <w:t xml:space="preserve">2.2 </w:t>
      </w:r>
      <w:r w:rsidRPr="0057321C">
        <w:rPr>
          <w:rFonts w:ascii="Times New Roman" w:hAnsi="Times New Roman" w:cs="Times New Roman"/>
          <w:sz w:val="24"/>
          <w:szCs w:val="24"/>
        </w:rPr>
        <w:t>phone's 320x240 camera to the PC at approximately 10FPS under JPEG compression. The result is quite positive:</w:t>
      </w:r>
    </w:p>
    <w:tbl>
      <w:tblPr>
        <w:tblW w:w="0" w:type="auto"/>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2C4645">
        <w:tc>
          <w:tcPr>
            <w:tcW w:w="3085" w:type="dxa"/>
            <w:shd w:val="clear" w:color="auto" w:fill="4F81BD"/>
          </w:tcPr>
          <w:p w:rsidR="00230BE8" w:rsidRPr="00CA61C2" w:rsidRDefault="007D1FC0" w:rsidP="002C4645">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2C4645">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Mean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Mean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Viettel 3G</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Loss rate of packet transmitted by UDP via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Total time for a picture to go from phone's camera to PC's application screen using 10/100mbs Wifi</w:t>
            </w:r>
          </w:p>
        </w:tc>
        <w:tc>
          <w:tcPr>
            <w:tcW w:w="3086" w:type="dxa"/>
            <w:tcBorders>
              <w:top w:val="single" w:sz="8" w:space="0" w:color="4F81BD"/>
              <w:bottom w:val="single" w:sz="8" w:space="0" w:color="4F81BD"/>
              <w:right w:val="single" w:sz="8" w:space="0" w:color="4F81BD"/>
            </w:tcBorders>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2C4645">
        <w:tc>
          <w:tcPr>
            <w:tcW w:w="3085" w:type="dxa"/>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2C4645">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2C4645">
        <w:tc>
          <w:tcPr>
            <w:tcW w:w="3085" w:type="dxa"/>
            <w:tcBorders>
              <w:top w:val="single" w:sz="8" w:space="0" w:color="4F81BD"/>
              <w:left w:val="single" w:sz="8" w:space="0" w:color="4F81BD"/>
              <w:bottom w:val="single" w:sz="8" w:space="0" w:color="4F81BD"/>
            </w:tcBorders>
          </w:tcPr>
          <w:p w:rsidR="00230BE8" w:rsidRPr="00CA61C2" w:rsidRDefault="00230BE8" w:rsidP="002C4645">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230BE8">
      <w:pPr>
        <w:rPr>
          <w:rFonts w:ascii="Times New Roman" w:hAnsi="Times New Roman" w:cs="Times New Roman"/>
          <w:b/>
          <w:sz w:val="24"/>
          <w:szCs w:val="24"/>
        </w:rPr>
      </w:pPr>
      <w:r w:rsidRPr="00230BE8">
        <w:rPr>
          <w:rFonts w:ascii="Times New Roman" w:hAnsi="Times New Roman" w:cs="Times New Roman"/>
          <w:b/>
          <w:sz w:val="24"/>
          <w:szCs w:val="24"/>
        </w:rPr>
        <w:t>Table 5: Prototype result of real-time video transmission</w:t>
      </w:r>
    </w:p>
    <w:p w:rsidR="00230BE8" w:rsidRPr="00230BE8" w:rsidRDefault="00230BE8" w:rsidP="00230BE8">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transmission section of FUFO project. Further design based on this study will be made as soon as possible.</w:t>
      </w:r>
    </w:p>
    <w:p w:rsidR="007D1FC0" w:rsidRDefault="007D1FC0" w:rsidP="007D1FC0">
      <w:pPr>
        <w:pStyle w:val="Heading2"/>
        <w:rPr>
          <w:rFonts w:ascii="Times New Roman" w:hAnsi="Times New Roman" w:cs="Times New Roman"/>
        </w:rPr>
      </w:pPr>
      <w:r>
        <w:rPr>
          <w:rFonts w:ascii="Times New Roman" w:hAnsi="Times New Roman" w:cs="Times New Roman"/>
        </w:rPr>
        <w:t>JAVA programming</w:t>
      </w:r>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to be compatible with any development environment. Moreover, Android programming also use JAVA as it language. This means that the developer will not have to spend time on training two programming language for Software on PC and application on Android Phone.</w:t>
      </w:r>
    </w:p>
    <w:p w:rsidR="00821013" w:rsidRPr="0057321C" w:rsidRDefault="00821013" w:rsidP="00821013">
      <w:pPr>
        <w:pStyle w:val="Heading1"/>
        <w:spacing w:before="0"/>
        <w:rPr>
          <w:rFonts w:ascii="Times New Roman" w:hAnsi="Times New Roman" w:cs="Times New Roman"/>
        </w:rPr>
      </w:pPr>
      <w:r>
        <w:rPr>
          <w:rFonts w:ascii="Times New Roman" w:hAnsi="Times New Roman" w:cs="Times New Roman"/>
        </w:rPr>
        <w:lastRenderedPageBreak/>
        <w:t>Hardware design</w:t>
      </w:r>
    </w:p>
    <w:p w:rsidR="00821013" w:rsidRDefault="00821013" w:rsidP="00821013">
      <w:pPr>
        <w:pStyle w:val="Heading2"/>
        <w:rPr>
          <w:rFonts w:ascii="Times New Roman" w:hAnsi="Times New Roman" w:cs="Times New Roman"/>
        </w:rPr>
      </w:pPr>
      <w:r>
        <w:rPr>
          <w:rFonts w:ascii="Times New Roman" w:hAnsi="Times New Roman" w:cs="Times New Roman"/>
        </w:rPr>
        <w:t>Quadrocopter hardware context and Circuit design</w:t>
      </w:r>
    </w:p>
    <w:p w:rsidR="00821013" w:rsidRDefault="00821013" w:rsidP="006A16D6">
      <w:pPr>
        <w:rPr>
          <w:rFonts w:ascii="Times New Roman" w:hAnsi="Times New Roman" w:cs="Times New Roman"/>
          <w:sz w:val="24"/>
          <w:szCs w:val="24"/>
        </w:rPr>
      </w:pPr>
      <w:r>
        <w:rPr>
          <w:noProof/>
        </w:rPr>
        <w:drawing>
          <wp:inline distT="0" distB="0" distL="0" distR="0">
            <wp:extent cx="5016088" cy="3079653"/>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3" cstate="print"/>
                    <a:srcRect/>
                    <a:stretch>
                      <a:fillRect/>
                    </a:stretch>
                  </pic:blipFill>
                  <pic:spPr bwMode="auto">
                    <a:xfrm>
                      <a:off x="0" y="0"/>
                      <a:ext cx="5016194" cy="3079718"/>
                    </a:xfrm>
                    <a:prstGeom prst="rect">
                      <a:avLst/>
                    </a:prstGeom>
                    <a:noFill/>
                    <a:ln w="9525">
                      <a:noFill/>
                      <a:miter lim="800000"/>
                      <a:headEnd/>
                      <a:tailEnd/>
                    </a:ln>
                  </pic:spPr>
                </pic:pic>
              </a:graphicData>
            </a:graphic>
          </wp:inline>
        </w:drawing>
      </w:r>
    </w:p>
    <w:p w:rsidR="00821013" w:rsidRPr="00821013" w:rsidRDefault="00821013" w:rsidP="006A16D6">
      <w:pP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12 shows the hardware context of the Quadrocopter.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821013" w:rsidP="006A16D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07842" cy="3906982"/>
            <wp:effectExtent l="19050" t="0" r="7158"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4"/>
                    <a:srcRect/>
                    <a:stretch>
                      <a:fillRect/>
                    </a:stretch>
                  </pic:blipFill>
                  <pic:spPr bwMode="auto">
                    <a:xfrm>
                      <a:off x="0" y="0"/>
                      <a:ext cx="5713572" cy="3910904"/>
                    </a:xfrm>
                    <a:prstGeom prst="rect">
                      <a:avLst/>
                    </a:prstGeom>
                    <a:noFill/>
                    <a:ln w="9525">
                      <a:noFill/>
                      <a:miter lim="800000"/>
                      <a:headEnd/>
                      <a:tailEnd/>
                    </a:ln>
                  </pic:spPr>
                </pic:pic>
              </a:graphicData>
            </a:graphic>
          </wp:inline>
        </w:drawing>
      </w:r>
    </w:p>
    <w:p w:rsidR="00821013" w:rsidRPr="00821013" w:rsidRDefault="00821013" w:rsidP="006A16D6">
      <w:pP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6A16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303568" cy="4264922"/>
            <wp:effectExtent l="19050" t="0" r="1732"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5"/>
                    <a:srcRect/>
                    <a:stretch>
                      <a:fillRect/>
                    </a:stretch>
                  </pic:blipFill>
                  <pic:spPr bwMode="auto">
                    <a:xfrm>
                      <a:off x="0" y="0"/>
                      <a:ext cx="4303462" cy="4264817"/>
                    </a:xfrm>
                    <a:prstGeom prst="rect">
                      <a:avLst/>
                    </a:prstGeom>
                    <a:noFill/>
                    <a:ln w="9525">
                      <a:noFill/>
                      <a:miter lim="800000"/>
                      <a:headEnd/>
                      <a:tailEnd/>
                    </a:ln>
                  </pic:spPr>
                </pic:pic>
              </a:graphicData>
            </a:graphic>
          </wp:inline>
        </w:drawing>
      </w:r>
    </w:p>
    <w:p w:rsidR="000F7309" w:rsidRPr="000F7309" w:rsidRDefault="000F7309" w:rsidP="006A16D6">
      <w:pP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0F7309" w:rsidRDefault="000F7309" w:rsidP="000F7309">
      <w:pPr>
        <w:pStyle w:val="Heading2"/>
        <w:rPr>
          <w:rFonts w:ascii="Times New Roman" w:hAnsi="Times New Roman" w:cs="Times New Roman"/>
        </w:rPr>
      </w:pPr>
      <w:r>
        <w:rPr>
          <w:rFonts w:ascii="Times New Roman" w:hAnsi="Times New Roman" w:cs="Times New Roman"/>
        </w:rPr>
        <w:t>Quadrocopter mechanical design</w:t>
      </w:r>
    </w:p>
    <w:p w:rsidR="000F7309" w:rsidRPr="000F7309" w:rsidRDefault="000F7309" w:rsidP="000F7309">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6"/>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6A16D6">
      <w:pPr>
        <w:rPr>
          <w:rFonts w:ascii="Times New Roman" w:hAnsi="Times New Roman" w:cs="Times New Roman"/>
          <w:b/>
          <w:sz w:val="24"/>
          <w:szCs w:val="24"/>
        </w:rPr>
      </w:pPr>
      <w:r w:rsidRPr="000F7309">
        <w:rPr>
          <w:rFonts w:ascii="Times New Roman" w:hAnsi="Times New Roman" w:cs="Times New Roman"/>
          <w:b/>
          <w:sz w:val="24"/>
          <w:szCs w:val="24"/>
        </w:rPr>
        <w:t>Figure 15: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Pr="000F7309">
        <w:rPr>
          <w:rFonts w:ascii="Times New Roman" w:hAnsi="Times New Roman" w:cs="Times New Roman"/>
          <w:sz w:val="24"/>
          <w:szCs w:val="24"/>
        </w:rPr>
        <w:t xml:space="preserve">. The main materials are being used in this design are 2mm Glass Fiber plates and 10mm Carbon Fiber tubes. The </w:t>
      </w:r>
      <w:r w:rsidRPr="000F7309">
        <w:rPr>
          <w:rFonts w:ascii="Times New Roman" w:hAnsi="Times New Roman" w:cs="Times New Roman"/>
          <w:sz w:val="24"/>
          <w:szCs w:val="24"/>
        </w:rPr>
        <w:lastRenderedPageBreak/>
        <w:t xml:space="preserve">latter can be also replaced with Glass Fiber tubes in case of scarcity of Carbon Fiber tubes in Vietnam. The exact dimensions of each component in this design can be found in the Mechanical Design document in AutoCad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A realized version of this design may not have to be exactly the same in every aspect of the sketched design because of the poor capability in mechanic of software student. Due to the dynamic nature of the Quadrocopter, the hovering capability will not be affected if the moment arms are</w:t>
      </w:r>
      <w:r w:rsidR="0055269E">
        <w:rPr>
          <w:rFonts w:ascii="Times New Roman" w:hAnsi="Times New Roman" w:cs="Times New Roman"/>
          <w:sz w:val="24"/>
          <w:szCs w:val="24"/>
        </w:rPr>
        <w:t xml:space="preserve"> remained the same, which will be proven by equation 21 in Quadrocopter Dynamic part of this report.</w:t>
      </w:r>
    </w:p>
    <w:p w:rsidR="00C342FB" w:rsidRPr="0057321C" w:rsidRDefault="006A16D6" w:rsidP="00C342FB">
      <w:pPr>
        <w:pStyle w:val="Heading1"/>
        <w:spacing w:before="0"/>
        <w:rPr>
          <w:rFonts w:ascii="Times New Roman" w:hAnsi="Times New Roman" w:cs="Times New Roman"/>
        </w:rPr>
      </w:pPr>
      <w:bookmarkStart w:id="28" w:name="_Toc332500787"/>
      <w:r>
        <w:rPr>
          <w:rFonts w:ascii="Times New Roman" w:hAnsi="Times New Roman" w:cs="Times New Roman"/>
        </w:rPr>
        <w:t>Quadrocopter Dynamic</w:t>
      </w:r>
      <w:bookmarkEnd w:id="28"/>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Quadrocopter, it is important to understand how it behaves first. This report assumes that the readers do not have many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29" w:name="_Toc332500788"/>
      <w:r w:rsidRPr="00421B7A">
        <w:rPr>
          <w:rFonts w:ascii="Times New Roman" w:hAnsi="Times New Roman" w:cs="Times New Roman"/>
        </w:rPr>
        <w:t>Inertial frame</w:t>
      </w:r>
      <w:r w:rsidR="007270BD" w:rsidRPr="00421B7A">
        <w:rPr>
          <w:rFonts w:ascii="Times New Roman" w:hAnsi="Times New Roman" w:cs="Times New Roman"/>
        </w:rPr>
        <w:t xml:space="preserve"> and Body frame</w:t>
      </w:r>
      <w:bookmarkEnd w:id="29"/>
    </w:p>
    <w:p w:rsidR="007270BD" w:rsidRDefault="0024277E" w:rsidP="00466FC4">
      <w:pPr>
        <w:jc w:val="both"/>
        <w:rPr>
          <w:rFonts w:ascii="Cambria" w:hAnsi="Cambria"/>
          <w:noProof/>
          <w:sz w:val="24"/>
          <w:szCs w:val="24"/>
        </w:rPr>
      </w:pPr>
      <w:r>
        <w:rPr>
          <w:rFonts w:ascii="Cambria" w:hAnsi="Cambria"/>
          <w:noProof/>
          <w:sz w:val="24"/>
          <w:szCs w:val="24"/>
        </w:rPr>
        <w:drawing>
          <wp:inline distT="0" distB="0" distL="0" distR="0">
            <wp:extent cx="5339715" cy="372681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339715" cy="3726815"/>
                    </a:xfrm>
                    <a:prstGeom prst="rect">
                      <a:avLst/>
                    </a:prstGeom>
                    <a:noFill/>
                    <a:ln w="9525">
                      <a:noFill/>
                      <a:miter lim="800000"/>
                      <a:headEnd/>
                      <a:tailEnd/>
                    </a:ln>
                  </pic:spPr>
                </pic:pic>
              </a:graphicData>
            </a:graphic>
          </wp:inline>
        </w:drawing>
      </w:r>
    </w:p>
    <w:p w:rsidR="007270BD" w:rsidRPr="007270BD" w:rsidRDefault="007270BD" w:rsidP="00466FC4">
      <w:pPr>
        <w:jc w:val="both"/>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lastRenderedPageBreak/>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Quadrocopter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The inertial frame of a Quadrocopter is earth. How is this possible? The answer is simple: Because the earth is giant compares to the size of a Quadrocopter,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Quadrocopter navigation system, there must be at least two INSs. The first one has the same Origin with the Body frame and the second one has an Origin located on earth surface. This separation is necessary because a Quadrocopter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2544B" w:rsidP="00466FC4">
      <w:pPr>
        <w:jc w:val="both"/>
        <w:rPr>
          <w:rFonts w:ascii="Times New Roman" w:hAnsi="Times New Roman" w:cs="Times New Roman"/>
          <w:sz w:val="24"/>
          <w:szCs w:val="24"/>
        </w:rPr>
      </w:pPr>
      <w:r>
        <w:rPr>
          <w:rFonts w:ascii="Times New Roman" w:hAnsi="Times New Roman" w:cs="Times New Roman"/>
          <w:sz w:val="24"/>
          <w:szCs w:val="24"/>
        </w:rPr>
        <w:t>To maintain its Euler angular positions, a Body frame need an INS that has the very same Origin with it, that is how Euler Angles are measured.</w:t>
      </w:r>
      <w:r w:rsidR="005245E9">
        <w:rPr>
          <w:rFonts w:ascii="Times New Roman" w:hAnsi="Times New Roman" w:cs="Times New Roman"/>
          <w:sz w:val="24"/>
          <w:szCs w:val="24"/>
        </w:rPr>
        <w:t xml:space="preserve"> This INS is denoted as INS1.</w:t>
      </w:r>
      <w:r>
        <w:rPr>
          <w:rFonts w:ascii="Times New Roman" w:hAnsi="Times New Roman" w:cs="Times New Roman"/>
          <w:sz w:val="24"/>
          <w:szCs w:val="24"/>
        </w:rPr>
        <w:t xml:space="preserve"> However, the body 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is the position of Body Frame's Origin with regard to INS2. x,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(2) is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834B40" w:rsidP="00834B40">
      <w:pPr>
        <w:pStyle w:val="Heading2"/>
        <w:rPr>
          <w:rFonts w:ascii="Times New Roman" w:hAnsi="Times New Roman" w:cs="Times New Roman"/>
        </w:rPr>
      </w:pPr>
      <w:bookmarkStart w:id="30" w:name="_Toc332500789"/>
      <w:r w:rsidRPr="00990616">
        <w:rPr>
          <w:rFonts w:ascii="Times New Roman" w:hAnsi="Times New Roman" w:cs="Times New Roman"/>
        </w:rPr>
        <w:t>Quadrocopter assumptions</w:t>
      </w:r>
      <w:bookmarkEnd w:id="30"/>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The following assumptions have to be made before further discussing on Quadrocopter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is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 Force are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A5656D" w:rsidP="00545330">
      <w:pPr>
        <w:pStyle w:val="Heading2"/>
        <w:rPr>
          <w:rFonts w:ascii="Times New Roman" w:hAnsi="Times New Roman" w:cs="Times New Roman"/>
        </w:rPr>
      </w:pPr>
      <w:bookmarkStart w:id="31" w:name="_Toc332500790"/>
      <w:r w:rsidRPr="00990616">
        <w:rPr>
          <w:rFonts w:ascii="Times New Roman" w:hAnsi="Times New Roman" w:cs="Times New Roman"/>
        </w:rPr>
        <w:t>Quadrocopter dynamic</w:t>
      </w:r>
      <w:bookmarkEnd w:id="31"/>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With regard to (1) and (2), the followings state vectors of the Quadrocopter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812E98" w:rsidP="00E1267E">
      <w:pPr>
        <w:jc w:val="both"/>
        <w:rPr>
          <w:rFonts w:ascii="Times New Roman" w:hAnsi="Times New Roman" w:cs="Times New Roman"/>
          <w:sz w:val="24"/>
          <w:szCs w:val="24"/>
        </w:rPr>
      </w:pPr>
      <w:r>
        <w:rPr>
          <w:rFonts w:ascii="Times New Roman" w:hAnsi="Times New Roman" w:cs="Times New Roman"/>
          <w:sz w:val="24"/>
          <w:szCs w:val="24"/>
        </w:rPr>
        <w:t xml:space="preserve">where (3) are described relative to the Inertial Reference Frames while </w:t>
      </w:r>
      <w:r w:rsidR="00EF3FAF">
        <w:rPr>
          <w:rFonts w:ascii="Times New Roman" w:hAnsi="Times New Roman" w:cs="Times New Roman"/>
          <w:sz w:val="24"/>
          <w:szCs w:val="24"/>
        </w:rPr>
        <w:t xml:space="preserve">(5) and (6) represent the velocity vector of </w:t>
      </w:r>
      <w:r>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Quadrocopter Body Frame , respectively. </w:t>
      </w:r>
    </w:p>
    <w:p w:rsidR="00812E98" w:rsidRPr="00812E98" w:rsidRDefault="00812E9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 with a </w:t>
      </w:r>
      <w:r w:rsidR="003C6953">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2D6FBF"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DD4D4E" w:rsidP="00E1267E">
      <w:pPr>
        <w:jc w:val="both"/>
        <w:rPr>
          <w:rFonts w:ascii="Times New Roman" w:hAnsi="Times New Roman" w:cs="Times New Roman"/>
          <w:sz w:val="24"/>
          <w:szCs w:val="24"/>
        </w:rPr>
      </w:pPr>
      <w:r>
        <w:rPr>
          <w:rFonts w:ascii="Times New Roman" w:hAnsi="Times New Roman" w:cs="Times New Roman"/>
          <w:sz w:val="24"/>
          <w:szCs w:val="24"/>
        </w:rPr>
        <w:t xml:space="preserve">where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this Quadrocopter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F02966"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 xml:space="preserve">where m and I are mass and system inertia, respectively. </w:t>
      </w:r>
      <w:r w:rsidR="00DA7425">
        <w:rPr>
          <w:rFonts w:ascii="Times New Roman" w:hAnsi="Times New Roman" w:cs="Times New Roman"/>
          <w:sz w:val="24"/>
          <w:szCs w:val="24"/>
        </w:rPr>
        <w:t>Normally, a</w:t>
      </w:r>
      <w:r>
        <w:rPr>
          <w:rFonts w:ascii="Times New Roman" w:hAnsi="Times New Roman" w:cs="Times New Roman"/>
          <w:sz w:val="24"/>
          <w:szCs w:val="24"/>
        </w:rPr>
        <w:t xml:space="preserve"> Quadrocopter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equation 10 give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B870D2"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2D6FBF"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Quadrocopter.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The total force created by four motors is the force that lifts the Quadrocopter,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Qua</w:t>
      </w:r>
      <w:r w:rsidR="00A83287">
        <w:rPr>
          <w:rFonts w:ascii="Times New Roman" w:hAnsi="Times New Roman" w:cs="Times New Roman"/>
          <w:sz w:val="24"/>
          <w:szCs w:val="24"/>
        </w:rPr>
        <w:t>drocopter,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Figure 2 below shows the motor alignment scheme of a </w:t>
      </w:r>
      <w:r w:rsidR="00C6019F">
        <w:rPr>
          <w:rFonts w:ascii="Times New Roman" w:hAnsi="Times New Roman" w:cs="Times New Roman"/>
          <w:sz w:val="24"/>
          <w:szCs w:val="24"/>
          <w:lang w:val="vi-VN"/>
        </w:rPr>
        <w:t>Q</w:t>
      </w:r>
      <w:r>
        <w:rPr>
          <w:rFonts w:ascii="Times New Roman" w:hAnsi="Times New Roman" w:cs="Times New Roman"/>
          <w:sz w:val="24"/>
          <w:szCs w:val="24"/>
        </w:rPr>
        <w:t>uadrocopter and its motion which is induced by the combination of 4 motors.</w:t>
      </w:r>
    </w:p>
    <w:p w:rsidR="00545330" w:rsidRDefault="00545330" w:rsidP="00545330">
      <w:pPr>
        <w:jc w:val="both"/>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545330">
      <w:pPr>
        <w:jc w:val="both"/>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 xml:space="preserve">. </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lastRenderedPageBreak/>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0E09D1">
      <w:pPr>
        <w:autoSpaceDE w:val="0"/>
        <w:autoSpaceDN w:val="0"/>
        <w:adjustRightInd w:val="0"/>
        <w:spacing w:after="0" w:line="240" w:lineRule="auto"/>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AE5ABD" w:rsidRPr="000E09D1" w:rsidRDefault="00AE5ABD" w:rsidP="000E09D1">
      <w:pPr>
        <w:autoSpaceDE w:val="0"/>
        <w:autoSpaceDN w:val="0"/>
        <w:adjustRightInd w:val="0"/>
        <w:spacing w:after="0" w:line="240" w:lineRule="auto"/>
        <w:rPr>
          <w:rFonts w:ascii="Cambria Math" w:hAnsi="Cambria Math" w:cs="Times New Roman"/>
          <w:sz w:val="24"/>
          <w:szCs w:val="24"/>
        </w:rPr>
      </w:pPr>
    </w:p>
    <w:p w:rsidR="004E2559" w:rsidRPr="0057321C" w:rsidRDefault="004E2559" w:rsidP="004E2559">
      <w:pPr>
        <w:pStyle w:val="Heading1"/>
        <w:spacing w:before="0"/>
        <w:rPr>
          <w:rFonts w:ascii="Times New Roman" w:hAnsi="Times New Roman" w:cs="Times New Roman"/>
        </w:rPr>
      </w:pPr>
      <w:bookmarkStart w:id="32" w:name="_Toc332500791"/>
      <w:r>
        <w:rPr>
          <w:rFonts w:ascii="Times New Roman" w:hAnsi="Times New Roman" w:cs="Times New Roman"/>
        </w:rPr>
        <w:lastRenderedPageBreak/>
        <w:t>Modeling</w:t>
      </w:r>
      <w:r w:rsidR="00FE2075">
        <w:rPr>
          <w:rFonts w:ascii="Times New Roman" w:hAnsi="Times New Roman" w:cs="Times New Roman"/>
        </w:rPr>
        <w:t xml:space="preserve"> the Quadrocopter</w:t>
      </w:r>
      <w:bookmarkEnd w:id="32"/>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Quadrocopter body as in figure </w:t>
      </w:r>
      <w:r w:rsidR="00E9011F">
        <w:rPr>
          <w:rFonts w:ascii="Times New Roman" w:hAnsi="Times New Roman" w:cs="Times New Roman"/>
          <w:sz w:val="24"/>
          <w:szCs w:val="24"/>
        </w:rPr>
        <w:t>4</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4002405"/>
            <wp:effectExtent l="19050" t="0" r="635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srcRect/>
                    <a:stretch>
                      <a:fillRect/>
                    </a:stretch>
                  </pic:blipFill>
                  <pic:spPr bwMode="auto">
                    <a:xfrm>
                      <a:off x="0" y="0"/>
                      <a:ext cx="5727700" cy="4002405"/>
                    </a:xfrm>
                    <a:prstGeom prst="rect">
                      <a:avLst/>
                    </a:prstGeom>
                    <a:noFill/>
                    <a:ln w="9525">
                      <a:noFill/>
                      <a:miter lim="800000"/>
                      <a:headEnd/>
                      <a:tailEnd/>
                    </a:ln>
                  </pic:spPr>
                </pic:pic>
              </a:graphicData>
            </a:graphic>
          </wp:inline>
        </w:drawing>
      </w:r>
      <w:r w:rsidRPr="009A12B2">
        <w:rPr>
          <w:rFonts w:ascii="Times New Roman" w:hAnsi="Times New Roman" w:cs="Times New Roman"/>
          <w:b/>
          <w:sz w:val="24"/>
          <w:szCs w:val="24"/>
        </w:rPr>
        <w:t xml:space="preserve">Figure </w:t>
      </w:r>
      <w:r w:rsidR="00821013">
        <w:rPr>
          <w:rFonts w:ascii="Times New Roman" w:hAnsi="Times New Roman" w:cs="Times New Roman"/>
          <w:b/>
          <w:sz w:val="24"/>
          <w:szCs w:val="24"/>
        </w:rPr>
        <w:t>15</w:t>
      </w:r>
      <w:r w:rsidR="00E9011F" w:rsidRPr="009A12B2">
        <w:rPr>
          <w:rFonts w:ascii="Times New Roman" w:hAnsi="Times New Roman" w:cs="Times New Roman"/>
          <w:b/>
          <w:sz w:val="24"/>
          <w:szCs w:val="24"/>
        </w:rPr>
        <w:t xml:space="preserve">: </w:t>
      </w:r>
      <w:r w:rsidRPr="009A12B2">
        <w:rPr>
          <w:rFonts w:ascii="Times New Roman" w:hAnsi="Times New Roman" w:cs="Times New Roman"/>
          <w:b/>
          <w:sz w:val="24"/>
          <w:szCs w:val="24"/>
        </w:rPr>
        <w:t xml:space="preserve"> Strap-down Inertial Measurement system.</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33" w:name="_Toc332500792"/>
      <w:r w:rsidR="006B6170" w:rsidRPr="009A12B2">
        <w:rPr>
          <w:rFonts w:ascii="Times New Roman" w:hAnsi="Times New Roman" w:cs="Times New Roman"/>
        </w:rPr>
        <w:t>IMU</w:t>
      </w:r>
      <w:bookmarkEnd w:id="33"/>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Quadrocopter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34" w:name="_Toc332500793"/>
      <w:r w:rsidRPr="009A12B2">
        <w:rPr>
          <w:rFonts w:ascii="Times New Roman" w:hAnsi="Times New Roman" w:cs="Times New Roman"/>
        </w:rPr>
        <w:t>Euler angular movement measurement</w:t>
      </w:r>
      <w:bookmarkEnd w:id="34"/>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6663" cy="2570672"/>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3"/>
                    <a:srcRect/>
                    <a:stretch>
                      <a:fillRect/>
                    </a:stretch>
                  </pic:blipFill>
                  <pic:spPr bwMode="auto">
                    <a:xfrm>
                      <a:off x="0" y="0"/>
                      <a:ext cx="5647797" cy="2571188"/>
                    </a:xfrm>
                    <a:prstGeom prst="rect">
                      <a:avLst/>
                    </a:prstGeom>
                    <a:noFill/>
                    <a:ln w="9525">
                      <a:noFill/>
                      <a:miter lim="800000"/>
                      <a:headEnd/>
                      <a:tailEnd/>
                    </a:ln>
                  </pic:spPr>
                </pic:pic>
              </a:graphicData>
            </a:graphic>
          </wp:inline>
        </w:drawing>
      </w:r>
    </w:p>
    <w:p w:rsidR="006E3E0C" w:rsidRPr="006F506E"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2145" cy="2810999"/>
            <wp:effectExtent l="19050" t="0" r="1905"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4"/>
                    <a:srcRect/>
                    <a:stretch>
                      <a:fillRect/>
                    </a:stretch>
                  </pic:blipFill>
                  <pic:spPr bwMode="auto">
                    <a:xfrm>
                      <a:off x="0" y="0"/>
                      <a:ext cx="5732145" cy="2810999"/>
                    </a:xfrm>
                    <a:prstGeom prst="rect">
                      <a:avLst/>
                    </a:prstGeom>
                    <a:noFill/>
                    <a:ln w="9525">
                      <a:noFill/>
                      <a:miter lim="800000"/>
                      <a:headEnd/>
                      <a:tailEnd/>
                    </a:ln>
                  </pic:spPr>
                </pic:pic>
              </a:graphicData>
            </a:graphic>
          </wp:inline>
        </w:drawing>
      </w:r>
    </w:p>
    <w:p w:rsidR="006E3E0C" w:rsidRPr="006F506E"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810999"/>
            <wp:effectExtent l="19050" t="0" r="1905"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5"/>
                    <a:srcRect/>
                    <a:stretch>
                      <a:fillRect/>
                    </a:stretch>
                  </pic:blipFill>
                  <pic:spPr bwMode="auto">
                    <a:xfrm>
                      <a:off x="0" y="0"/>
                      <a:ext cx="5732145" cy="2810999"/>
                    </a:xfrm>
                    <a:prstGeom prst="rect">
                      <a:avLst/>
                    </a:prstGeom>
                    <a:noFill/>
                    <a:ln w="9525">
                      <a:noFill/>
                      <a:miter lim="800000"/>
                      <a:headEnd/>
                      <a:tailEnd/>
                    </a:ln>
                  </pic:spPr>
                </pic:pic>
              </a:graphicData>
            </a:graphic>
          </wp:inline>
        </w:drawing>
      </w:r>
    </w:p>
    <w:p w:rsidR="006E3E0C" w:rsidRDefault="006E3E0C" w:rsidP="00E1267E">
      <w:pPr>
        <w:jc w:val="both"/>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to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noise in angular velocity data are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 xml:space="preserve">To cut the long story short, the angular </w:t>
      </w:r>
      <w:r w:rsidR="001B68D2">
        <w:rPr>
          <w:rFonts w:ascii="Times New Roman" w:hAnsi="Times New Roman" w:cs="Times New Roman"/>
          <w:sz w:val="24"/>
          <w:szCs w:val="24"/>
        </w:rPr>
        <w:lastRenderedPageBreak/>
        <w:t>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35" w:name="_Toc332500794"/>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35"/>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2803525"/>
            <wp:effectExtent l="19050" t="0" r="635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6"/>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7700" cy="2803525"/>
            <wp:effectExtent l="19050" t="0" r="635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7"/>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2803525"/>
            <wp:effectExtent l="19050" t="0" r="635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48"/>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7063BA" w:rsidRPr="007063BA" w:rsidRDefault="007063BA" w:rsidP="00E1267E">
      <w:pPr>
        <w:jc w:val="both"/>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are </w:t>
      </w:r>
      <w:r w:rsidR="00D6749A">
        <w:rPr>
          <w:rFonts w:ascii="Times New Roman" w:hAnsi="Times New Roman" w:cs="Times New Roman"/>
          <w:sz w:val="24"/>
          <w:szCs w:val="24"/>
        </w:rPr>
        <w:t xml:space="preserve">became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2803525"/>
            <wp:effectExtent l="19050" t="0" r="6350"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49"/>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C26334" w:rsidRP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7700" cy="2803525"/>
            <wp:effectExtent l="19050" t="0" r="635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0"/>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C26334" w:rsidRP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C26334" w:rsidRDefault="00C26334" w:rsidP="00E126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7700" cy="2803525"/>
            <wp:effectExtent l="19050" t="0" r="6350"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1"/>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C26334" w:rsidRDefault="00C26334" w:rsidP="00E1267E">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E1267E">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727700" cy="2803525"/>
            <wp:effectExtent l="19050" t="0" r="6350"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2"/>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C26334" w:rsidRPr="00C26334" w:rsidRDefault="00C26334" w:rsidP="00C26334">
      <w:pPr>
        <w:jc w:val="both"/>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There is no complementary filter for yaw angle in this case because only gyroscope data is used in the calculation process. However, if a magnetometer sensor is implemented, the complementary filter for yaw angle could be used as well. Moreover, in this prototyped system, small drifts in yaw angle is acceptable since it will not affect the movement much.</w:t>
      </w:r>
    </w:p>
    <w:p w:rsidR="00AE466C" w:rsidRPr="00A4742C" w:rsidRDefault="00AE466C" w:rsidP="00AE466C">
      <w:pPr>
        <w:pStyle w:val="Heading2"/>
        <w:rPr>
          <w:rFonts w:ascii="Times New Roman" w:hAnsi="Times New Roman" w:cs="Times New Roman"/>
        </w:rPr>
      </w:pPr>
      <w:bookmarkStart w:id="36" w:name="_Toc332500795"/>
      <w:r w:rsidRPr="00A4742C">
        <w:rPr>
          <w:rFonts w:ascii="Times New Roman" w:hAnsi="Times New Roman" w:cs="Times New Roman"/>
        </w:rPr>
        <w:t>Altitude measurement</w:t>
      </w:r>
      <w:bookmarkEnd w:id="36"/>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noProof/>
          <w:sz w:val="24"/>
          <w:szCs w:val="24"/>
        </w:rPr>
        <w:lastRenderedPageBreak/>
        <w:drawing>
          <wp:inline distT="0" distB="0" distL="0" distR="0">
            <wp:extent cx="5727700" cy="2803525"/>
            <wp:effectExtent l="19050" t="0" r="6350"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3"/>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EA75A3" w:rsidRPr="00A4742C" w:rsidRDefault="00EA75A3" w:rsidP="00AE466C">
      <w:pP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varies in space. </w:t>
      </w:r>
    </w:p>
    <w:p w:rsidR="0085560F" w:rsidRPr="00A4742C" w:rsidRDefault="0085560F" w:rsidP="00AE466C">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r w:rsidRPr="00A4742C">
        <w:rPr>
          <w:rFonts w:ascii="Times New Roman" w:hAnsi="Times New Roman" w:cs="Times New Roman"/>
          <w:noProof/>
          <w:sz w:val="24"/>
          <w:szCs w:val="24"/>
        </w:rPr>
        <w:drawing>
          <wp:inline distT="0" distB="0" distL="0" distR="0">
            <wp:extent cx="5727700" cy="2803525"/>
            <wp:effectExtent l="19050" t="0" r="635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4"/>
                    <a:srcRect/>
                    <a:stretch>
                      <a:fillRect/>
                    </a:stretch>
                  </pic:blipFill>
                  <pic:spPr bwMode="auto">
                    <a:xfrm>
                      <a:off x="0" y="0"/>
                      <a:ext cx="5727700" cy="2803525"/>
                    </a:xfrm>
                    <a:prstGeom prst="rect">
                      <a:avLst/>
                    </a:prstGeom>
                    <a:noFill/>
                    <a:ln w="9525">
                      <a:noFill/>
                      <a:miter lim="800000"/>
                      <a:headEnd/>
                      <a:tailEnd/>
                    </a:ln>
                  </pic:spPr>
                </pic:pic>
              </a:graphicData>
            </a:graphic>
          </wp:inline>
        </w:drawing>
      </w:r>
    </w:p>
    <w:p w:rsidR="00EA75A3" w:rsidRPr="00A4742C" w:rsidRDefault="0085560F" w:rsidP="00AE466C">
      <w:pP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Pr="00A4742C"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of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37" w:name="_Toc332500796"/>
      <w:r w:rsidRPr="00A4742C">
        <w:rPr>
          <w:rFonts w:ascii="Times New Roman" w:hAnsi="Times New Roman" w:cs="Times New Roman"/>
        </w:rPr>
        <w:t>PID Control</w:t>
      </w:r>
      <w:r w:rsidR="001E667F" w:rsidRPr="00A4742C">
        <w:rPr>
          <w:rFonts w:ascii="Times New Roman" w:hAnsi="Times New Roman" w:cs="Times New Roman"/>
        </w:rPr>
        <w:t>ler</w:t>
      </w:r>
      <w:bookmarkEnd w:id="37"/>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2D6FBF"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However, Disturbance Observer method will make the prototype Quadrocopter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Quadrocopter can be derived from </w:t>
      </w:r>
      <w:r w:rsidR="005C3C38">
        <w:rPr>
          <w:rFonts w:ascii="Times New Roman" w:hAnsi="Times New Roman" w:cs="Times New Roman"/>
          <w:sz w:val="24"/>
          <w:szCs w:val="24"/>
        </w:rPr>
        <w:t>equation 30 to 40 as in the follow figure:</w:t>
      </w:r>
    </w:p>
    <w:p w:rsidR="005C3C38" w:rsidRDefault="005C3C38" w:rsidP="008D4E39">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noProof/>
          <w:sz w:val="24"/>
          <w:szCs w:val="24"/>
        </w:rPr>
        <w:lastRenderedPageBreak/>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8D4E39">
      <w:pPr>
        <w:autoSpaceDE w:val="0"/>
        <w:autoSpaceDN w:val="0"/>
        <w:adjustRightInd w:val="0"/>
        <w:spacing w:after="0" w:line="240" w:lineRule="auto"/>
        <w:rPr>
          <w:rFonts w:ascii="Times New Roman" w:hAnsi="Times New Roman" w:cs="Times New Roman"/>
          <w:b/>
          <w:sz w:val="24"/>
          <w:szCs w:val="24"/>
        </w:rPr>
      </w:pPr>
      <w:r w:rsidRPr="00D0542B">
        <w:rPr>
          <w:rFonts w:ascii="Times New Roman" w:hAnsi="Times New Roman" w:cs="Times New Roman"/>
          <w:b/>
          <w:sz w:val="24"/>
          <w:szCs w:val="24"/>
        </w:rPr>
        <w:t>Figure 17: 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n a real Quadrocopter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Quadrocopter, the </w:t>
      </w:r>
      <w:r w:rsidR="005123BE">
        <w:rPr>
          <w:rFonts w:ascii="Times New Roman" w:hAnsi="Times New Roman" w:cs="Times New Roman"/>
          <w:sz w:val="24"/>
          <w:szCs w:val="24"/>
        </w:rPr>
        <w:t>ESCs is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lastRenderedPageBreak/>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38" w:name="_Toc332500797"/>
      <w:r w:rsidRPr="00D0542B">
        <w:rPr>
          <w:rFonts w:ascii="Times New Roman" w:hAnsi="Times New Roman" w:cs="Times New Roman"/>
        </w:rPr>
        <w:t xml:space="preserve">PID </w:t>
      </w:r>
      <w:r w:rsidR="00B87BC3" w:rsidRPr="00D0542B">
        <w:rPr>
          <w:rFonts w:ascii="Times New Roman" w:hAnsi="Times New Roman" w:cs="Times New Roman"/>
        </w:rPr>
        <w:t>Tuning</w:t>
      </w:r>
      <w:bookmarkEnd w:id="38"/>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uring the PID tuning process of the Quadrocopter,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here is no way to find a perfect Ultimate Gain because the Quadrocopter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have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Quadrocopter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w:t>
            </w:r>
            <w:r w:rsidRPr="00906F40">
              <w:rPr>
                <w:rFonts w:ascii="Times New Roman" w:hAnsi="Times New Roman" w:cs="Times New Roman"/>
                <w:b w:val="0"/>
                <w:sz w:val="24"/>
                <w:szCs w:val="24"/>
              </w:rPr>
              <w:lastRenderedPageBreak/>
              <w:t xml:space="preserve">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PID tuning strategy for Quadrocopter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Quadrocopter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Quadrocopter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fast and stable respond from the Quadrocopter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Quadrocopter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Quadrocopter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Ensure the safety of the Quadrocopter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Conclusion: This strategy is a good start for beginner, however it will soon become unusable when it comes to mass production of Quadrocopter. Another method which involves more complex math should be applied to tune PID in the future. </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 of PID tuning using this strategy with Pitch angle:</w:t>
      </w:r>
    </w:p>
    <w:p w:rsidR="006F1A61"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49575C" w:rsidRDefault="0049575C" w:rsidP="0017497C">
      <w:pPr>
        <w:spacing w:line="240" w:lineRule="auto"/>
        <w:rPr>
          <w:rFonts w:ascii="Times New Roman" w:hAnsi="Times New Roman" w:cs="Times New Roman"/>
          <w:sz w:val="24"/>
          <w:szCs w:val="24"/>
        </w:rPr>
      </w:pPr>
      <w:r>
        <w:rPr>
          <w:rFonts w:ascii="Times New Roman" w:hAnsi="Times New Roman" w:cs="Times New Roman"/>
          <w:sz w:val="24"/>
          <w:szCs w:val="24"/>
        </w:rPr>
        <w:t>+++++++++++++</w:t>
      </w:r>
    </w:p>
    <w:p w:rsidR="006F1A61" w:rsidRDefault="006F1A61" w:rsidP="0017497C">
      <w:pPr>
        <w:spacing w:line="240" w:lineRule="auto"/>
        <w:rPr>
          <w:rFonts w:ascii="Times New Roman" w:hAnsi="Times New Roman" w:cs="Times New Roman"/>
          <w:sz w:val="24"/>
          <w:szCs w:val="24"/>
        </w:rPr>
      </w:pPr>
    </w:p>
    <w:p w:rsidR="006F1A61" w:rsidRDefault="006F1A61" w:rsidP="0017497C">
      <w:pPr>
        <w:spacing w:line="240" w:lineRule="auto"/>
        <w:rPr>
          <w:rFonts w:ascii="Times New Roman" w:hAnsi="Times New Roman" w:cs="Times New Roman"/>
          <w:sz w:val="24"/>
          <w:szCs w:val="24"/>
        </w:rPr>
      </w:pPr>
    </w:p>
    <w:p w:rsidR="006F1A61" w:rsidRPr="00D0542B" w:rsidRDefault="00AC6918" w:rsidP="006F1A61">
      <w:pPr>
        <w:pStyle w:val="Heading2"/>
        <w:rPr>
          <w:rFonts w:ascii="Times New Roman" w:hAnsi="Times New Roman" w:cs="Times New Roman"/>
        </w:rPr>
      </w:pPr>
      <w:r>
        <w:rPr>
          <w:rFonts w:ascii="Times New Roman" w:hAnsi="Times New Roman" w:cs="Times New Roman"/>
        </w:rPr>
        <w:t>Software and firmware design</w:t>
      </w:r>
    </w:p>
    <w:p w:rsidR="00431F97" w:rsidRPr="00431F97" w:rsidRDefault="00431F97" w:rsidP="00431F97">
      <w:pPr>
        <w:pStyle w:val="Heading3"/>
        <w:spacing w:line="240" w:lineRule="auto"/>
        <w:rPr>
          <w:rFonts w:ascii="Times New Roman" w:hAnsi="Times New Roman" w:cs="Times New Roman"/>
        </w:rPr>
      </w:pPr>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B40A69">
        <w:rPr>
          <w:rFonts w:ascii="Times New Roman" w:hAnsi="Times New Roman" w:cs="Times New Roman"/>
          <w:sz w:val="24"/>
          <w:szCs w:val="24"/>
        </w:rPr>
        <w:t>Q</w:t>
      </w:r>
      <w:r>
        <w:rPr>
          <w:rFonts w:ascii="Times New Roman" w:hAnsi="Times New Roman" w:cs="Times New Roman"/>
          <w:sz w:val="24"/>
          <w:szCs w:val="24"/>
        </w:rPr>
        <w:t>uadrocopter.</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431F97" w:rsidP="0017497C">
      <w:pPr>
        <w:spacing w:line="240" w:lineRule="auto"/>
        <w:rPr>
          <w:rFonts w:ascii="Times New Roman" w:hAnsi="Times New Roman" w:cs="Times New Roman"/>
          <w:sz w:val="24"/>
          <w:szCs w:val="24"/>
        </w:rPr>
      </w:pPr>
      <w:r>
        <w:object w:dxaOrig="9641" w:dyaOrig="12586">
          <v:shape id="_x0000_i1026" type="#_x0000_t75" style="width:450.25pt;height:587.2pt" o:ole="">
            <v:imagedata r:id="rId56" o:title=""/>
          </v:shape>
          <o:OLEObject Type="Embed" ProgID="Visio.Drawing.11" ShapeID="_x0000_i1026" DrawAspect="Content" ObjectID="_1406337521" r:id="rId57"/>
        </w:object>
      </w:r>
    </w:p>
    <w:p w:rsidR="00431F97" w:rsidRDefault="00431F97" w:rsidP="0017497C">
      <w:pPr>
        <w:spacing w:line="240" w:lineRule="auto"/>
        <w:rPr>
          <w:rFonts w:ascii="Times New Roman" w:hAnsi="Times New Roman" w:cs="Times New Roman"/>
          <w:b/>
          <w:sz w:val="24"/>
          <w:szCs w:val="24"/>
        </w:rPr>
      </w:pPr>
      <w:r w:rsidRPr="002B6F52">
        <w:rPr>
          <w:rFonts w:ascii="Times New Roman" w:hAnsi="Times New Roman" w:cs="Times New Roman"/>
          <w:b/>
          <w:sz w:val="24"/>
          <w:szCs w:val="24"/>
        </w:rPr>
        <w:t>Figure ....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t>The FSM of the system is illustrated below:</w:t>
      </w:r>
    </w:p>
    <w:p w:rsidR="002B6F52" w:rsidRDefault="002B6F52" w:rsidP="0017497C">
      <w:pPr>
        <w:spacing w:line="240" w:lineRule="auto"/>
      </w:pPr>
      <w:r>
        <w:object w:dxaOrig="8990" w:dyaOrig="13990">
          <v:shape id="_x0000_i1027" type="#_x0000_t75" style="width:331.5pt;height:396pt" o:ole="">
            <v:imagedata r:id="rId58" o:title=""/>
          </v:shape>
          <o:OLEObject Type="Embed" ProgID="Visio.Drawing.11" ShapeID="_x0000_i1027" DrawAspect="Content" ObjectID="_1406337522" r:id="rId59"/>
        </w:object>
      </w:r>
    </w:p>
    <w:p w:rsidR="002B6F52" w:rsidRPr="002B6F52" w:rsidRDefault="002B6F52" w:rsidP="0017497C">
      <w:pPr>
        <w:spacing w:line="240" w:lineRule="auto"/>
        <w:rPr>
          <w:rFonts w:ascii="Times New Roman" w:hAnsi="Times New Roman" w:cs="Times New Roman"/>
          <w:b/>
          <w:sz w:val="24"/>
          <w:szCs w:val="24"/>
        </w:rPr>
      </w:pPr>
      <w:r w:rsidRPr="002B6F52">
        <w:rPr>
          <w:rFonts w:ascii="Times New Roman" w:hAnsi="Times New Roman" w:cs="Times New Roman"/>
          <w:b/>
          <w:sz w:val="24"/>
          <w:szCs w:val="24"/>
        </w:rPr>
        <w:t>Figure....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 along with Use Case diagram, Activity diagrams and other software related diagram.</w:t>
      </w:r>
    </w:p>
    <w:p w:rsidR="00E6639E" w:rsidRPr="00431F97" w:rsidRDefault="00E6639E" w:rsidP="00E6639E">
      <w:pPr>
        <w:pStyle w:val="Heading3"/>
        <w:spacing w:line="240" w:lineRule="auto"/>
        <w:rPr>
          <w:rFonts w:ascii="Times New Roman" w:hAnsi="Times New Roman" w:cs="Times New Roman"/>
        </w:rPr>
      </w:pPr>
      <w:r>
        <w:rPr>
          <w:rFonts w:ascii="Times New Roman" w:hAnsi="Times New Roman" w:cs="Times New Roman"/>
        </w:rPr>
        <w:t>Firmware</w:t>
      </w:r>
    </w:p>
    <w:p w:rsidR="00967594" w:rsidRDefault="00967594"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The firmware on Quadrocopter must use a variant of the FSM shown in Figure... because it is just a slave device. The states of the system can only be applied to it when it has connection with PC and Android Phone. Figure ... illustrated this FSM:</w:t>
      </w:r>
    </w:p>
    <w:p w:rsidR="00E6639E" w:rsidRPr="00E6639E" w:rsidRDefault="00E6639E" w:rsidP="0017497C">
      <w:pPr>
        <w:spacing w:line="240" w:lineRule="auto"/>
        <w:rPr>
          <w:rFonts w:ascii="Times New Roman" w:hAnsi="Times New Roman" w:cs="Times New Roman"/>
          <w:sz w:val="24"/>
          <w:szCs w:val="24"/>
        </w:rPr>
      </w:pPr>
      <w:r w:rsidRPr="00E6639E">
        <w:rPr>
          <w:rFonts w:ascii="Times New Roman" w:hAnsi="Times New Roman" w:cs="Times New Roman"/>
          <w:sz w:val="24"/>
          <w:szCs w:val="24"/>
        </w:rPr>
        <w:object w:dxaOrig="8990" w:dyaOrig="13990">
          <v:shape id="_x0000_i1028" type="#_x0000_t75" style="width:388.05pt;height:555.45pt" o:ole="">
            <v:imagedata r:id="rId60" o:title=""/>
          </v:shape>
          <o:OLEObject Type="Embed" ProgID="Visio.Drawing.11" ShapeID="_x0000_i1028" DrawAspect="Content" ObjectID="_1406337523" r:id="rId61"/>
        </w:object>
      </w:r>
    </w:p>
    <w:p w:rsidR="00E6639E" w:rsidRP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17497C">
      <w:pPr>
        <w:spacing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80684E">
      <w:pPr>
        <w:jc w:val="both"/>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E6639E">
        <w:rPr>
          <w:rFonts w:ascii="Times New Roman" w:hAnsi="Times New Roman" w:cs="Times New Roman"/>
          <w:b/>
          <w:sz w:val="24"/>
          <w:szCs w:val="24"/>
        </w:rPr>
        <w:t>...</w:t>
      </w:r>
      <w:r w:rsidRPr="00967594">
        <w:rPr>
          <w:rFonts w:ascii="Times New Roman" w:hAnsi="Times New Roman" w:cs="Times New Roman"/>
          <w:b/>
          <w:sz w:val="24"/>
          <w:szCs w:val="24"/>
        </w:rPr>
        <w:t>: Control flow of the controller</w:t>
      </w:r>
    </w:p>
    <w:p w:rsidR="00171FC8" w:rsidRPr="00171FC8" w:rsidRDefault="00171FC8" w:rsidP="00214AF8">
      <w:pPr>
        <w:jc w:val="both"/>
        <w:rPr>
          <w:rFonts w:ascii="Cambria Math" w:hAnsi="Cambria Math"/>
          <w:sz w:val="24"/>
          <w:szCs w:val="24"/>
        </w:rPr>
      </w:pPr>
      <w:r>
        <w:rPr>
          <w:rFonts w:ascii="Cambria Math" w:hAnsi="Cambria Math"/>
          <w:sz w:val="24"/>
          <w:szCs w:val="24"/>
        </w:rPr>
        <w:t xml:space="preserve">Figure 19 shows the control flow of this robot system. All flying movement except for take-off start on the hovering state, and if a certain movement is finished, it will come back to the hovering state again. </w:t>
      </w:r>
    </w:p>
    <w:p w:rsidR="0049575C" w:rsidRDefault="0049575C" w:rsidP="0049575C">
      <w:pPr>
        <w:pStyle w:val="Heading1"/>
        <w:rPr>
          <w:rFonts w:ascii="Times New Roman" w:hAnsi="Times New Roman" w:cs="Times New Roman"/>
        </w:rPr>
      </w:pPr>
      <w:bookmarkStart w:id="39" w:name="_Toc332500799"/>
      <w:r>
        <w:rPr>
          <w:rFonts w:ascii="Times New Roman" w:hAnsi="Times New Roman" w:cs="Times New Roman"/>
        </w:rPr>
        <w:t>Experimental results</w:t>
      </w:r>
      <w:bookmarkEnd w:id="39"/>
    </w:p>
    <w:p w:rsidR="0049575C" w:rsidRDefault="0049575C" w:rsidP="0049575C">
      <w:pPr>
        <w:pStyle w:val="Heading2"/>
      </w:pPr>
      <w:bookmarkStart w:id="40" w:name="_Toc332500800"/>
      <w:r>
        <w:t>Experimental setup</w:t>
      </w:r>
      <w:bookmarkEnd w:id="40"/>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The prototyped Quadrocopter has been done and is ready to fly.</w:t>
      </w:r>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171FC8">
      <w:pPr>
        <w:jc w:val="both"/>
        <w:rPr>
          <w:rFonts w:ascii="Times New Roman" w:hAnsi="Times New Roman" w:cs="Times New Roman"/>
          <w:b/>
          <w:sz w:val="24"/>
          <w:szCs w:val="24"/>
        </w:rPr>
      </w:pPr>
      <w:r w:rsidRPr="00967594">
        <w:rPr>
          <w:rFonts w:ascii="Times New Roman" w:hAnsi="Times New Roman" w:cs="Times New Roman"/>
          <w:b/>
          <w:sz w:val="24"/>
          <w:szCs w:val="24"/>
        </w:rPr>
        <w:t xml:space="preserve">Figure 20: </w:t>
      </w:r>
      <w:r>
        <w:rPr>
          <w:rFonts w:ascii="Times New Roman" w:hAnsi="Times New Roman" w:cs="Times New Roman"/>
          <w:b/>
          <w:sz w:val="24"/>
          <w:szCs w:val="24"/>
        </w:rPr>
        <w:t>T</w:t>
      </w:r>
      <w:r w:rsidRPr="00967594">
        <w:rPr>
          <w:rFonts w:ascii="Times New Roman" w:hAnsi="Times New Roman" w:cs="Times New Roman"/>
          <w:b/>
          <w:sz w:val="24"/>
          <w:szCs w:val="24"/>
        </w:rPr>
        <w: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Figure 20 shows the fabricated Quadrocopter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Table 1 gives the specification and parameters of the 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tblLook w:val="04A0"/>
      </w:tblPr>
      <w:tblGrid>
        <w:gridCol w:w="4621"/>
        <w:gridCol w:w="4622"/>
      </w:tblGrid>
      <w:tr w:rsidR="007B64BE" w:rsidTr="007B64BE">
        <w:trPr>
          <w:cnfStyle w:val="1000000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7B64BE">
        <w:trPr>
          <w:cnfStyle w:val="00000001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7B64BE" w:rsidP="0049575C">
            <w:pPr>
              <w:cnfStyle w:val="000000100000"/>
              <w:rPr>
                <w:rFonts w:ascii="Times New Roman" w:hAnsi="Times New Roman" w:cs="Times New Roman"/>
                <w:sz w:val="24"/>
                <w:szCs w:val="24"/>
              </w:rPr>
            </w:pPr>
          </w:p>
        </w:tc>
      </w:tr>
      <w:tr w:rsidR="007B64BE" w:rsidTr="007B64BE">
        <w:trPr>
          <w:cnfStyle w:val="00000001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7B64BE">
        <w:trPr>
          <w:cnfStyle w:val="000000100000"/>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49575C">
      <w:pPr>
        <w:rPr>
          <w:rFonts w:ascii="Times New Roman" w:hAnsi="Times New Roman" w:cs="Times New Roman"/>
          <w:b/>
          <w:sz w:val="24"/>
          <w:szCs w:val="24"/>
        </w:rPr>
      </w:pPr>
      <w:r w:rsidRPr="001F2EA1">
        <w:rPr>
          <w:rFonts w:ascii="Times New Roman" w:hAnsi="Times New Roman" w:cs="Times New Roman"/>
          <w:b/>
          <w:sz w:val="24"/>
          <w:szCs w:val="24"/>
        </w:rPr>
        <w:t>Table 1: Quadrocopter frame specification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p>
    <w:p w:rsidR="004F2E01" w:rsidRPr="001F2EA1" w:rsidRDefault="004F2E01" w:rsidP="004F2E01">
      <w:pPr>
        <w:pStyle w:val="Heading2"/>
        <w:rPr>
          <w:rFonts w:ascii="Times New Roman" w:hAnsi="Times New Roman" w:cs="Times New Roman"/>
        </w:rPr>
      </w:pPr>
      <w:bookmarkStart w:id="41" w:name="_Toc332500801"/>
      <w:r w:rsidRPr="001F2EA1">
        <w:rPr>
          <w:rFonts w:ascii="Times New Roman" w:hAnsi="Times New Roman" w:cs="Times New Roman"/>
        </w:rPr>
        <w:lastRenderedPageBreak/>
        <w:t>Experiments and results</w:t>
      </w:r>
      <w:bookmarkEnd w:id="41"/>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Quadrocopter work well as expected. </w:t>
      </w:r>
    </w:p>
    <w:p w:rsidR="00214AF8" w:rsidRPr="000A7989" w:rsidRDefault="000A7989" w:rsidP="000A7989">
      <w:pPr>
        <w:pStyle w:val="Heading1"/>
        <w:rPr>
          <w:rFonts w:ascii="Times New Roman" w:hAnsi="Times New Roman" w:cs="Times New Roman"/>
        </w:rPr>
      </w:pPr>
      <w:bookmarkStart w:id="42" w:name="_Toc332500802"/>
      <w:r>
        <w:rPr>
          <w:rFonts w:ascii="Times New Roman" w:hAnsi="Times New Roman" w:cs="Times New Roman"/>
        </w:rPr>
        <w:t>Conclusion</w:t>
      </w:r>
      <w:bookmarkEnd w:id="42"/>
    </w:p>
    <w:p w:rsidR="00214AF8" w:rsidRPr="006F506E"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Quadrocopter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quasi-Lagrange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Pr="000A7989">
        <w:rPr>
          <w:rFonts w:ascii="Times New Roman" w:hAnsi="Times New Roman" w:cs="Times New Roman"/>
          <w:sz w:val="24"/>
          <w:szCs w:val="24"/>
        </w:rPr>
        <w:t>.</w:t>
      </w:r>
    </w:p>
    <w:p w:rsidR="002D7029" w:rsidRPr="0057321C" w:rsidRDefault="00A65F12" w:rsidP="006300C2">
      <w:pPr>
        <w:pStyle w:val="Heading1"/>
        <w:rPr>
          <w:rFonts w:ascii="Times New Roman" w:hAnsi="Times New Roman" w:cs="Times New Roman"/>
        </w:rPr>
      </w:pPr>
      <w:bookmarkStart w:id="43" w:name="_Toc315797525"/>
      <w:bookmarkStart w:id="44" w:name="_Toc33250080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43"/>
      <w:bookmarkEnd w:id="44"/>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D27232">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http://en.wikipedia.org/wiki/Quadrocopter</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D27232">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D27232">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D27232">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D27232">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lastRenderedPageBreak/>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D27232">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7D3717" w:rsidRPr="003C6953">
              <w:rPr>
                <w:rStyle w:val="st"/>
                <w:rFonts w:ascii="Times New Roman" w:hAnsi="Times New Roman" w:cs="Times New Roman"/>
                <w:sz w:val="18"/>
                <w:szCs w:val="18"/>
              </w:rPr>
              <w:t>"</w:t>
            </w:r>
            <w:r w:rsidRPr="003C6953">
              <w:rPr>
                <w:rFonts w:ascii="Times New Roman" w:hAnsi="Times New Roman" w:cs="Times New Roman"/>
                <w:sz w:val="18"/>
                <w:szCs w:val="18"/>
              </w:rPr>
              <w:t xml:space="preserve"> </w:t>
            </w:r>
            <w:r w:rsidRPr="003C6953">
              <w:rPr>
                <w:rFonts w:ascii="Times New Roman" w:hAnsi="Times New Roman" w:cs="Times New Roman"/>
                <w:b/>
                <w:i/>
                <w:sz w:val="18"/>
                <w:szCs w:val="18"/>
              </w:rPr>
              <w:t>Dynamics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D27232">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D27232">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D27232">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D27232">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D27232">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D27232">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D27232">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D27232">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D27232">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D27232">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 xml:space="preserve">Ziegler, J.G and Nichols, N. B. (1942).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D27232">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r w:rsidR="00A4742C" w:rsidRPr="0057321C" w:rsidTr="00D27232">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9F44BA" w:rsidRPr="0057321C" w:rsidRDefault="009F44BA" w:rsidP="009F44BA">
      <w:pPr>
        <w:pStyle w:val="ListParagraph"/>
        <w:ind w:left="0" w:firstLine="432"/>
        <w:jc w:val="both"/>
        <w:rPr>
          <w:rFonts w:ascii="Times New Roman" w:hAnsi="Times New Roman" w:cs="Times New Roman"/>
          <w:sz w:val="24"/>
          <w:szCs w:val="24"/>
        </w:rPr>
      </w:pPr>
    </w:p>
    <w:sectPr w:rsidR="009F44BA" w:rsidRPr="0057321C" w:rsidSect="00631CD8">
      <w:headerReference w:type="default" r:id="rId64"/>
      <w:footerReference w:type="default" r:id="rId65"/>
      <w:pgSz w:w="11907" w:h="16839" w:code="9"/>
      <w:pgMar w:top="1170" w:right="1440" w:bottom="126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2A0E" w:rsidRDefault="00042A0E" w:rsidP="00454523">
      <w:pPr>
        <w:spacing w:after="0" w:line="240" w:lineRule="auto"/>
      </w:pPr>
      <w:r>
        <w:separator/>
      </w:r>
    </w:p>
  </w:endnote>
  <w:endnote w:type="continuationSeparator" w:id="1">
    <w:p w:rsidR="00042A0E" w:rsidRDefault="00042A0E"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altName w:val="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Cambria Math">
    <w:panose1 w:val="02040503050406030204"/>
    <w:charset w:val="00"/>
    <w:family w:val="roman"/>
    <w:pitch w:val="variable"/>
    <w:sig w:usb0="A00002EF" w:usb1="420020EB" w:usb2="00000000" w:usb3="00000000" w:csb0="0000019F"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52D0" w:rsidRPr="00C60198" w:rsidRDefault="008D52D0"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6C2F69">
      <w:rPr>
        <w:noProof/>
        <w:sz w:val="18"/>
      </w:rPr>
      <w:t>42</w:t>
    </w:r>
    <w:r w:rsidRPr="00C60198">
      <w:rPr>
        <w:sz w:val="18"/>
      </w:rPr>
      <w:fldChar w:fldCharType="end"/>
    </w:r>
    <w:r>
      <w:rPr>
        <w:sz w:val="18"/>
      </w:rPr>
      <w:t>/</w:t>
    </w:r>
    <w:fldSimple w:instr=" NUMPAGES   \* MERGEFORMAT ">
      <w:r w:rsidR="006C2F69" w:rsidRPr="006C2F69">
        <w:rPr>
          <w:noProof/>
          <w:sz w:val="18"/>
        </w:rPr>
        <w:t>47</w:t>
      </w:r>
    </w:fldSimple>
  </w:p>
  <w:p w:rsidR="008D52D0" w:rsidRPr="009A079C" w:rsidRDefault="008D52D0"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2A0E" w:rsidRDefault="00042A0E" w:rsidP="00454523">
      <w:pPr>
        <w:spacing w:after="0" w:line="240" w:lineRule="auto"/>
      </w:pPr>
      <w:r>
        <w:separator/>
      </w:r>
    </w:p>
  </w:footnote>
  <w:footnote w:type="continuationSeparator" w:id="1">
    <w:p w:rsidR="00042A0E" w:rsidRDefault="00042A0E"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52D0" w:rsidRPr="00441786" w:rsidRDefault="008D52D0"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881407"/>
    <w:multiLevelType w:val="hybridMultilevel"/>
    <w:tmpl w:val="6CDC8C62"/>
    <w:lvl w:ilvl="0" w:tplc="A70CFE46">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5AF35978"/>
    <w:multiLevelType w:val="hybridMultilevel"/>
    <w:tmpl w:val="A00C6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0270DDC"/>
    <w:multiLevelType w:val="hybridMultilevel"/>
    <w:tmpl w:val="A82E6E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9">
    <w:nsid w:val="6A2137EA"/>
    <w:multiLevelType w:val="hybridMultilevel"/>
    <w:tmpl w:val="F29CFD34"/>
    <w:lvl w:ilvl="0" w:tplc="2416B2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A9C26DD"/>
    <w:multiLevelType w:val="hybridMultilevel"/>
    <w:tmpl w:val="B9523310"/>
    <w:lvl w:ilvl="0" w:tplc="75F0E07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nsid w:val="73D748A8"/>
    <w:multiLevelType w:val="hybridMultilevel"/>
    <w:tmpl w:val="316ED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75660D75"/>
    <w:multiLevelType w:val="hybridMultilevel"/>
    <w:tmpl w:val="0256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50733D"/>
    <w:multiLevelType w:val="hybridMultilevel"/>
    <w:tmpl w:val="59C2B9F4"/>
    <w:lvl w:ilvl="0" w:tplc="95A6A018">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6"/>
  </w:num>
  <w:num w:numId="3">
    <w:abstractNumId w:val="22"/>
  </w:num>
  <w:num w:numId="4">
    <w:abstractNumId w:val="24"/>
  </w:num>
  <w:num w:numId="5">
    <w:abstractNumId w:val="21"/>
  </w:num>
  <w:num w:numId="6">
    <w:abstractNumId w:val="14"/>
  </w:num>
  <w:num w:numId="7">
    <w:abstractNumId w:val="30"/>
  </w:num>
  <w:num w:numId="8">
    <w:abstractNumId w:val="27"/>
  </w:num>
  <w:num w:numId="9">
    <w:abstractNumId w:val="13"/>
  </w:num>
  <w:num w:numId="10">
    <w:abstractNumId w:val="29"/>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8"/>
  </w:num>
  <w:num w:numId="19">
    <w:abstractNumId w:val="2"/>
  </w:num>
  <w:num w:numId="20">
    <w:abstractNumId w:val="7"/>
  </w:num>
  <w:num w:numId="21">
    <w:abstractNumId w:val="1"/>
  </w:num>
  <w:num w:numId="22">
    <w:abstractNumId w:val="15"/>
  </w:num>
  <w:num w:numId="23">
    <w:abstractNumId w:val="17"/>
  </w:num>
  <w:num w:numId="24">
    <w:abstractNumId w:val="36"/>
  </w:num>
  <w:num w:numId="25">
    <w:abstractNumId w:val="18"/>
  </w:num>
  <w:num w:numId="26">
    <w:abstractNumId w:val="34"/>
  </w:num>
  <w:num w:numId="27">
    <w:abstractNumId w:val="0"/>
  </w:num>
  <w:num w:numId="28">
    <w:abstractNumId w:val="19"/>
  </w:num>
  <w:num w:numId="29">
    <w:abstractNumId w:val="12"/>
  </w:num>
  <w:num w:numId="30">
    <w:abstractNumId w:val="35"/>
  </w:num>
  <w:num w:numId="31">
    <w:abstractNumId w:val="11"/>
  </w:num>
  <w:num w:numId="32">
    <w:abstractNumId w:val="16"/>
  </w:num>
  <w:num w:numId="33">
    <w:abstractNumId w:val="33"/>
  </w:num>
  <w:num w:numId="34">
    <w:abstractNumId w:val="25"/>
  </w:num>
  <w:num w:numId="35">
    <w:abstractNumId w:val="3"/>
  </w:num>
  <w:num w:numId="36">
    <w:abstractNumId w:val="32"/>
  </w:num>
  <w:num w:numId="37">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attachedTemplate r:id="rId1"/>
  <w:defaultTabStop w:val="720"/>
  <w:defaultTableStyle w:val="ADTableStyle1"/>
  <w:drawingGridHorizontalSpacing w:val="110"/>
  <w:displayHorizontalDrawingGridEvery w:val="2"/>
  <w:characterSpacingControl w:val="doNotCompress"/>
  <w:hdrShapeDefaults>
    <o:shapedefaults v:ext="edit" spidmax="26626"/>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182B"/>
    <w:rsid w:val="0006311A"/>
    <w:rsid w:val="000648E0"/>
    <w:rsid w:val="00071BB7"/>
    <w:rsid w:val="000727D1"/>
    <w:rsid w:val="0007419E"/>
    <w:rsid w:val="0007623F"/>
    <w:rsid w:val="00077E89"/>
    <w:rsid w:val="0008015D"/>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1FC8"/>
    <w:rsid w:val="0017312C"/>
    <w:rsid w:val="0017497C"/>
    <w:rsid w:val="0017627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FCD"/>
    <w:rsid w:val="002235FF"/>
    <w:rsid w:val="00224460"/>
    <w:rsid w:val="002255AC"/>
    <w:rsid w:val="002260A2"/>
    <w:rsid w:val="002269E3"/>
    <w:rsid w:val="00230BE8"/>
    <w:rsid w:val="00234100"/>
    <w:rsid w:val="002405A7"/>
    <w:rsid w:val="00241996"/>
    <w:rsid w:val="0024277E"/>
    <w:rsid w:val="00243025"/>
    <w:rsid w:val="0024571B"/>
    <w:rsid w:val="00251890"/>
    <w:rsid w:val="00251D42"/>
    <w:rsid w:val="00260889"/>
    <w:rsid w:val="00260C2B"/>
    <w:rsid w:val="00264DA8"/>
    <w:rsid w:val="002658D7"/>
    <w:rsid w:val="00265FA9"/>
    <w:rsid w:val="00266617"/>
    <w:rsid w:val="00267697"/>
    <w:rsid w:val="00271A4F"/>
    <w:rsid w:val="002729FD"/>
    <w:rsid w:val="00276125"/>
    <w:rsid w:val="00277700"/>
    <w:rsid w:val="00280D9F"/>
    <w:rsid w:val="00281E35"/>
    <w:rsid w:val="00283F6C"/>
    <w:rsid w:val="00286D28"/>
    <w:rsid w:val="00293E18"/>
    <w:rsid w:val="0029411B"/>
    <w:rsid w:val="00294635"/>
    <w:rsid w:val="00295122"/>
    <w:rsid w:val="002954C6"/>
    <w:rsid w:val="00295B17"/>
    <w:rsid w:val="002A2109"/>
    <w:rsid w:val="002A2CCE"/>
    <w:rsid w:val="002A300F"/>
    <w:rsid w:val="002A40DF"/>
    <w:rsid w:val="002A4A31"/>
    <w:rsid w:val="002A66F1"/>
    <w:rsid w:val="002A6D0A"/>
    <w:rsid w:val="002A75F4"/>
    <w:rsid w:val="002B1484"/>
    <w:rsid w:val="002B2A34"/>
    <w:rsid w:val="002B6F52"/>
    <w:rsid w:val="002C0749"/>
    <w:rsid w:val="002C29FC"/>
    <w:rsid w:val="002C614D"/>
    <w:rsid w:val="002C643C"/>
    <w:rsid w:val="002C745D"/>
    <w:rsid w:val="002D19B7"/>
    <w:rsid w:val="002D1CE1"/>
    <w:rsid w:val="002D1EAD"/>
    <w:rsid w:val="002D21FC"/>
    <w:rsid w:val="002D6427"/>
    <w:rsid w:val="002D6FBF"/>
    <w:rsid w:val="002D7029"/>
    <w:rsid w:val="002D797D"/>
    <w:rsid w:val="002E1A48"/>
    <w:rsid w:val="002E2168"/>
    <w:rsid w:val="002E2314"/>
    <w:rsid w:val="002E271B"/>
    <w:rsid w:val="002E34A7"/>
    <w:rsid w:val="002E65C8"/>
    <w:rsid w:val="002E6BAE"/>
    <w:rsid w:val="002F30FB"/>
    <w:rsid w:val="002F4738"/>
    <w:rsid w:val="002F4988"/>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912FD"/>
    <w:rsid w:val="003941F1"/>
    <w:rsid w:val="00396B03"/>
    <w:rsid w:val="003A7F70"/>
    <w:rsid w:val="003B4D50"/>
    <w:rsid w:val="003B5128"/>
    <w:rsid w:val="003C034F"/>
    <w:rsid w:val="003C4782"/>
    <w:rsid w:val="003C6953"/>
    <w:rsid w:val="003D0F26"/>
    <w:rsid w:val="003D1C5F"/>
    <w:rsid w:val="003D435E"/>
    <w:rsid w:val="003E225C"/>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1C73"/>
    <w:rsid w:val="004B30BE"/>
    <w:rsid w:val="004B4816"/>
    <w:rsid w:val="004B5130"/>
    <w:rsid w:val="004C140F"/>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32D6"/>
    <w:rsid w:val="005245E9"/>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5916"/>
    <w:rsid w:val="005A5F69"/>
    <w:rsid w:val="005B041C"/>
    <w:rsid w:val="005B0E01"/>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A61"/>
    <w:rsid w:val="006F2315"/>
    <w:rsid w:val="006F506E"/>
    <w:rsid w:val="00701EAD"/>
    <w:rsid w:val="007035E0"/>
    <w:rsid w:val="007063BA"/>
    <w:rsid w:val="00710560"/>
    <w:rsid w:val="00711EEC"/>
    <w:rsid w:val="007165D1"/>
    <w:rsid w:val="00724CC5"/>
    <w:rsid w:val="00726C62"/>
    <w:rsid w:val="007270BD"/>
    <w:rsid w:val="00730C32"/>
    <w:rsid w:val="007342F9"/>
    <w:rsid w:val="007357C0"/>
    <w:rsid w:val="0073592C"/>
    <w:rsid w:val="00736252"/>
    <w:rsid w:val="00736CDC"/>
    <w:rsid w:val="00737568"/>
    <w:rsid w:val="00742991"/>
    <w:rsid w:val="00751769"/>
    <w:rsid w:val="007528F6"/>
    <w:rsid w:val="007536A5"/>
    <w:rsid w:val="00760EE4"/>
    <w:rsid w:val="00763E79"/>
    <w:rsid w:val="007676DB"/>
    <w:rsid w:val="0077461C"/>
    <w:rsid w:val="00775B5E"/>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C10"/>
    <w:rsid w:val="007E5FEB"/>
    <w:rsid w:val="007E6CF1"/>
    <w:rsid w:val="007E7124"/>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3634"/>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B4B17"/>
    <w:rsid w:val="009B5C03"/>
    <w:rsid w:val="009B7247"/>
    <w:rsid w:val="009B79D6"/>
    <w:rsid w:val="009C0F58"/>
    <w:rsid w:val="009C1A12"/>
    <w:rsid w:val="009C4239"/>
    <w:rsid w:val="009C73FB"/>
    <w:rsid w:val="009D1F73"/>
    <w:rsid w:val="009D43A1"/>
    <w:rsid w:val="009D48B7"/>
    <w:rsid w:val="009D566B"/>
    <w:rsid w:val="009E216A"/>
    <w:rsid w:val="009E4BB8"/>
    <w:rsid w:val="009E6C65"/>
    <w:rsid w:val="009E753E"/>
    <w:rsid w:val="009E77C3"/>
    <w:rsid w:val="009F12D7"/>
    <w:rsid w:val="009F44BA"/>
    <w:rsid w:val="009F65A2"/>
    <w:rsid w:val="00A01AB3"/>
    <w:rsid w:val="00A02418"/>
    <w:rsid w:val="00A032F6"/>
    <w:rsid w:val="00A07D06"/>
    <w:rsid w:val="00A12A71"/>
    <w:rsid w:val="00A12DCF"/>
    <w:rsid w:val="00A16F85"/>
    <w:rsid w:val="00A17A09"/>
    <w:rsid w:val="00A2200F"/>
    <w:rsid w:val="00A225FE"/>
    <w:rsid w:val="00A23585"/>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2A3C"/>
    <w:rsid w:val="00A955DE"/>
    <w:rsid w:val="00A95C77"/>
    <w:rsid w:val="00AA07B3"/>
    <w:rsid w:val="00AA4E91"/>
    <w:rsid w:val="00AA4F37"/>
    <w:rsid w:val="00AA52A3"/>
    <w:rsid w:val="00AA5BD2"/>
    <w:rsid w:val="00AA5CF6"/>
    <w:rsid w:val="00AB1B22"/>
    <w:rsid w:val="00AB3172"/>
    <w:rsid w:val="00AB34E4"/>
    <w:rsid w:val="00AB6D39"/>
    <w:rsid w:val="00AC2679"/>
    <w:rsid w:val="00AC58E3"/>
    <w:rsid w:val="00AC5BA0"/>
    <w:rsid w:val="00AC6918"/>
    <w:rsid w:val="00AC7BD1"/>
    <w:rsid w:val="00AD2AC0"/>
    <w:rsid w:val="00AD2CD7"/>
    <w:rsid w:val="00AD407E"/>
    <w:rsid w:val="00AD44B8"/>
    <w:rsid w:val="00AD494C"/>
    <w:rsid w:val="00AD5680"/>
    <w:rsid w:val="00AD73A9"/>
    <w:rsid w:val="00AE2CF9"/>
    <w:rsid w:val="00AE466C"/>
    <w:rsid w:val="00AE51A1"/>
    <w:rsid w:val="00AE582C"/>
    <w:rsid w:val="00AE5ABD"/>
    <w:rsid w:val="00AE76FF"/>
    <w:rsid w:val="00AF03F2"/>
    <w:rsid w:val="00AF0B59"/>
    <w:rsid w:val="00AF6332"/>
    <w:rsid w:val="00AF69FE"/>
    <w:rsid w:val="00B0007E"/>
    <w:rsid w:val="00B03928"/>
    <w:rsid w:val="00B06F22"/>
    <w:rsid w:val="00B07399"/>
    <w:rsid w:val="00B10AA5"/>
    <w:rsid w:val="00B1365D"/>
    <w:rsid w:val="00B153AE"/>
    <w:rsid w:val="00B15A4F"/>
    <w:rsid w:val="00B15FCE"/>
    <w:rsid w:val="00B1656D"/>
    <w:rsid w:val="00B207CA"/>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38A1"/>
    <w:rsid w:val="00C16A40"/>
    <w:rsid w:val="00C20D2F"/>
    <w:rsid w:val="00C20E7D"/>
    <w:rsid w:val="00C22A2C"/>
    <w:rsid w:val="00C26334"/>
    <w:rsid w:val="00C27024"/>
    <w:rsid w:val="00C3207B"/>
    <w:rsid w:val="00C342FB"/>
    <w:rsid w:val="00C360E1"/>
    <w:rsid w:val="00C4178B"/>
    <w:rsid w:val="00C512DB"/>
    <w:rsid w:val="00C51E09"/>
    <w:rsid w:val="00C52828"/>
    <w:rsid w:val="00C53DBE"/>
    <w:rsid w:val="00C53F4D"/>
    <w:rsid w:val="00C5452F"/>
    <w:rsid w:val="00C54662"/>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95C"/>
    <w:rsid w:val="00C82E73"/>
    <w:rsid w:val="00C92C46"/>
    <w:rsid w:val="00C939D4"/>
    <w:rsid w:val="00C95DCD"/>
    <w:rsid w:val="00C95E10"/>
    <w:rsid w:val="00C960CE"/>
    <w:rsid w:val="00CA2B5E"/>
    <w:rsid w:val="00CA3031"/>
    <w:rsid w:val="00CA61C2"/>
    <w:rsid w:val="00CA6A3E"/>
    <w:rsid w:val="00CA7495"/>
    <w:rsid w:val="00CB0922"/>
    <w:rsid w:val="00CB357B"/>
    <w:rsid w:val="00CB3583"/>
    <w:rsid w:val="00CB50D8"/>
    <w:rsid w:val="00CB6A3E"/>
    <w:rsid w:val="00CC07B2"/>
    <w:rsid w:val="00CC2949"/>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2042D"/>
    <w:rsid w:val="00D217B5"/>
    <w:rsid w:val="00D21A14"/>
    <w:rsid w:val="00D25449"/>
    <w:rsid w:val="00D27232"/>
    <w:rsid w:val="00D3164E"/>
    <w:rsid w:val="00D31786"/>
    <w:rsid w:val="00D41FAF"/>
    <w:rsid w:val="00D41FE3"/>
    <w:rsid w:val="00D421EC"/>
    <w:rsid w:val="00D4284A"/>
    <w:rsid w:val="00D42E1B"/>
    <w:rsid w:val="00D47D21"/>
    <w:rsid w:val="00D47DAF"/>
    <w:rsid w:val="00D50961"/>
    <w:rsid w:val="00D5096A"/>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775E"/>
    <w:rsid w:val="00DD2C31"/>
    <w:rsid w:val="00DD43A6"/>
    <w:rsid w:val="00DD4D4E"/>
    <w:rsid w:val="00DD6B75"/>
    <w:rsid w:val="00DE0745"/>
    <w:rsid w:val="00DE1099"/>
    <w:rsid w:val="00DE1673"/>
    <w:rsid w:val="00DE469A"/>
    <w:rsid w:val="00DE62E8"/>
    <w:rsid w:val="00DF0FA0"/>
    <w:rsid w:val="00DF2B96"/>
    <w:rsid w:val="00DF4CF5"/>
    <w:rsid w:val="00DF7671"/>
    <w:rsid w:val="00DF7936"/>
    <w:rsid w:val="00E00A97"/>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5195F"/>
    <w:rsid w:val="00E51C2D"/>
    <w:rsid w:val="00E56F96"/>
    <w:rsid w:val="00E61FDE"/>
    <w:rsid w:val="00E63B36"/>
    <w:rsid w:val="00E658BB"/>
    <w:rsid w:val="00E6639E"/>
    <w:rsid w:val="00E675D0"/>
    <w:rsid w:val="00E70EBC"/>
    <w:rsid w:val="00E74B49"/>
    <w:rsid w:val="00E75AF8"/>
    <w:rsid w:val="00E75DCC"/>
    <w:rsid w:val="00E80AD1"/>
    <w:rsid w:val="00E841B9"/>
    <w:rsid w:val="00E859AE"/>
    <w:rsid w:val="00E85E3E"/>
    <w:rsid w:val="00E878AF"/>
    <w:rsid w:val="00E87BF9"/>
    <w:rsid w:val="00E9011F"/>
    <w:rsid w:val="00E910B4"/>
    <w:rsid w:val="00E92017"/>
    <w:rsid w:val="00E93993"/>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s>
</file>

<file path=word/webSettings.xml><?xml version="1.0" encoding="utf-8"?>
<w:webSettings xmlns:r="http://schemas.openxmlformats.org/officeDocument/2006/relationships" xmlns:w="http://schemas.openxmlformats.org/wordprocessingml/2006/main">
  <w:divs>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4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6.emf"/><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oleObject" Target="embeddings/oleObject2.bin"/><Relationship Id="rId61" Type="http://schemas.openxmlformats.org/officeDocument/2006/relationships/oleObject" Target="embeddings/oleObject4.bin"/><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7.emf"/><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emf"/><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oleObject" Target="embeddings/oleObject3.bin"/><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4.xml><?xml version="1.0" encoding="utf-8"?>
<ds:datastoreItem xmlns:ds="http://schemas.openxmlformats.org/officeDocument/2006/customXml" ds:itemID="{76554C8F-27E2-48E5-B110-C35005B11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1478</TotalTime>
  <Pages>1</Pages>
  <Words>7678</Words>
  <Characters>43768</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51344</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51</cp:revision>
  <dcterms:created xsi:type="dcterms:W3CDTF">2012-08-10T16:40:00Z</dcterms:created>
  <dcterms:modified xsi:type="dcterms:W3CDTF">2012-08-12T21:31:00Z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