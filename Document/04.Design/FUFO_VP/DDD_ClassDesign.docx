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3D" w:rsidRDefault="00F22272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5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3D" w:rsidRDefault="00C40B3D">
      <w:pPr>
        <w:pStyle w:val="NormalTB"/>
        <w:spacing w:before="120"/>
        <w:rPr>
          <w:rFonts w:ascii="Arial" w:hAnsi="Arial" w:cs="Arial"/>
          <w:lang w:val="en-US"/>
        </w:rPr>
      </w:pPr>
    </w:p>
    <w:p w:rsidR="00C40B3D" w:rsidRDefault="00C40B3D"/>
    <w:p w:rsidR="00C40B3D" w:rsidRDefault="00C40B3D">
      <w:pPr>
        <w:pStyle w:val="NormalTB"/>
        <w:spacing w:before="120"/>
        <w:rPr>
          <w:rFonts w:ascii="Arial" w:hAnsi="Arial" w:cs="Arial"/>
          <w:lang w:val="en-US"/>
        </w:rPr>
      </w:pPr>
    </w:p>
    <w:p w:rsidR="00C40B3D" w:rsidRDefault="00C40B3D"/>
    <w:p w:rsidR="00C40B3D" w:rsidRDefault="00C40B3D"/>
    <w:p w:rsidR="00C40B3D" w:rsidRPr="00F22272" w:rsidRDefault="00F22272" w:rsidP="001864B1">
      <w:pPr>
        <w:pStyle w:val="HeadingBig"/>
        <w:rPr>
          <w:rFonts w:ascii="Arial" w:hAnsi="Arial"/>
        </w:rPr>
      </w:pPr>
      <w:r>
        <w:rPr>
          <w:lang w:eastAsia="ja-JP"/>
        </w:rPr>
        <w:t>FPT UNIVERSITY FLYING OBJECT</w:t>
      </w:r>
    </w:p>
    <w:p w:rsidR="00C40B3D" w:rsidRDefault="00C40B3D" w:rsidP="001864B1">
      <w:pPr>
        <w:pStyle w:val="HeadingBig"/>
        <w:rPr>
          <w:lang w:eastAsia="ja-JP"/>
        </w:rPr>
      </w:pPr>
      <w:r>
        <w:rPr>
          <w:rFonts w:hint="eastAsia"/>
          <w:lang w:eastAsia="ja-JP"/>
        </w:rPr>
        <w:t>DETAIL DESIGN DOCUMENT</w:t>
      </w:r>
    </w:p>
    <w:p w:rsidR="00C40B3D" w:rsidRDefault="00C40B3D" w:rsidP="001864B1">
      <w:pPr>
        <w:pStyle w:val="HeadingBig"/>
        <w:rPr>
          <w:lang w:eastAsia="ja-JP"/>
        </w:rPr>
      </w:pPr>
      <w:r>
        <w:rPr>
          <w:rFonts w:hint="eastAsia"/>
          <w:lang w:eastAsia="ja-JP"/>
        </w:rPr>
        <w:t>Class design</w:t>
      </w:r>
    </w:p>
    <w:p w:rsidR="00C40B3D" w:rsidRDefault="00C40B3D" w:rsidP="001864B1">
      <w:pPr>
        <w:pStyle w:val="HeadingBig"/>
        <w:rPr>
          <w:lang w:eastAsia="ja-JP"/>
        </w:rPr>
      </w:pPr>
    </w:p>
    <w:p w:rsidR="00C40B3D" w:rsidRDefault="00C40B3D"/>
    <w:p w:rsidR="00C40B3D" w:rsidRDefault="00C40B3D">
      <w:pPr>
        <w:pStyle w:val="NormalT"/>
        <w:jc w:val="center"/>
        <w:rPr>
          <w:b/>
          <w:bCs w:val="0"/>
          <w:sz w:val="22"/>
          <w:lang w:eastAsia="ja-JP"/>
        </w:rPr>
      </w:pPr>
      <w:r>
        <w:rPr>
          <w:b/>
          <w:bCs w:val="0"/>
          <w:sz w:val="22"/>
        </w:rPr>
        <w:t xml:space="preserve">Project Code: </w:t>
      </w:r>
    </w:p>
    <w:p w:rsidR="00C40B3D" w:rsidRDefault="00C40B3D">
      <w:pPr>
        <w:pStyle w:val="NormalT"/>
        <w:jc w:val="center"/>
        <w:rPr>
          <w:b/>
          <w:bCs w:val="0"/>
          <w:sz w:val="22"/>
          <w:lang w:eastAsia="ja-JP"/>
        </w:rPr>
      </w:pPr>
      <w:r>
        <w:rPr>
          <w:b/>
          <w:bCs w:val="0"/>
          <w:sz w:val="22"/>
        </w:rPr>
        <w:t xml:space="preserve">Document Code: </w:t>
      </w:r>
      <w:r w:rsidR="00F22272">
        <w:rPr>
          <w:b/>
          <w:bCs w:val="0"/>
          <w:sz w:val="22"/>
          <w:lang w:eastAsia="ja-JP"/>
        </w:rPr>
        <w:t>FUFO</w:t>
      </w:r>
      <w:r>
        <w:rPr>
          <w:rFonts w:hint="eastAsia"/>
          <w:b/>
          <w:bCs w:val="0"/>
          <w:sz w:val="22"/>
          <w:lang w:eastAsia="ja-JP"/>
        </w:rPr>
        <w:t>-DD</w:t>
      </w:r>
      <w:r>
        <w:rPr>
          <w:b/>
          <w:bCs w:val="0"/>
          <w:sz w:val="22"/>
          <w:lang w:eastAsia="ja-JP"/>
        </w:rPr>
        <w:t xml:space="preserve"> – v</w:t>
      </w:r>
      <w:r w:rsidR="00F22272">
        <w:rPr>
          <w:b/>
          <w:bCs w:val="0"/>
          <w:sz w:val="22"/>
          <w:lang w:eastAsia="ja-JP"/>
        </w:rPr>
        <w:t>.1.0.1</w:t>
      </w:r>
    </w:p>
    <w:p w:rsidR="00C40B3D" w:rsidRDefault="00C40B3D"/>
    <w:p w:rsidR="00DA0A63" w:rsidRDefault="00DA0A63"/>
    <w:p w:rsidR="00DA0A63" w:rsidRDefault="00DA0A63"/>
    <w:p w:rsidR="00DA0A63" w:rsidRDefault="00DA0A63"/>
    <w:p w:rsidR="00C40B3D" w:rsidRDefault="00C40B3D"/>
    <w:p w:rsidR="00C40B3D" w:rsidRDefault="00EB334B" w:rsidP="00DA0A63">
      <w:pPr>
        <w:jc w:val="center"/>
        <w:rPr>
          <w:lang w:eastAsia="ja-JP"/>
        </w:rPr>
        <w:sectPr w:rsidR="00C40B3D" w:rsidSect="00DA0A63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Verdana" w:hAnsi="Verdana"/>
          <w:b/>
          <w:sz w:val="22"/>
        </w:rPr>
        <w:t xml:space="preserve">Ha </w:t>
      </w:r>
      <w:proofErr w:type="spellStart"/>
      <w:r>
        <w:rPr>
          <w:rFonts w:ascii="Verdana" w:hAnsi="Verdana"/>
          <w:b/>
          <w:sz w:val="22"/>
        </w:rPr>
        <w:t>Noi</w:t>
      </w:r>
      <w:proofErr w:type="spellEnd"/>
      <w:r>
        <w:rPr>
          <w:rFonts w:ascii="Verdana" w:hAnsi="Verdana"/>
          <w:b/>
          <w:sz w:val="22"/>
        </w:rPr>
        <w:t>, August 08,</w:t>
      </w:r>
      <w:r w:rsidR="005B732F"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b/>
          <w:sz w:val="22"/>
        </w:rPr>
        <w:t>2012</w:t>
      </w:r>
    </w:p>
    <w:p w:rsidR="00C40B3D" w:rsidRDefault="00C40B3D">
      <w:pPr>
        <w:pStyle w:val="NormalH"/>
      </w:pPr>
      <w:r>
        <w:lastRenderedPageBreak/>
        <w:t>Record of change</w:t>
      </w:r>
    </w:p>
    <w:p w:rsidR="00C40B3D" w:rsidRDefault="00C40B3D">
      <w:pPr>
        <w:rPr>
          <w:lang w:eastAsia="ja-JP"/>
        </w:rPr>
      </w:pPr>
      <w: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160"/>
        <w:gridCol w:w="720"/>
        <w:gridCol w:w="3960"/>
        <w:gridCol w:w="1170"/>
      </w:tblGrid>
      <w:tr w:rsidR="00C40B3D">
        <w:trPr>
          <w:trHeight w:val="576"/>
        </w:trPr>
        <w:tc>
          <w:tcPr>
            <w:tcW w:w="126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Effective Date</w:t>
            </w:r>
          </w:p>
        </w:tc>
        <w:tc>
          <w:tcPr>
            <w:tcW w:w="216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A*</w:t>
            </w:r>
            <w: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C40B3D" w:rsidRDefault="00C40B3D">
            <w:pPr>
              <w:pStyle w:val="table"/>
            </w:pPr>
            <w:r>
              <w:t>New Version</w:t>
            </w: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335D7F">
            <w:pPr>
              <w:pStyle w:val="NormalRecord"/>
              <w:tabs>
                <w:tab w:val="left" w:pos="720"/>
              </w:tabs>
            </w:pPr>
            <w:r>
              <w:t>08/08/2012</w:t>
            </w:r>
          </w:p>
        </w:tc>
        <w:tc>
          <w:tcPr>
            <w:tcW w:w="2160" w:type="dxa"/>
          </w:tcPr>
          <w:p w:rsidR="00C40B3D" w:rsidRDefault="00335D7F">
            <w:pPr>
              <w:pStyle w:val="NormalRecord"/>
            </w:pPr>
            <w:r>
              <w:t>Create new document</w:t>
            </w:r>
          </w:p>
        </w:tc>
        <w:tc>
          <w:tcPr>
            <w:tcW w:w="720" w:type="dxa"/>
          </w:tcPr>
          <w:p w:rsidR="00C40B3D" w:rsidRDefault="00335D7F">
            <w:pPr>
              <w:pStyle w:val="NormalRecord"/>
            </w:pPr>
            <w:r>
              <w:t>A</w:t>
            </w: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335D7F">
            <w:pPr>
              <w:pStyle w:val="NormalRecord"/>
            </w:pPr>
            <w:r>
              <w:t>1.0.1</w:t>
            </w: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</w:pPr>
          </w:p>
        </w:tc>
      </w:tr>
      <w:tr w:rsidR="00C40B3D">
        <w:trPr>
          <w:trHeight w:hRule="exact" w:val="432"/>
        </w:trPr>
        <w:tc>
          <w:tcPr>
            <w:tcW w:w="126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216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72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396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  <w:tc>
          <w:tcPr>
            <w:tcW w:w="1170" w:type="dxa"/>
          </w:tcPr>
          <w:p w:rsidR="00C40B3D" w:rsidRDefault="00C40B3D">
            <w:pPr>
              <w:pStyle w:val="NormalRecord"/>
              <w:rPr>
                <w:lang w:val="fr-CA"/>
              </w:rPr>
            </w:pPr>
          </w:p>
        </w:tc>
      </w:tr>
    </w:tbl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 w:rsidP="00C40B3D">
      <w:pPr>
        <w:pStyle w:val="NormalH"/>
      </w:pPr>
      <w:r>
        <w:lastRenderedPageBreak/>
        <w:t>SIGNATURE PAGE</w:t>
      </w:r>
    </w:p>
    <w:p w:rsidR="00C40B3D" w:rsidRDefault="00C40B3D" w:rsidP="00C40B3D"/>
    <w:p w:rsidR="00C40B3D" w:rsidRDefault="00C40B3D" w:rsidP="00C40B3D"/>
    <w:p w:rsidR="00C40B3D" w:rsidRDefault="00C40B3D" w:rsidP="00C40B3D"/>
    <w:p w:rsidR="00C40B3D" w:rsidRDefault="00C40B3D" w:rsidP="00C40B3D"/>
    <w:p w:rsidR="00C40B3D" w:rsidRDefault="00C40B3D" w:rsidP="00C40B3D"/>
    <w:p w:rsidR="00C40B3D" w:rsidRDefault="00C40B3D" w:rsidP="00C40B3D">
      <w:r>
        <w:rPr>
          <w:b/>
          <w:bCs w:val="0"/>
        </w:rPr>
        <w:t>ORIGINATOR:</w:t>
      </w:r>
      <w:r w:rsidR="00B85CC8">
        <w:tab/>
        <w:t xml:space="preserve"> </w:t>
      </w:r>
      <w:r w:rsidR="007B2F55">
        <w:t xml:space="preserve"> </w:t>
      </w:r>
      <w:proofErr w:type="spellStart"/>
      <w:r w:rsidR="00B85CC8">
        <w:t>NguyenLK</w:t>
      </w:r>
      <w:proofErr w:type="spellEnd"/>
      <w:r w:rsidR="00B85CC8">
        <w:tab/>
      </w:r>
      <w:r w:rsidR="00B85CC8">
        <w:tab/>
      </w:r>
      <w:r w:rsidR="00B85CC8">
        <w:tab/>
        <w:t>08/ 08/ 2012</w:t>
      </w:r>
    </w:p>
    <w:p w:rsidR="00C40B3D" w:rsidRDefault="00C40B3D" w:rsidP="00C40B3D">
      <w:pPr>
        <w:ind w:left="1267" w:firstLine="173"/>
      </w:pPr>
      <w:r>
        <w:tab/>
      </w:r>
      <w:r w:rsidR="00B60813">
        <w:t>Developer</w:t>
      </w:r>
    </w:p>
    <w:p w:rsidR="00C40B3D" w:rsidRDefault="00C40B3D" w:rsidP="00C40B3D"/>
    <w:p w:rsidR="00C40B3D" w:rsidRDefault="00C40B3D" w:rsidP="00C40B3D">
      <w:r>
        <w:rPr>
          <w:b/>
          <w:bCs w:val="0"/>
        </w:rPr>
        <w:t>REVIEWERS:</w:t>
      </w:r>
      <w:r>
        <w:tab/>
        <w:t>&lt;Name&gt;</w:t>
      </w:r>
      <w:r>
        <w:rPr>
          <w:u w:val="single"/>
        </w:rPr>
        <w:tab/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40B3D" w:rsidRDefault="00C40B3D" w:rsidP="00C40B3D">
      <w:pPr>
        <w:ind w:left="1267" w:firstLine="173"/>
      </w:pPr>
      <w:r>
        <w:tab/>
        <w:t>&lt;Position&gt;</w:t>
      </w:r>
    </w:p>
    <w:p w:rsidR="00C40B3D" w:rsidRDefault="00C40B3D" w:rsidP="00C40B3D"/>
    <w:p w:rsidR="00C40B3D" w:rsidRDefault="00C40B3D" w:rsidP="00C40B3D">
      <w:pPr>
        <w:ind w:left="1094" w:firstLine="346"/>
      </w:pPr>
      <w:r>
        <w:tab/>
        <w:t>&lt;Name, if it’s needed&gt;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40B3D" w:rsidRDefault="00C40B3D" w:rsidP="00C40B3D">
      <w:pPr>
        <w:ind w:left="921" w:firstLine="519"/>
      </w:pPr>
      <w:r>
        <w:tab/>
        <w:t>&lt;Position&gt;</w:t>
      </w:r>
      <w:r>
        <w:tab/>
      </w:r>
    </w:p>
    <w:p w:rsidR="00C40B3D" w:rsidRDefault="00C40B3D" w:rsidP="00C40B3D"/>
    <w:p w:rsidR="00C40B3D" w:rsidRDefault="00C40B3D" w:rsidP="00C40B3D">
      <w:r>
        <w:rPr>
          <w:b/>
          <w:bCs w:val="0"/>
        </w:rPr>
        <w:t>APPROVAL:</w:t>
      </w:r>
      <w:r>
        <w:tab/>
        <w:t>&lt;Name&gt;</w:t>
      </w:r>
      <w:r>
        <w:rPr>
          <w:u w:val="single"/>
        </w:rPr>
        <w:tab/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40B3D" w:rsidRDefault="00C40B3D" w:rsidP="00C40B3D">
      <w:pPr>
        <w:ind w:left="1267" w:firstLine="173"/>
      </w:pPr>
      <w:r>
        <w:tab/>
        <w:t>&lt;Position&gt;</w:t>
      </w: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>
      <w:pPr>
        <w:rPr>
          <w:lang w:eastAsia="ja-JP"/>
        </w:rPr>
      </w:pPr>
    </w:p>
    <w:p w:rsidR="00C40B3D" w:rsidRDefault="00C40B3D" w:rsidP="00C40B3D">
      <w:pPr>
        <w:pStyle w:val="NormalH"/>
      </w:pPr>
      <w:r>
        <w:lastRenderedPageBreak/>
        <w:t>TABLE OF CONTENTS</w:t>
      </w:r>
    </w:p>
    <w:p w:rsidR="00FB70E7" w:rsidRDefault="00A836E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</w:pPr>
      <w:r>
        <w:rPr>
          <w:rFonts w:cs="Tahoma"/>
          <w:caps w:val="0"/>
          <w:sz w:val="24"/>
          <w:szCs w:val="24"/>
          <w:lang w:val="en-GB"/>
        </w:rPr>
        <w:fldChar w:fldCharType="begin"/>
      </w:r>
      <w:r w:rsidR="00C40B3D">
        <w:rPr>
          <w:rFonts w:cs="Tahoma"/>
          <w:caps w:val="0"/>
          <w:sz w:val="24"/>
          <w:szCs w:val="24"/>
          <w:lang w:val="en-GB"/>
        </w:rPr>
        <w:instrText xml:space="preserve"> TOC \o "1-3" </w:instrText>
      </w:r>
      <w:r>
        <w:rPr>
          <w:rFonts w:cs="Tahoma"/>
          <w:caps w:val="0"/>
          <w:sz w:val="24"/>
          <w:szCs w:val="24"/>
          <w:lang w:val="en-GB"/>
        </w:rPr>
        <w:fldChar w:fldCharType="separate"/>
      </w:r>
      <w:r w:rsidR="00FB70E7" w:rsidRPr="005C5944">
        <w:rPr>
          <w:noProof/>
          <w:color w:val="800000"/>
        </w:rPr>
        <w:t>1</w:t>
      </w:r>
      <w:r w:rsidR="00FB70E7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  <w:tab/>
      </w:r>
      <w:r w:rsidR="00FB70E7" w:rsidRPr="005C5944">
        <w:rPr>
          <w:noProof/>
          <w:color w:val="800000"/>
        </w:rPr>
        <w:t>Introduction</w:t>
      </w:r>
      <w:r w:rsidR="00FB70E7">
        <w:rPr>
          <w:noProof/>
        </w:rPr>
        <w:tab/>
      </w:r>
      <w:r w:rsidR="00FB70E7">
        <w:rPr>
          <w:noProof/>
        </w:rPr>
        <w:fldChar w:fldCharType="begin"/>
      </w:r>
      <w:r w:rsidR="00FB70E7">
        <w:rPr>
          <w:noProof/>
        </w:rPr>
        <w:instrText xml:space="preserve"> PAGEREF _Toc332443920 \h </w:instrText>
      </w:r>
      <w:r w:rsidR="00FB70E7">
        <w:rPr>
          <w:noProof/>
        </w:rPr>
      </w:r>
      <w:r w:rsidR="00FB70E7">
        <w:rPr>
          <w:noProof/>
        </w:rPr>
        <w:fldChar w:fldCharType="separate"/>
      </w:r>
      <w:r w:rsidR="00FB70E7">
        <w:rPr>
          <w:noProof/>
        </w:rPr>
        <w:t>6</w:t>
      </w:r>
      <w:r w:rsidR="00FB70E7"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B70E7" w:rsidRDefault="00FB70E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  <w:tab/>
      </w:r>
      <w:r w:rsidRPr="005C5944">
        <w:rPr>
          <w:noProof/>
          <w:color w:val="800000"/>
        </w:rPr>
        <w:t>COMMON package and mechanism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Application on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CommandControl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Control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AOC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3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InstrumentControl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7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StatusControl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StatusMessage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2.1.8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VideoControl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Application on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CommandControl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Error, exception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  <w:lang w:eastAsia="ja-JP"/>
        </w:rPr>
        <w:t>Usage mechanism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Log, trace and debug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Performance optimizing mechanism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Multilingual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B70E7" w:rsidRDefault="00FB70E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8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  <w:tab/>
      </w:r>
      <w:r w:rsidRPr="005C5944">
        <w:rPr>
          <w:noProof/>
          <w:color w:val="800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FB70E7" w:rsidRDefault="00FB70E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800000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  <w:tab/>
      </w:r>
      <w:r w:rsidRPr="005C5944">
        <w:rPr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xxx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4.1.2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  <w:lang w:eastAsia="ja-JP"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B70E7" w:rsidRDefault="00FB70E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>
        <w:rPr>
          <w:noProof/>
          <w:lang w:eastAsia="ja-JP"/>
        </w:rPr>
        <w:t>4.1.3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>
        <w:rPr>
          <w:noProof/>
        </w:rPr>
        <w:t>XXX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B70E7" w:rsidRDefault="00FB70E7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003300"/>
        </w:rPr>
        <w:lastRenderedPageBreak/>
        <w:t>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  <w:tab/>
      </w:r>
      <w:r>
        <w:rPr>
          <w:noProof/>
        </w:rPr>
        <w:t>......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B70E7" w:rsidRDefault="00FB70E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800000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  <w:tab/>
      </w:r>
      <w:r w:rsidRPr="005C5944">
        <w:rPr>
          <w:noProof/>
          <w:color w:val="800000"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B70E7" w:rsidRDefault="00FB70E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</w:pPr>
      <w:r w:rsidRPr="005C5944">
        <w:rPr>
          <w:noProof/>
          <w:color w:val="800000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eastAsia="en-US"/>
        </w:rPr>
        <w:tab/>
      </w:r>
      <w:r w:rsidRPr="005C5944">
        <w:rPr>
          <w:noProof/>
          <w:color w:val="800000"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_Toc332443952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40B3D" w:rsidRDefault="00A836E2" w:rsidP="00C40B3D">
      <w:pPr>
        <w:rPr>
          <w:lang w:eastAsia="ja-JP"/>
        </w:rPr>
      </w:pPr>
      <w:r>
        <w:rPr>
          <w:lang w:val="en-GB"/>
        </w:rPr>
        <w:fldChar w:fldCharType="end"/>
      </w:r>
    </w:p>
    <w:p w:rsidR="00C40B3D" w:rsidRPr="00BD3B0C" w:rsidRDefault="00C40B3D">
      <w:pPr>
        <w:pStyle w:val="Heading1"/>
        <w:keepNext w:val="0"/>
        <w:rPr>
          <w:noProof w:val="0"/>
          <w:color w:val="800000"/>
          <w:sz w:val="24"/>
          <w:szCs w:val="24"/>
        </w:rPr>
      </w:pPr>
      <w:bookmarkStart w:id="0" w:name="_Toc41542886"/>
      <w:bookmarkStart w:id="1" w:name="_Toc54775543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Start w:id="8" w:name="_Toc456598586"/>
      <w:bookmarkStart w:id="9" w:name="_Toc504442098"/>
      <w:bookmarkStart w:id="10" w:name="_Toc22120997"/>
      <w:bookmarkStart w:id="11" w:name="_Toc24188146"/>
      <w:bookmarkStart w:id="12" w:name="_Toc332443920"/>
      <w:r w:rsidRPr="00BD3B0C">
        <w:rPr>
          <w:noProof w:val="0"/>
          <w:color w:val="800000"/>
          <w:sz w:val="24"/>
          <w:szCs w:val="24"/>
        </w:rPr>
        <w:lastRenderedPageBreak/>
        <w:t>Introduction</w:t>
      </w:r>
      <w:bookmarkEnd w:id="0"/>
      <w:bookmarkEnd w:id="1"/>
      <w:bookmarkEnd w:id="12"/>
    </w:p>
    <w:p w:rsidR="00C40B3D" w:rsidRDefault="00C40B3D">
      <w:pPr>
        <w:pStyle w:val="Heading2"/>
        <w:tabs>
          <w:tab w:val="num" w:pos="576"/>
        </w:tabs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32443921"/>
      <w: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C40B3D" w:rsidRPr="00DA0A63" w:rsidRDefault="00C40B3D">
      <w:pPr>
        <w:pStyle w:val="comment"/>
        <w:rPr>
          <w:i w:val="0"/>
        </w:rPr>
      </w:pPr>
      <w:bookmarkStart w:id="21" w:name="_Toc456598589"/>
      <w:bookmarkEnd w:id="20"/>
      <w:r w:rsidRPr="00DA0A63">
        <w:rPr>
          <w:rFonts w:hint="eastAsia"/>
          <w:i w:val="0"/>
        </w:rPr>
        <w:t>This part will give general description of the document including:</w:t>
      </w:r>
    </w:p>
    <w:p w:rsidR="00C40B3D" w:rsidRPr="00DA0A63" w:rsidRDefault="00C40B3D">
      <w:pPr>
        <w:pStyle w:val="comment"/>
        <w:numPr>
          <w:ilvl w:val="0"/>
          <w:numId w:val="40"/>
        </w:numPr>
        <w:rPr>
          <w:i w:val="0"/>
        </w:rPr>
      </w:pPr>
      <w:r w:rsidRPr="00DA0A63">
        <w:rPr>
          <w:rFonts w:hint="eastAsia"/>
          <w:i w:val="0"/>
        </w:rPr>
        <w:t>Purpose of document.</w:t>
      </w:r>
    </w:p>
    <w:p w:rsidR="00C40B3D" w:rsidRPr="00DA0A63" w:rsidRDefault="00C40B3D">
      <w:pPr>
        <w:pStyle w:val="comment"/>
        <w:numPr>
          <w:ilvl w:val="0"/>
          <w:numId w:val="40"/>
        </w:numPr>
        <w:rPr>
          <w:i w:val="0"/>
        </w:rPr>
      </w:pPr>
      <w:r w:rsidRPr="00DA0A63">
        <w:rPr>
          <w:rFonts w:hint="eastAsia"/>
          <w:i w:val="0"/>
        </w:rPr>
        <w:t>What are contained in the doc</w:t>
      </w:r>
    </w:p>
    <w:p w:rsidR="00C40B3D" w:rsidRPr="00DA0A63" w:rsidRDefault="00C40B3D">
      <w:pPr>
        <w:pStyle w:val="comment"/>
        <w:numPr>
          <w:ilvl w:val="0"/>
          <w:numId w:val="40"/>
        </w:numPr>
        <w:rPr>
          <w:i w:val="0"/>
        </w:rPr>
      </w:pPr>
      <w:r w:rsidRPr="00DA0A63">
        <w:rPr>
          <w:rFonts w:hint="eastAsia"/>
          <w:i w:val="0"/>
        </w:rPr>
        <w:t>Reader of document</w:t>
      </w:r>
    </w:p>
    <w:p w:rsidR="00C40B3D" w:rsidRPr="00DA0A63" w:rsidRDefault="00C40B3D">
      <w:pPr>
        <w:pStyle w:val="comment"/>
        <w:numPr>
          <w:ilvl w:val="0"/>
          <w:numId w:val="40"/>
        </w:numPr>
        <w:rPr>
          <w:i w:val="0"/>
        </w:rPr>
      </w:pPr>
      <w:r w:rsidRPr="00DA0A63">
        <w:rPr>
          <w:rFonts w:hint="eastAsia"/>
          <w:i w:val="0"/>
        </w:rPr>
        <w:t>Other description about scope of document, limitation</w:t>
      </w:r>
      <w:proofErr w:type="gramStart"/>
      <w:r w:rsidRPr="00DA0A63">
        <w:rPr>
          <w:rFonts w:hint="eastAsia"/>
          <w:i w:val="0"/>
        </w:rPr>
        <w:t>,...</w:t>
      </w:r>
      <w:proofErr w:type="gramEnd"/>
    </w:p>
    <w:p w:rsidR="00C40B3D" w:rsidRDefault="00C40B3D">
      <w:pPr>
        <w:pStyle w:val="comment"/>
      </w:pPr>
      <w:proofErr w:type="gramStart"/>
      <w:r>
        <w:rPr>
          <w:rFonts w:hint="eastAsia"/>
        </w:rPr>
        <w:t>Ex.</w:t>
      </w:r>
      <w:proofErr w:type="gramEnd"/>
    </w:p>
    <w:p w:rsidR="00C40B3D" w:rsidRDefault="00C40B3D">
      <w:pPr>
        <w:pStyle w:val="comment"/>
      </w:pPr>
      <w:r>
        <w:rPr>
          <w:rFonts w:hint="eastAsia"/>
        </w:rPr>
        <w:t>XXX class design document contains descriptions of all classes of the YYYY system including:</w:t>
      </w:r>
    </w:p>
    <w:p w:rsidR="00C40B3D" w:rsidRDefault="00C40B3D">
      <w:pPr>
        <w:pStyle w:val="comment"/>
      </w:pPr>
      <w:r>
        <w:rPr>
          <w:rFonts w:hint="eastAsia"/>
        </w:rPr>
        <w:t>Class diagrams that describe the static relation of all classes in the system</w:t>
      </w:r>
    </w:p>
    <w:p w:rsidR="00C40B3D" w:rsidRDefault="00C40B3D">
      <w:pPr>
        <w:pStyle w:val="comment"/>
      </w:pPr>
      <w:r>
        <w:rPr>
          <w:rFonts w:hint="eastAsia"/>
        </w:rPr>
        <w:t>Dynamic diagrams such as collaboration diagram, sequence diagram, activities diagram</w:t>
      </w:r>
    </w:p>
    <w:p w:rsidR="00C40B3D" w:rsidRDefault="00C40B3D">
      <w:pPr>
        <w:pStyle w:val="comment"/>
      </w:pPr>
      <w:r>
        <w:rPr>
          <w:rFonts w:hint="eastAsia"/>
        </w:rPr>
        <w:t>Description of class in detail</w:t>
      </w:r>
    </w:p>
    <w:p w:rsidR="00C40B3D" w:rsidRDefault="00C40B3D">
      <w:pPr>
        <w:pStyle w:val="comment"/>
      </w:pPr>
      <w:r>
        <w:rPr>
          <w:rFonts w:hint="eastAsia"/>
        </w:rPr>
        <w:t>Common mechanism in implementing is also defined in this document</w:t>
      </w:r>
    </w:p>
    <w:p w:rsidR="00C40B3D" w:rsidRDefault="00C40B3D">
      <w:pPr>
        <w:pStyle w:val="comment"/>
      </w:pPr>
      <w:r>
        <w:rPr>
          <w:rFonts w:hint="eastAsia"/>
        </w:rPr>
        <w:t>Developer and tester will base on this design to implement classes and unit test.</w:t>
      </w:r>
    </w:p>
    <w:p w:rsidR="00C40B3D" w:rsidRDefault="00C40B3D">
      <w:pPr>
        <w:pStyle w:val="Heading2"/>
        <w:tabs>
          <w:tab w:val="num" w:pos="576"/>
        </w:tabs>
        <w:rPr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521150199"/>
      <w:bookmarkStart w:id="26" w:name="_Toc38257133"/>
      <w:bookmarkStart w:id="27" w:name="_Toc332443922"/>
      <w:r>
        <w:t xml:space="preserve">Definitions, Acronyms and </w:t>
      </w:r>
      <w:bookmarkEnd w:id="22"/>
      <w:r>
        <w:t>Abbreviations</w:t>
      </w:r>
      <w:bookmarkEnd w:id="23"/>
      <w:bookmarkEnd w:id="24"/>
      <w:bookmarkEnd w:id="27"/>
    </w:p>
    <w:p w:rsidR="00C40B3D" w:rsidRDefault="00C40B3D">
      <w:pPr>
        <w:rPr>
          <w:lang w:eastAsia="ja-JP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  <w:gridCol w:w="2772"/>
        <w:gridCol w:w="3481"/>
      </w:tblGrid>
      <w:tr w:rsidR="00C40B3D">
        <w:tc>
          <w:tcPr>
            <w:tcW w:w="1980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Abbreviations</w:t>
            </w:r>
          </w:p>
        </w:tc>
        <w:tc>
          <w:tcPr>
            <w:tcW w:w="2790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Description</w:t>
            </w:r>
          </w:p>
        </w:tc>
        <w:tc>
          <w:tcPr>
            <w:tcW w:w="3510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Comment</w:t>
            </w:r>
          </w:p>
        </w:tc>
      </w:tr>
      <w:tr w:rsidR="00C40B3D">
        <w:tc>
          <w:tcPr>
            <w:tcW w:w="198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TBD</w:t>
            </w:r>
          </w:p>
        </w:tc>
        <w:tc>
          <w:tcPr>
            <w:tcW w:w="279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To be decided</w:t>
            </w:r>
          </w:p>
        </w:tc>
        <w:tc>
          <w:tcPr>
            <w:tcW w:w="351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It means “not decided yet”</w:t>
            </w:r>
          </w:p>
        </w:tc>
      </w:tr>
      <w:tr w:rsidR="00C40B3D">
        <w:tc>
          <w:tcPr>
            <w:tcW w:w="198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Windows DDK</w:t>
            </w:r>
          </w:p>
        </w:tc>
        <w:tc>
          <w:tcPr>
            <w:tcW w:w="279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Windows Device Development Kit</w:t>
            </w:r>
          </w:p>
        </w:tc>
        <w:tc>
          <w:tcPr>
            <w:tcW w:w="351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Development Kit from Microsoft to develop device driver for Windows 2000/XP/Server 2003 OS</w:t>
            </w:r>
          </w:p>
        </w:tc>
      </w:tr>
      <w:tr w:rsidR="00C40B3D">
        <w:tc>
          <w:tcPr>
            <w:tcW w:w="198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lastRenderedPageBreak/>
              <w:t>ESC/P</w:t>
            </w:r>
          </w:p>
        </w:tc>
        <w:tc>
          <w:tcPr>
            <w:tcW w:w="279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Escape Printing command</w:t>
            </w:r>
          </w:p>
        </w:tc>
        <w:tc>
          <w:tcPr>
            <w:tcW w:w="3510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i w:val="0"/>
                <w:sz w:val="18"/>
                <w:szCs w:val="18"/>
              </w:rPr>
              <w:t>A page description language used on Epson ink jet printers</w:t>
            </w:r>
          </w:p>
        </w:tc>
      </w:tr>
      <w:tr w:rsidR="00C40B3D">
        <w:tc>
          <w:tcPr>
            <w:tcW w:w="1980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1980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C40B3D" w:rsidRDefault="00C40B3D">
      <w:pPr>
        <w:pStyle w:val="Heading2"/>
        <w:tabs>
          <w:tab w:val="num" w:pos="576"/>
        </w:tabs>
        <w:rPr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332443923"/>
      <w:r>
        <w:t>References</w:t>
      </w:r>
      <w:bookmarkEnd w:id="28"/>
      <w:bookmarkEnd w:id="29"/>
      <w:bookmarkEnd w:id="30"/>
      <w:bookmarkEnd w:id="31"/>
    </w:p>
    <w:p w:rsidR="00C40B3D" w:rsidRPr="00BD3B0C" w:rsidRDefault="00C40B3D">
      <w:pPr>
        <w:pStyle w:val="comment"/>
        <w:rPr>
          <w:i w:val="0"/>
        </w:rPr>
      </w:pPr>
      <w:r w:rsidRPr="00BD3B0C">
        <w:rPr>
          <w:rFonts w:hint="eastAsia"/>
          <w:i w:val="0"/>
        </w:rPr>
        <w:t>List all the reference document such as: other document of the system, or the technical article</w:t>
      </w:r>
      <w:proofErr w:type="gramStart"/>
      <w:r w:rsidRPr="00BD3B0C">
        <w:rPr>
          <w:rFonts w:hint="eastAsia"/>
          <w:i w:val="0"/>
        </w:rPr>
        <w:t>,...</w:t>
      </w:r>
      <w:proofErr w:type="gram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9"/>
        <w:gridCol w:w="5598"/>
      </w:tblGrid>
      <w:tr w:rsidR="00C40B3D">
        <w:trPr>
          <w:trHeight w:val="399"/>
        </w:trPr>
        <w:tc>
          <w:tcPr>
            <w:tcW w:w="2459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Document Number</w:t>
            </w:r>
          </w:p>
        </w:tc>
        <w:tc>
          <w:tcPr>
            <w:tcW w:w="5598" w:type="dxa"/>
            <w:shd w:val="clear" w:color="auto" w:fill="FFE8E1"/>
          </w:tcPr>
          <w:p w:rsidR="00C40B3D" w:rsidRPr="00BD3B0C" w:rsidRDefault="00C40B3D">
            <w:pPr>
              <w:pStyle w:val="NormalTableHeader"/>
              <w:keepNext w:val="0"/>
              <w:rPr>
                <w:color w:val="800000"/>
              </w:rPr>
            </w:pPr>
            <w:r w:rsidRPr="00BD3B0C">
              <w:rPr>
                <w:color w:val="800000"/>
              </w:rPr>
              <w:t>Title</w:t>
            </w: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5598" w:type="dxa"/>
          </w:tcPr>
          <w:p w:rsidR="00C40B3D" w:rsidRPr="00BD3B0C" w:rsidRDefault="00C40B3D">
            <w:pPr>
              <w:pStyle w:val="comment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Data design document</w:t>
            </w: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  <w:tr w:rsidR="00C40B3D">
        <w:tc>
          <w:tcPr>
            <w:tcW w:w="2459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5598" w:type="dxa"/>
          </w:tcPr>
          <w:p w:rsidR="00C40B3D" w:rsidRPr="00BD3B0C" w:rsidRDefault="00C40B3D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C40B3D" w:rsidRDefault="00C40B3D">
      <w:pPr>
        <w:pStyle w:val="Heading2"/>
        <w:tabs>
          <w:tab w:val="num" w:pos="576"/>
        </w:tabs>
      </w:pPr>
      <w:bookmarkStart w:id="32" w:name="_Toc41542891"/>
      <w:bookmarkStart w:id="33" w:name="_Toc54775547"/>
      <w:bookmarkStart w:id="34" w:name="_Toc504442101"/>
      <w:bookmarkStart w:id="35" w:name="_Toc332443924"/>
      <w:bookmarkEnd w:id="25"/>
      <w:bookmarkEnd w:id="26"/>
      <w:r>
        <w:t>Overview</w:t>
      </w:r>
      <w:bookmarkEnd w:id="32"/>
      <w:bookmarkEnd w:id="33"/>
      <w:bookmarkEnd w:id="35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21"/>
    <w:bookmarkEnd w:id="34"/>
    <w:p w:rsidR="00C40B3D" w:rsidRPr="00BD3B0C" w:rsidRDefault="00C40B3D">
      <w:pPr>
        <w:pStyle w:val="comment"/>
        <w:rPr>
          <w:i w:val="0"/>
        </w:rPr>
      </w:pPr>
      <w:r w:rsidRPr="00BD3B0C">
        <w:rPr>
          <w:rFonts w:hint="eastAsia"/>
          <w:i w:val="0"/>
        </w:rPr>
        <w:t>General overview of the detail design such as what is the structure of the document</w:t>
      </w:r>
    </w:p>
    <w:p w:rsidR="00C40B3D" w:rsidRPr="00BD3B0C" w:rsidRDefault="00C40B3D">
      <w:pPr>
        <w:pStyle w:val="Heading1"/>
        <w:rPr>
          <w:color w:val="800000"/>
          <w:sz w:val="24"/>
          <w:szCs w:val="24"/>
        </w:rPr>
      </w:pPr>
      <w:bookmarkStart w:id="36" w:name="_Toc332443925"/>
      <w:r w:rsidRPr="00BD3B0C">
        <w:rPr>
          <w:rFonts w:hint="eastAsia"/>
          <w:color w:val="800000"/>
          <w:sz w:val="24"/>
          <w:szCs w:val="24"/>
          <w:lang w:eastAsia="ja-JP"/>
        </w:rPr>
        <w:lastRenderedPageBreak/>
        <w:t>COMMON package and mechanism</w:t>
      </w:r>
      <w:bookmarkEnd w:id="36"/>
    </w:p>
    <w:p w:rsidR="00C40B3D" w:rsidRDefault="00992784">
      <w:pPr>
        <w:pStyle w:val="Heading2"/>
      </w:pPr>
      <w:bookmarkStart w:id="37" w:name="_Toc332443926"/>
      <w:r>
        <w:rPr>
          <w:lang w:eastAsia="ja-JP"/>
        </w:rPr>
        <w:t>Application on Computer</w:t>
      </w:r>
      <w:bookmarkEnd w:id="37"/>
    </w:p>
    <w:p w:rsidR="00C40B3D" w:rsidRDefault="00C40B3D">
      <w:pPr>
        <w:pStyle w:val="Heading3"/>
      </w:pPr>
      <w:bookmarkStart w:id="38" w:name="_Toc332443927"/>
      <w:r>
        <w:rPr>
          <w:rFonts w:hint="eastAsia"/>
          <w:lang w:eastAsia="ja-JP"/>
        </w:rPr>
        <w:t>Class diagram</w:t>
      </w:r>
      <w:bookmarkEnd w:id="38"/>
    </w:p>
    <w:p w:rsidR="00C40B3D" w:rsidRDefault="008938BC">
      <w:pPr>
        <w:pStyle w:val="comment"/>
      </w:pPr>
      <w:r>
        <w:rPr>
          <w:noProof/>
          <w:snapToGrid/>
        </w:rPr>
        <w:lastRenderedPageBreak/>
        <w:drawing>
          <wp:inline distT="0" distB="0" distL="0" distR="0" wp14:anchorId="4E2C9899" wp14:editId="5EFBF1B9">
            <wp:extent cx="5612130" cy="6343026"/>
            <wp:effectExtent l="19050" t="19050" r="2667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0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38BC" w:rsidRDefault="008938BC">
      <w:pPr>
        <w:pStyle w:val="comment"/>
      </w:pPr>
    </w:p>
    <w:p w:rsidR="008938BC" w:rsidRDefault="008938BC">
      <w:pPr>
        <w:pStyle w:val="comment"/>
      </w:pPr>
    </w:p>
    <w:p w:rsidR="008938BC" w:rsidRDefault="008938BC">
      <w:pPr>
        <w:pStyle w:val="comment"/>
      </w:pPr>
    </w:p>
    <w:p w:rsidR="008938BC" w:rsidRDefault="008938BC">
      <w:pPr>
        <w:pStyle w:val="comment"/>
      </w:pP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509"/>
        <w:gridCol w:w="5897"/>
      </w:tblGrid>
      <w:tr w:rsidR="00C40B3D">
        <w:tc>
          <w:tcPr>
            <w:tcW w:w="64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lastRenderedPageBreak/>
              <w:t>No</w:t>
            </w:r>
          </w:p>
        </w:tc>
        <w:tc>
          <w:tcPr>
            <w:tcW w:w="2509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64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862D6F">
              <w:rPr>
                <w:rFonts w:hint="eastAsia"/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2509" w:type="dxa"/>
          </w:tcPr>
          <w:p w:rsidR="00C40B3D" w:rsidRPr="00862D6F" w:rsidRDefault="00862D6F">
            <w:pPr>
              <w:pStyle w:val="comment"/>
              <w:ind w:left="0"/>
              <w:rPr>
                <w:i w:val="0"/>
              </w:rPr>
            </w:pPr>
            <w:proofErr w:type="spellStart"/>
            <w:r w:rsidRPr="00862D6F">
              <w:rPr>
                <w:i w:val="0"/>
                <w:color w:val="auto"/>
              </w:rPr>
              <w:t>CommandControl</w:t>
            </w:r>
            <w:proofErr w:type="spellEnd"/>
          </w:p>
        </w:tc>
        <w:tc>
          <w:tcPr>
            <w:tcW w:w="5897" w:type="dxa"/>
          </w:tcPr>
          <w:p w:rsidR="00C40B3D" w:rsidRPr="000B2F5C" w:rsidRDefault="00D826B7" w:rsidP="000B2F5C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D826B7">
              <w:rPr>
                <w:rFonts w:cs="Tahoma"/>
                <w:bCs w:val="0"/>
                <w:snapToGrid/>
              </w:rPr>
              <w:t xml:space="preserve">This class uses to receive pressing keyboard from users and send it to </w:t>
            </w:r>
            <w:r w:rsidRPr="000B2F5C">
              <w:rPr>
                <w:rFonts w:cs="Tahoma"/>
                <w:bCs w:val="0"/>
                <w:snapToGrid/>
              </w:rPr>
              <w:t>Android</w:t>
            </w:r>
            <w:r w:rsidRPr="00D826B7">
              <w:rPr>
                <w:rFonts w:cs="Tahoma"/>
                <w:bCs w:val="0"/>
                <w:snapToGrid/>
              </w:rPr>
              <w:t xml:space="preserve"> phone via TCP.</w:t>
            </w:r>
          </w:p>
        </w:tc>
      </w:tr>
      <w:tr w:rsidR="00BD7B3E">
        <w:tc>
          <w:tcPr>
            <w:tcW w:w="648" w:type="dxa"/>
          </w:tcPr>
          <w:p w:rsidR="00BD7B3E" w:rsidRPr="00862D6F" w:rsidRDefault="00BD7B3E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2509" w:type="dxa"/>
          </w:tcPr>
          <w:p w:rsidR="00BD7B3E" w:rsidRPr="00862D6F" w:rsidRDefault="00BD7B3E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CommandMessage</w:t>
            </w:r>
            <w:proofErr w:type="spellEnd"/>
          </w:p>
        </w:tc>
        <w:tc>
          <w:tcPr>
            <w:tcW w:w="5897" w:type="dxa"/>
          </w:tcPr>
          <w:p w:rsidR="00BD7B3E" w:rsidRPr="00D826B7" w:rsidRDefault="00DB5724" w:rsidP="000B2F5C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 xml:space="preserve">This class includes “set” </w:t>
            </w:r>
            <w:r w:rsidR="00212309">
              <w:rPr>
                <w:rFonts w:cs="Tahoma"/>
                <w:bCs w:val="0"/>
                <w:snapToGrid/>
              </w:rPr>
              <w:t>and “</w:t>
            </w:r>
            <w:r>
              <w:rPr>
                <w:rFonts w:cs="Tahoma"/>
                <w:bCs w:val="0"/>
                <w:snapToGrid/>
              </w:rPr>
              <w:t>get” method</w:t>
            </w:r>
            <w:r w:rsidR="00212309">
              <w:rPr>
                <w:rFonts w:cs="Tahoma"/>
                <w:bCs w:val="0"/>
                <w:snapToGrid/>
              </w:rPr>
              <w:t xml:space="preserve"> to establish command message structure.</w:t>
            </w:r>
          </w:p>
        </w:tc>
      </w:tr>
      <w:tr w:rsidR="00BD7B3E">
        <w:tc>
          <w:tcPr>
            <w:tcW w:w="648" w:type="dxa"/>
          </w:tcPr>
          <w:p w:rsidR="00BD7B3E" w:rsidRDefault="00BD7B3E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2509" w:type="dxa"/>
          </w:tcPr>
          <w:p w:rsidR="00BD7B3E" w:rsidRDefault="00BD7B3E">
            <w:pPr>
              <w:pStyle w:val="comment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Control</w:t>
            </w:r>
          </w:p>
        </w:tc>
        <w:tc>
          <w:tcPr>
            <w:tcW w:w="5897" w:type="dxa"/>
          </w:tcPr>
          <w:p w:rsidR="00BD7B3E" w:rsidRPr="006B5D17" w:rsidRDefault="006B5D17" w:rsidP="006B5D17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6B5D17">
              <w:rPr>
                <w:rFonts w:cs="Tahoma"/>
                <w:bCs w:val="0"/>
                <w:snapToGrid/>
              </w:rPr>
              <w:t>This class is main class uses to control all of threads and GUI in application on computer.</w:t>
            </w:r>
          </w:p>
        </w:tc>
      </w:tr>
      <w:tr w:rsidR="006B5D17">
        <w:tc>
          <w:tcPr>
            <w:tcW w:w="648" w:type="dxa"/>
          </w:tcPr>
          <w:p w:rsidR="006B5D17" w:rsidRDefault="006B5D17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2509" w:type="dxa"/>
          </w:tcPr>
          <w:p w:rsidR="006B5D17" w:rsidRDefault="006B5D17" w:rsidP="006B5D17">
            <w:pPr>
              <w:pStyle w:val="comment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AOC</w:t>
            </w:r>
          </w:p>
        </w:tc>
        <w:tc>
          <w:tcPr>
            <w:tcW w:w="5897" w:type="dxa"/>
          </w:tcPr>
          <w:p w:rsidR="006B5D17" w:rsidRPr="00403254" w:rsidRDefault="00403254" w:rsidP="0040325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403254">
              <w:rPr>
                <w:rFonts w:cs="Tahoma"/>
                <w:bCs w:val="0"/>
                <w:snapToGrid/>
              </w:rPr>
              <w:t>This class uses to create new Graphic User Interface for Application On Computer. It also Key Listener and Mouse Listener to monitor behavior of user</w:t>
            </w:r>
          </w:p>
        </w:tc>
      </w:tr>
      <w:tr w:rsidR="008938BC">
        <w:tc>
          <w:tcPr>
            <w:tcW w:w="648" w:type="dxa"/>
          </w:tcPr>
          <w:p w:rsidR="008938BC" w:rsidRDefault="008938BC" w:rsidP="005C219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05</w:t>
            </w:r>
          </w:p>
        </w:tc>
        <w:tc>
          <w:tcPr>
            <w:tcW w:w="2509" w:type="dxa"/>
          </w:tcPr>
          <w:p w:rsidR="008938BC" w:rsidRDefault="006003E1" w:rsidP="006B5D1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AILabel</w:t>
            </w:r>
            <w:proofErr w:type="spellEnd"/>
          </w:p>
        </w:tc>
        <w:tc>
          <w:tcPr>
            <w:tcW w:w="5897" w:type="dxa"/>
          </w:tcPr>
          <w:p w:rsidR="008938BC" w:rsidRPr="00403254" w:rsidRDefault="006003E1" w:rsidP="0040325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>Uses to draw attitude indicator</w:t>
            </w:r>
          </w:p>
        </w:tc>
      </w:tr>
      <w:tr w:rsidR="008938BC">
        <w:tc>
          <w:tcPr>
            <w:tcW w:w="648" w:type="dxa"/>
          </w:tcPr>
          <w:p w:rsidR="008938BC" w:rsidRDefault="008938BC" w:rsidP="005C219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06</w:t>
            </w:r>
          </w:p>
        </w:tc>
        <w:tc>
          <w:tcPr>
            <w:tcW w:w="2509" w:type="dxa"/>
          </w:tcPr>
          <w:p w:rsidR="008938BC" w:rsidRDefault="006003E1" w:rsidP="006B5D1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HeightLabel</w:t>
            </w:r>
            <w:proofErr w:type="spellEnd"/>
          </w:p>
        </w:tc>
        <w:tc>
          <w:tcPr>
            <w:tcW w:w="5897" w:type="dxa"/>
          </w:tcPr>
          <w:p w:rsidR="008938BC" w:rsidRPr="00403254" w:rsidRDefault="006003E1" w:rsidP="0040325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>Uses to draw height indicator</w:t>
            </w:r>
          </w:p>
        </w:tc>
      </w:tr>
      <w:tr w:rsidR="008938BC">
        <w:tc>
          <w:tcPr>
            <w:tcW w:w="648" w:type="dxa"/>
          </w:tcPr>
          <w:p w:rsidR="008938BC" w:rsidRDefault="008938BC" w:rsidP="005C219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07</w:t>
            </w:r>
          </w:p>
        </w:tc>
        <w:tc>
          <w:tcPr>
            <w:tcW w:w="2509" w:type="dxa"/>
          </w:tcPr>
          <w:p w:rsidR="008938BC" w:rsidRDefault="008938BC" w:rsidP="006B5D1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InstrumentControl</w:t>
            </w:r>
            <w:proofErr w:type="spellEnd"/>
          </w:p>
        </w:tc>
        <w:tc>
          <w:tcPr>
            <w:tcW w:w="5897" w:type="dxa"/>
          </w:tcPr>
          <w:p w:rsidR="008938BC" w:rsidRPr="00D826B7" w:rsidRDefault="008938BC" w:rsidP="000B2F5C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 xml:space="preserve">This class includes method to draw height indicator, attitude indicator on Graphic User Interface. </w:t>
            </w:r>
          </w:p>
        </w:tc>
      </w:tr>
      <w:tr w:rsidR="008938BC">
        <w:tc>
          <w:tcPr>
            <w:tcW w:w="648" w:type="dxa"/>
          </w:tcPr>
          <w:p w:rsidR="008938BC" w:rsidRDefault="008938BC" w:rsidP="005C219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08</w:t>
            </w:r>
          </w:p>
        </w:tc>
        <w:tc>
          <w:tcPr>
            <w:tcW w:w="2509" w:type="dxa"/>
          </w:tcPr>
          <w:p w:rsidR="008938BC" w:rsidRDefault="008938BC" w:rsidP="006B5D1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StatusControl</w:t>
            </w:r>
            <w:proofErr w:type="spellEnd"/>
          </w:p>
        </w:tc>
        <w:tc>
          <w:tcPr>
            <w:tcW w:w="5897" w:type="dxa"/>
          </w:tcPr>
          <w:p w:rsidR="008938BC" w:rsidRPr="00D826B7" w:rsidRDefault="008938BC" w:rsidP="00212309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D826B7">
              <w:rPr>
                <w:rFonts w:cs="Tahoma"/>
                <w:bCs w:val="0"/>
                <w:snapToGrid/>
              </w:rPr>
              <w:t xml:space="preserve">This class uses to receive </w:t>
            </w:r>
            <w:r>
              <w:rPr>
                <w:rFonts w:cs="Tahoma"/>
                <w:bCs w:val="0"/>
                <w:snapToGrid/>
              </w:rPr>
              <w:t>status</w:t>
            </w:r>
            <w:r w:rsidRPr="00D826B7">
              <w:rPr>
                <w:rFonts w:cs="Tahoma"/>
                <w:bCs w:val="0"/>
                <w:snapToGrid/>
              </w:rPr>
              <w:t xml:space="preserve"> </w:t>
            </w:r>
            <w:r>
              <w:rPr>
                <w:rFonts w:cs="Tahoma"/>
                <w:bCs w:val="0"/>
                <w:snapToGrid/>
              </w:rPr>
              <w:t>from AOP and update it to screen</w:t>
            </w:r>
            <w:r w:rsidRPr="00D826B7">
              <w:rPr>
                <w:rFonts w:cs="Tahoma"/>
                <w:bCs w:val="0"/>
                <w:snapToGrid/>
              </w:rPr>
              <w:t>.</w:t>
            </w:r>
          </w:p>
        </w:tc>
      </w:tr>
      <w:tr w:rsidR="008938BC">
        <w:tc>
          <w:tcPr>
            <w:tcW w:w="648" w:type="dxa"/>
          </w:tcPr>
          <w:p w:rsidR="008938BC" w:rsidRDefault="008938BC" w:rsidP="005C219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09</w:t>
            </w:r>
          </w:p>
        </w:tc>
        <w:tc>
          <w:tcPr>
            <w:tcW w:w="2509" w:type="dxa"/>
          </w:tcPr>
          <w:p w:rsidR="008938BC" w:rsidRDefault="008938BC" w:rsidP="006B5D1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StatusMessage</w:t>
            </w:r>
            <w:proofErr w:type="spellEnd"/>
          </w:p>
        </w:tc>
        <w:tc>
          <w:tcPr>
            <w:tcW w:w="5897" w:type="dxa"/>
          </w:tcPr>
          <w:p w:rsidR="008938BC" w:rsidRPr="00D826B7" w:rsidRDefault="008938BC" w:rsidP="00212309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>This class includes “set” and “get” method to establish status message structure.</w:t>
            </w:r>
          </w:p>
        </w:tc>
      </w:tr>
      <w:tr w:rsidR="008938BC">
        <w:tc>
          <w:tcPr>
            <w:tcW w:w="648" w:type="dxa"/>
          </w:tcPr>
          <w:p w:rsidR="008938BC" w:rsidRDefault="008938B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509" w:type="dxa"/>
          </w:tcPr>
          <w:p w:rsidR="008938BC" w:rsidRDefault="008938BC" w:rsidP="006B5D1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VideoControl</w:t>
            </w:r>
            <w:proofErr w:type="spellEnd"/>
          </w:p>
        </w:tc>
        <w:tc>
          <w:tcPr>
            <w:tcW w:w="5897" w:type="dxa"/>
          </w:tcPr>
          <w:p w:rsidR="008938BC" w:rsidRPr="00D826B7" w:rsidRDefault="008938BC" w:rsidP="00294552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D826B7">
              <w:rPr>
                <w:rFonts w:cs="Tahoma"/>
                <w:bCs w:val="0"/>
                <w:snapToGrid/>
              </w:rPr>
              <w:t xml:space="preserve">This class uses to receive </w:t>
            </w:r>
            <w:r>
              <w:rPr>
                <w:rFonts w:cs="Tahoma"/>
                <w:bCs w:val="0"/>
                <w:snapToGrid/>
              </w:rPr>
              <w:t>video frame</w:t>
            </w:r>
            <w:r w:rsidRPr="00D826B7">
              <w:rPr>
                <w:rFonts w:cs="Tahoma"/>
                <w:bCs w:val="0"/>
                <w:snapToGrid/>
              </w:rPr>
              <w:t xml:space="preserve"> </w:t>
            </w:r>
            <w:r>
              <w:rPr>
                <w:rFonts w:cs="Tahoma"/>
                <w:bCs w:val="0"/>
                <w:snapToGrid/>
              </w:rPr>
              <w:t>from AOP and update it to screen</w:t>
            </w:r>
            <w:r w:rsidRPr="00D826B7">
              <w:rPr>
                <w:rFonts w:cs="Tahoma"/>
                <w:bCs w:val="0"/>
                <w:snapToGrid/>
              </w:rPr>
              <w:t>.</w:t>
            </w:r>
          </w:p>
        </w:tc>
      </w:tr>
      <w:tr w:rsidR="008938BC">
        <w:tc>
          <w:tcPr>
            <w:tcW w:w="648" w:type="dxa"/>
          </w:tcPr>
          <w:p w:rsidR="008938BC" w:rsidRDefault="008938B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12</w:t>
            </w:r>
          </w:p>
        </w:tc>
        <w:tc>
          <w:tcPr>
            <w:tcW w:w="2509" w:type="dxa"/>
          </w:tcPr>
          <w:p w:rsidR="008938BC" w:rsidRDefault="008938BC" w:rsidP="006B5D1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UDPPackage</w:t>
            </w:r>
            <w:proofErr w:type="spellEnd"/>
          </w:p>
        </w:tc>
        <w:tc>
          <w:tcPr>
            <w:tcW w:w="5897" w:type="dxa"/>
          </w:tcPr>
          <w:p w:rsidR="008938BC" w:rsidRPr="00D826B7" w:rsidRDefault="008938BC" w:rsidP="00294552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>This class includes “set” and “get” method to establish UDP package structure.</w:t>
            </w:r>
          </w:p>
        </w:tc>
      </w:tr>
    </w:tbl>
    <w:p w:rsidR="00C40B3D" w:rsidRDefault="0066692D">
      <w:pPr>
        <w:pStyle w:val="Heading3"/>
        <w:rPr>
          <w:lang w:eastAsia="ja-JP"/>
        </w:rPr>
      </w:pPr>
      <w:bookmarkStart w:id="39" w:name="_Toc332443928"/>
      <w:proofErr w:type="spellStart"/>
      <w:r>
        <w:t>CommandControl</w:t>
      </w:r>
      <w:proofErr w:type="spellEnd"/>
      <w:r w:rsidR="00C40B3D">
        <w:rPr>
          <w:rFonts w:hint="eastAsia"/>
        </w:rPr>
        <w:t xml:space="preserve"> class</w:t>
      </w:r>
      <w:bookmarkEnd w:id="39"/>
    </w:p>
    <w:p w:rsidR="00C40B3D" w:rsidRDefault="00EE73EC">
      <w:pPr>
        <w:rPr>
          <w:lang w:eastAsia="ja-JP"/>
        </w:rPr>
      </w:pPr>
      <w:r w:rsidRPr="00D826B7">
        <w:rPr>
          <w:rFonts w:cs="Tahoma"/>
          <w:bCs w:val="0"/>
          <w:snapToGrid/>
        </w:rPr>
        <w:t>This class</w:t>
      </w:r>
      <w:r w:rsidR="00114D96">
        <w:rPr>
          <w:rFonts w:cs="Tahoma"/>
          <w:bCs w:val="0"/>
          <w:snapToGrid/>
        </w:rPr>
        <w:t xml:space="preserve"> extends Thread</w:t>
      </w:r>
      <w:r w:rsidRPr="00D826B7">
        <w:rPr>
          <w:rFonts w:cs="Tahoma"/>
          <w:bCs w:val="0"/>
          <w:snapToGrid/>
        </w:rPr>
        <w:t xml:space="preserve"> uses to receive </w:t>
      </w:r>
      <w:r w:rsidR="00F40D30">
        <w:rPr>
          <w:rFonts w:cs="Tahoma"/>
          <w:bCs w:val="0"/>
          <w:snapToGrid/>
        </w:rPr>
        <w:t>command when user press</w:t>
      </w:r>
      <w:r w:rsidRPr="00D826B7">
        <w:rPr>
          <w:rFonts w:cs="Tahoma"/>
          <w:bCs w:val="0"/>
          <w:snapToGrid/>
        </w:rPr>
        <w:t xml:space="preserve"> keyboard and send it to </w:t>
      </w:r>
      <w:r w:rsidRPr="000B2F5C">
        <w:rPr>
          <w:rFonts w:cs="Tahoma"/>
          <w:bCs w:val="0"/>
          <w:snapToGrid/>
        </w:rPr>
        <w:t>Android</w:t>
      </w:r>
      <w:r w:rsidRPr="00D826B7">
        <w:rPr>
          <w:rFonts w:cs="Tahoma"/>
          <w:bCs w:val="0"/>
          <w:snapToGrid/>
        </w:rPr>
        <w:t xml:space="preserve"> phone via TCP.</w:t>
      </w:r>
    </w:p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303"/>
        <w:gridCol w:w="1147"/>
        <w:gridCol w:w="990"/>
        <w:gridCol w:w="720"/>
        <w:gridCol w:w="4356"/>
      </w:tblGrid>
      <w:tr w:rsidR="00C40B3D" w:rsidTr="0087299C">
        <w:tc>
          <w:tcPr>
            <w:tcW w:w="53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114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72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35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 w:rsidTr="0087299C">
        <w:tc>
          <w:tcPr>
            <w:tcW w:w="538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303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 w:rsidRPr="00F40D30">
              <w:rPr>
                <w:i w:val="0"/>
                <w:color w:val="auto"/>
                <w:sz w:val="18"/>
                <w:szCs w:val="18"/>
              </w:rPr>
              <w:t>commandSocket</w:t>
            </w:r>
            <w:proofErr w:type="spellEnd"/>
          </w:p>
        </w:tc>
        <w:tc>
          <w:tcPr>
            <w:tcW w:w="1147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Socket</w:t>
            </w:r>
          </w:p>
        </w:tc>
        <w:tc>
          <w:tcPr>
            <w:tcW w:w="990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C40B3D" w:rsidRPr="00F40D30" w:rsidRDefault="00C40B3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356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TCP socket user to send command to AOP</w:t>
            </w:r>
          </w:p>
        </w:tc>
      </w:tr>
      <w:tr w:rsidR="00C40B3D" w:rsidTr="0087299C">
        <w:tc>
          <w:tcPr>
            <w:tcW w:w="538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303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out</w:t>
            </w:r>
          </w:p>
        </w:tc>
        <w:tc>
          <w:tcPr>
            <w:tcW w:w="1147" w:type="dxa"/>
          </w:tcPr>
          <w:p w:rsidR="00C40B3D" w:rsidRPr="00F40D30" w:rsidRDefault="00F40D30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PrintWriter</w:t>
            </w:r>
            <w:proofErr w:type="spellEnd"/>
          </w:p>
        </w:tc>
        <w:tc>
          <w:tcPr>
            <w:tcW w:w="990" w:type="dxa"/>
          </w:tcPr>
          <w:p w:rsidR="00C40B3D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C40B3D" w:rsidRPr="00F40D30" w:rsidRDefault="00C40B3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356" w:type="dxa"/>
          </w:tcPr>
          <w:p w:rsidR="00C40B3D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Uses </w:t>
            </w:r>
            <w:proofErr w:type="spellStart"/>
            <w:r>
              <w:rPr>
                <w:i w:val="0"/>
                <w:color w:val="auto"/>
                <w:sz w:val="18"/>
                <w:szCs w:val="18"/>
              </w:rPr>
              <w:t>OutputStream</w:t>
            </w:r>
            <w:proofErr w:type="spellEnd"/>
            <w:r>
              <w:rPr>
                <w:i w:val="0"/>
                <w:color w:val="auto"/>
                <w:sz w:val="18"/>
                <w:szCs w:val="18"/>
              </w:rPr>
              <w:t xml:space="preserve"> to send command to AOP</w:t>
            </w:r>
          </w:p>
        </w:tc>
      </w:tr>
      <w:tr w:rsidR="00C40B3D" w:rsidTr="0087299C">
        <w:tc>
          <w:tcPr>
            <w:tcW w:w="538" w:type="dxa"/>
          </w:tcPr>
          <w:p w:rsidR="00C40B3D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303" w:type="dxa"/>
          </w:tcPr>
          <w:p w:rsidR="00C40B3D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command</w:t>
            </w:r>
          </w:p>
        </w:tc>
        <w:tc>
          <w:tcPr>
            <w:tcW w:w="1147" w:type="dxa"/>
          </w:tcPr>
          <w:p w:rsidR="00C40B3D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0" w:type="dxa"/>
          </w:tcPr>
          <w:p w:rsidR="00C40B3D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C40B3D" w:rsidRPr="00F40D30" w:rsidRDefault="00C40B3D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356" w:type="dxa"/>
          </w:tcPr>
          <w:p w:rsidR="00C40B3D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Command to send to AOP</w:t>
            </w:r>
          </w:p>
        </w:tc>
      </w:tr>
      <w:tr w:rsidR="0070364C" w:rsidTr="0087299C">
        <w:tc>
          <w:tcPr>
            <w:tcW w:w="538" w:type="dxa"/>
          </w:tcPr>
          <w:p w:rsidR="0070364C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1303" w:type="dxa"/>
          </w:tcPr>
          <w:p w:rsidR="0070364C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county</w:t>
            </w:r>
          </w:p>
        </w:tc>
        <w:tc>
          <w:tcPr>
            <w:tcW w:w="1147" w:type="dxa"/>
          </w:tcPr>
          <w:p w:rsidR="0070364C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0" w:type="dxa"/>
          </w:tcPr>
          <w:p w:rsidR="0070364C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70364C" w:rsidRPr="00F40D30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356" w:type="dxa"/>
          </w:tcPr>
          <w:p w:rsidR="0070364C" w:rsidRDefault="0070364C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Use to check time to send y signal to AOP</w:t>
            </w:r>
          </w:p>
        </w:tc>
      </w:tr>
    </w:tbl>
    <w:p w:rsidR="0087299C" w:rsidRDefault="0087299C">
      <w:pPr>
        <w:pStyle w:val="Heading4"/>
        <w:rPr>
          <w:lang w:eastAsia="ja-JP"/>
        </w:rPr>
      </w:pPr>
    </w:p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0"/>
        <w:gridCol w:w="5886"/>
      </w:tblGrid>
      <w:tr w:rsidR="00C40B3D" w:rsidTr="008113B0">
        <w:tc>
          <w:tcPr>
            <w:tcW w:w="82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34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588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 w:rsidTr="008113B0">
        <w:tc>
          <w:tcPr>
            <w:tcW w:w="828" w:type="dxa"/>
          </w:tcPr>
          <w:p w:rsidR="00C40B3D" w:rsidRPr="00342130" w:rsidRDefault="00C40B3D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340" w:type="dxa"/>
          </w:tcPr>
          <w:p w:rsidR="00C40B3D" w:rsidRPr="00342130" w:rsidRDefault="00BF5657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CommandControl</w:t>
            </w:r>
            <w:proofErr w:type="spellEnd"/>
          </w:p>
        </w:tc>
        <w:tc>
          <w:tcPr>
            <w:tcW w:w="5886" w:type="dxa"/>
          </w:tcPr>
          <w:p w:rsidR="00C40B3D" w:rsidRPr="00342130" w:rsidRDefault="00BF5657" w:rsidP="00B07BA0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Default </w:t>
            </w:r>
            <w:r w:rsidR="00B07BA0" w:rsidRPr="00342130">
              <w:rPr>
                <w:i w:val="0"/>
                <w:color w:val="000000" w:themeColor="text1"/>
                <w:sz w:val="18"/>
                <w:szCs w:val="18"/>
              </w:rPr>
              <w:t>c</w:t>
            </w:r>
            <w:r w:rsidRPr="00342130">
              <w:rPr>
                <w:i w:val="0"/>
                <w:color w:val="000000" w:themeColor="text1"/>
                <w:sz w:val="18"/>
                <w:szCs w:val="18"/>
              </w:rPr>
              <w:t>onstructor</w:t>
            </w:r>
          </w:p>
        </w:tc>
      </w:tr>
      <w:tr w:rsidR="00C40B3D" w:rsidTr="008113B0">
        <w:tc>
          <w:tcPr>
            <w:tcW w:w="828" w:type="dxa"/>
          </w:tcPr>
          <w:p w:rsidR="00C40B3D" w:rsidRPr="00342130" w:rsidRDefault="00BF5657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340" w:type="dxa"/>
          </w:tcPr>
          <w:p w:rsidR="00C40B3D" w:rsidRPr="00342130" w:rsidRDefault="00796181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CommandControl</w:t>
            </w:r>
            <w:proofErr w:type="spellEnd"/>
          </w:p>
        </w:tc>
        <w:tc>
          <w:tcPr>
            <w:tcW w:w="5886" w:type="dxa"/>
          </w:tcPr>
          <w:p w:rsidR="00C40B3D" w:rsidRPr="00342130" w:rsidRDefault="0079618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Constructor uses to input TCP Socket</w:t>
            </w:r>
          </w:p>
        </w:tc>
      </w:tr>
      <w:tr w:rsidR="00C40B3D" w:rsidTr="008113B0">
        <w:tc>
          <w:tcPr>
            <w:tcW w:w="828" w:type="dxa"/>
          </w:tcPr>
          <w:p w:rsidR="00C40B3D" w:rsidRPr="00342130" w:rsidRDefault="0079618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2340" w:type="dxa"/>
          </w:tcPr>
          <w:p w:rsidR="00C40B3D" w:rsidRPr="00342130" w:rsidRDefault="00796181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setCommand</w:t>
            </w:r>
            <w:proofErr w:type="spellEnd"/>
          </w:p>
        </w:tc>
        <w:tc>
          <w:tcPr>
            <w:tcW w:w="5886" w:type="dxa"/>
          </w:tcPr>
          <w:p w:rsidR="00C40B3D" w:rsidRPr="00342130" w:rsidRDefault="0079618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Set command for </w:t>
            </w:r>
            <w:proofErr w:type="spellStart"/>
            <w:r w:rsidRPr="00342130">
              <w:rPr>
                <w:i w:val="0"/>
                <w:color w:val="000000" w:themeColor="text1"/>
                <w:sz w:val="18"/>
                <w:szCs w:val="18"/>
              </w:rPr>
              <w:t>CommandControl</w:t>
            </w:r>
            <w:proofErr w:type="spellEnd"/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 class</w:t>
            </w:r>
          </w:p>
        </w:tc>
      </w:tr>
      <w:tr w:rsidR="003C7016" w:rsidTr="008113B0">
        <w:tc>
          <w:tcPr>
            <w:tcW w:w="828" w:type="dxa"/>
          </w:tcPr>
          <w:p w:rsidR="003C7016" w:rsidRPr="00342130" w:rsidRDefault="003C7016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340" w:type="dxa"/>
          </w:tcPr>
          <w:p w:rsidR="003C7016" w:rsidRPr="00342130" w:rsidRDefault="003C7016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setCommandSocket</w:t>
            </w:r>
            <w:proofErr w:type="spellEnd"/>
          </w:p>
        </w:tc>
        <w:tc>
          <w:tcPr>
            <w:tcW w:w="5886" w:type="dxa"/>
          </w:tcPr>
          <w:p w:rsidR="003C7016" w:rsidRPr="00342130" w:rsidRDefault="003C7016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42130">
              <w:rPr>
                <w:i w:val="0"/>
                <w:color w:val="000000" w:themeColor="text1"/>
                <w:sz w:val="18"/>
                <w:szCs w:val="18"/>
              </w:rPr>
              <w:t>commandSocket</w:t>
            </w:r>
            <w:proofErr w:type="spellEnd"/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 for </w:t>
            </w:r>
            <w:proofErr w:type="spellStart"/>
            <w:r w:rsidRPr="00342130">
              <w:rPr>
                <w:i w:val="0"/>
                <w:color w:val="000000" w:themeColor="text1"/>
                <w:sz w:val="18"/>
                <w:szCs w:val="18"/>
              </w:rPr>
              <w:t>CommandControl</w:t>
            </w:r>
            <w:proofErr w:type="spellEnd"/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 class</w:t>
            </w:r>
          </w:p>
        </w:tc>
      </w:tr>
      <w:tr w:rsidR="00FE2313" w:rsidTr="008113B0">
        <w:tc>
          <w:tcPr>
            <w:tcW w:w="828" w:type="dxa"/>
          </w:tcPr>
          <w:p w:rsidR="00FE2313" w:rsidRPr="00342130" w:rsidRDefault="00FE231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340" w:type="dxa"/>
          </w:tcPr>
          <w:p w:rsidR="00FE2313" w:rsidRPr="00342130" w:rsidRDefault="00FE231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run</w:t>
            </w:r>
          </w:p>
        </w:tc>
        <w:tc>
          <w:tcPr>
            <w:tcW w:w="5886" w:type="dxa"/>
          </w:tcPr>
          <w:p w:rsidR="00FE2313" w:rsidRPr="00342130" w:rsidRDefault="00FE231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This method will run when thread start.</w:t>
            </w:r>
          </w:p>
        </w:tc>
      </w:tr>
      <w:tr w:rsidR="00C01CA1" w:rsidTr="008113B0">
        <w:tc>
          <w:tcPr>
            <w:tcW w:w="828" w:type="dxa"/>
          </w:tcPr>
          <w:p w:rsidR="00C01CA1" w:rsidRDefault="00C01CA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340" w:type="dxa"/>
          </w:tcPr>
          <w:p w:rsidR="00C01CA1" w:rsidRDefault="00C01CA1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waitCommandFromUser</w:t>
            </w:r>
            <w:proofErr w:type="spellEnd"/>
          </w:p>
        </w:tc>
        <w:tc>
          <w:tcPr>
            <w:tcW w:w="5886" w:type="dxa"/>
          </w:tcPr>
          <w:p w:rsidR="00C01CA1" w:rsidRDefault="00C01CA1" w:rsidP="00C01CA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Uses to wait command from user input</w:t>
            </w:r>
          </w:p>
        </w:tc>
      </w:tr>
      <w:tr w:rsidR="00C01CA1" w:rsidTr="008113B0">
        <w:tc>
          <w:tcPr>
            <w:tcW w:w="828" w:type="dxa"/>
          </w:tcPr>
          <w:p w:rsidR="00C01CA1" w:rsidRDefault="00C01CA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340" w:type="dxa"/>
          </w:tcPr>
          <w:p w:rsidR="00C01CA1" w:rsidRDefault="00C01CA1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sendCommandToAOP</w:t>
            </w:r>
            <w:proofErr w:type="spellEnd"/>
          </w:p>
        </w:tc>
        <w:tc>
          <w:tcPr>
            <w:tcW w:w="5886" w:type="dxa"/>
          </w:tcPr>
          <w:p w:rsidR="00C01CA1" w:rsidRDefault="00C01CA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Uses to send command to AOP</w:t>
            </w:r>
          </w:p>
        </w:tc>
      </w:tr>
    </w:tbl>
    <w:p w:rsidR="00C40B3D" w:rsidRPr="00763F0A" w:rsidRDefault="00763F0A" w:rsidP="007334BC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 w:rsidR="007334BC" w:rsidRPr="00763F0A">
        <w:rPr>
          <w:rFonts w:ascii="Tahoma" w:hAnsi="Tahoma"/>
          <w:sz w:val="20"/>
          <w:szCs w:val="20"/>
        </w:rPr>
        <w:t>CommandControl M</w:t>
      </w:r>
      <w:r w:rsidR="00C40B3D" w:rsidRPr="00763F0A">
        <w:rPr>
          <w:rFonts w:ascii="Tahoma" w:hAnsi="Tahoma"/>
          <w:sz w:val="20"/>
          <w:szCs w:val="20"/>
        </w:rPr>
        <w:t>ethod</w:t>
      </w:r>
    </w:p>
    <w:p w:rsidR="003313D7" w:rsidRPr="00060DB4" w:rsidRDefault="009E184B" w:rsidP="003313D7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</w:t>
      </w:r>
      <w:r w:rsidR="003313D7" w:rsidRPr="00060DB4">
        <w:rPr>
          <w:i w:val="0"/>
          <w:color w:val="000000" w:themeColor="text1"/>
        </w:rPr>
        <w:t>his method is the constructor uses to input the command socket</w:t>
      </w:r>
    </w:p>
    <w:p w:rsidR="003313D7" w:rsidRDefault="003313D7" w:rsidP="003313D7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542"/>
        <w:gridCol w:w="810"/>
        <w:gridCol w:w="900"/>
        <w:gridCol w:w="990"/>
        <w:gridCol w:w="4266"/>
      </w:tblGrid>
      <w:tr w:rsidR="007334BC" w:rsidTr="00583620">
        <w:tc>
          <w:tcPr>
            <w:tcW w:w="546" w:type="dxa"/>
            <w:shd w:val="clear" w:color="auto" w:fill="FFE8E1"/>
          </w:tcPr>
          <w:p w:rsidR="007334BC" w:rsidRPr="00BD3B0C" w:rsidRDefault="007334BC" w:rsidP="0014116F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542" w:type="dxa"/>
            <w:shd w:val="clear" w:color="auto" w:fill="FFE8E1"/>
          </w:tcPr>
          <w:p w:rsidR="007334BC" w:rsidRPr="00BD3B0C" w:rsidRDefault="007334B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10" w:type="dxa"/>
            <w:shd w:val="clear" w:color="auto" w:fill="FFE8E1"/>
          </w:tcPr>
          <w:p w:rsidR="007334BC" w:rsidRPr="00BD3B0C" w:rsidRDefault="007334B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7334BC" w:rsidRPr="00BD3B0C" w:rsidRDefault="007334B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990" w:type="dxa"/>
            <w:shd w:val="clear" w:color="auto" w:fill="FFE8E1"/>
          </w:tcPr>
          <w:p w:rsidR="007334BC" w:rsidRPr="00BD3B0C" w:rsidRDefault="007334B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7334BC" w:rsidRPr="00BD3B0C" w:rsidRDefault="007334B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3313D7" w:rsidTr="00583620">
        <w:tc>
          <w:tcPr>
            <w:tcW w:w="546" w:type="dxa"/>
          </w:tcPr>
          <w:p w:rsidR="003313D7" w:rsidRPr="00596B08" w:rsidRDefault="003313D7" w:rsidP="00B218B5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542" w:type="dxa"/>
          </w:tcPr>
          <w:p w:rsidR="003313D7" w:rsidRPr="00596B08" w:rsidRDefault="003313D7" w:rsidP="00B218B5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596B08">
              <w:rPr>
                <w:i w:val="0"/>
                <w:color w:val="000000" w:themeColor="text1"/>
                <w:sz w:val="18"/>
                <w:szCs w:val="18"/>
              </w:rPr>
              <w:t>commandSocket</w:t>
            </w:r>
            <w:proofErr w:type="spellEnd"/>
          </w:p>
        </w:tc>
        <w:tc>
          <w:tcPr>
            <w:tcW w:w="810" w:type="dxa"/>
          </w:tcPr>
          <w:p w:rsidR="003313D7" w:rsidRPr="00596B08" w:rsidRDefault="003313D7" w:rsidP="00B218B5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Socket</w:t>
            </w:r>
          </w:p>
        </w:tc>
        <w:tc>
          <w:tcPr>
            <w:tcW w:w="900" w:type="dxa"/>
          </w:tcPr>
          <w:p w:rsidR="003313D7" w:rsidRPr="00596B08" w:rsidRDefault="003313D7" w:rsidP="00B218B5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990" w:type="dxa"/>
          </w:tcPr>
          <w:p w:rsidR="003313D7" w:rsidRPr="00596B08" w:rsidRDefault="003313D7" w:rsidP="00B218B5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3313D7" w:rsidRPr="00596B08" w:rsidRDefault="003313D7" w:rsidP="00B218B5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This is TCP Socket</w:t>
            </w:r>
          </w:p>
        </w:tc>
      </w:tr>
    </w:tbl>
    <w:p w:rsidR="007334BC" w:rsidRPr="007334BC" w:rsidRDefault="001F7DA2" w:rsidP="007334BC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setCommand Method</w:t>
      </w:r>
    </w:p>
    <w:p w:rsidR="00C40B3D" w:rsidRPr="00060DB4" w:rsidRDefault="00060DB4" w:rsidP="00060DB4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>This method is the constructor uses to input the command socket</w:t>
      </w:r>
    </w:p>
    <w:p w:rsidR="00C40B3D" w:rsidRDefault="00C40B3D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C40B3D">
        <w:tc>
          <w:tcPr>
            <w:tcW w:w="54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060DB4">
        <w:tc>
          <w:tcPr>
            <w:tcW w:w="546" w:type="dxa"/>
          </w:tcPr>
          <w:p w:rsidR="00060DB4" w:rsidRPr="00596B08" w:rsidRDefault="00060DB4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060DB4" w:rsidRPr="00596B08" w:rsidRDefault="003F1949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800" w:type="dxa"/>
          </w:tcPr>
          <w:p w:rsidR="00060DB4" w:rsidRPr="00596B08" w:rsidRDefault="003F1949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060DB4" w:rsidRPr="00596B08" w:rsidRDefault="003B3C9C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060DB4" w:rsidRPr="00596B08" w:rsidRDefault="00060DB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060DB4" w:rsidRPr="00596B08" w:rsidRDefault="00060DB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 xml:space="preserve">This is </w:t>
            </w:r>
            <w:r w:rsidR="003F1949">
              <w:rPr>
                <w:i w:val="0"/>
                <w:color w:val="000000" w:themeColor="text1"/>
                <w:sz w:val="18"/>
                <w:szCs w:val="18"/>
              </w:rPr>
              <w:t>command to control FUFO</w:t>
            </w:r>
          </w:p>
        </w:tc>
      </w:tr>
    </w:tbl>
    <w:p w:rsidR="007C06FC" w:rsidRDefault="007C06FC">
      <w:pPr>
        <w:pStyle w:val="comment"/>
        <w:ind w:left="0"/>
      </w:pPr>
    </w:p>
    <w:p w:rsidR="00596B08" w:rsidRPr="007334BC" w:rsidRDefault="00596B08" w:rsidP="00596B08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setCommand</w:t>
      </w:r>
      <w:r w:rsidR="00ED7ED8">
        <w:rPr>
          <w:rFonts w:ascii="Tahoma" w:hAnsi="Tahoma"/>
          <w:bCs/>
          <w:i w:val="0"/>
          <w:snapToGrid/>
          <w:color w:val="000000" w:themeColor="text1"/>
        </w:rPr>
        <w:t>Socket</w:t>
      </w:r>
      <w:r>
        <w:rPr>
          <w:rFonts w:ascii="Tahoma" w:hAnsi="Tahoma"/>
          <w:bCs/>
          <w:i w:val="0"/>
          <w:snapToGrid/>
          <w:color w:val="000000" w:themeColor="text1"/>
        </w:rPr>
        <w:t xml:space="preserve"> Method</w:t>
      </w:r>
    </w:p>
    <w:p w:rsidR="00596B08" w:rsidRPr="00060DB4" w:rsidRDefault="00596B08" w:rsidP="00596B08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>This method is the constructor uses to input the command socket</w:t>
      </w:r>
    </w:p>
    <w:p w:rsidR="00596B08" w:rsidRDefault="00596B08" w:rsidP="00596B08">
      <w:pPr>
        <w:pStyle w:val="Heading5"/>
        <w:rPr>
          <w:lang w:eastAsia="ja-JP"/>
        </w:rPr>
      </w:pPr>
      <w:r>
        <w:rPr>
          <w:rFonts w:hint="eastAsia"/>
        </w:rPr>
        <w:lastRenderedPageBreak/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632"/>
        <w:gridCol w:w="990"/>
        <w:gridCol w:w="900"/>
        <w:gridCol w:w="990"/>
        <w:gridCol w:w="3996"/>
      </w:tblGrid>
      <w:tr w:rsidR="00596B08" w:rsidTr="00081801">
        <w:tc>
          <w:tcPr>
            <w:tcW w:w="546" w:type="dxa"/>
            <w:shd w:val="clear" w:color="auto" w:fill="FFE8E1"/>
          </w:tcPr>
          <w:p w:rsidR="00596B08" w:rsidRPr="00BD3B0C" w:rsidRDefault="00596B08" w:rsidP="0014116F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632" w:type="dxa"/>
            <w:shd w:val="clear" w:color="auto" w:fill="FFE8E1"/>
          </w:tcPr>
          <w:p w:rsidR="00596B08" w:rsidRPr="00BD3B0C" w:rsidRDefault="00596B08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990" w:type="dxa"/>
            <w:shd w:val="clear" w:color="auto" w:fill="FFE8E1"/>
          </w:tcPr>
          <w:p w:rsidR="00596B08" w:rsidRPr="00BD3B0C" w:rsidRDefault="00596B08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596B08" w:rsidRPr="00BD3B0C" w:rsidRDefault="00596B08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990" w:type="dxa"/>
            <w:shd w:val="clear" w:color="auto" w:fill="FFE8E1"/>
          </w:tcPr>
          <w:p w:rsidR="00596B08" w:rsidRPr="00BD3B0C" w:rsidRDefault="00596B08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3996" w:type="dxa"/>
            <w:shd w:val="clear" w:color="auto" w:fill="FFE8E1"/>
          </w:tcPr>
          <w:p w:rsidR="00596B08" w:rsidRPr="00BD3B0C" w:rsidRDefault="00596B08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96B08" w:rsidTr="00081801">
        <w:tc>
          <w:tcPr>
            <w:tcW w:w="546" w:type="dxa"/>
          </w:tcPr>
          <w:p w:rsidR="00596B08" w:rsidRPr="00596B08" w:rsidRDefault="00596B08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632" w:type="dxa"/>
          </w:tcPr>
          <w:p w:rsidR="00596B08" w:rsidRPr="00596B08" w:rsidRDefault="00596B08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596B08">
              <w:rPr>
                <w:i w:val="0"/>
                <w:color w:val="000000" w:themeColor="text1"/>
                <w:sz w:val="18"/>
                <w:szCs w:val="18"/>
              </w:rPr>
              <w:t>commandSocket</w:t>
            </w:r>
            <w:proofErr w:type="spellEnd"/>
          </w:p>
        </w:tc>
        <w:tc>
          <w:tcPr>
            <w:tcW w:w="990" w:type="dxa"/>
          </w:tcPr>
          <w:p w:rsidR="00596B08" w:rsidRPr="00596B08" w:rsidRDefault="00596B08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Socket</w:t>
            </w:r>
          </w:p>
        </w:tc>
        <w:tc>
          <w:tcPr>
            <w:tcW w:w="900" w:type="dxa"/>
          </w:tcPr>
          <w:p w:rsidR="00596B08" w:rsidRPr="00596B08" w:rsidRDefault="003B3C9C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990" w:type="dxa"/>
          </w:tcPr>
          <w:p w:rsidR="00596B08" w:rsidRPr="00596B08" w:rsidRDefault="00596B08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996" w:type="dxa"/>
          </w:tcPr>
          <w:p w:rsidR="00596B08" w:rsidRPr="00596B08" w:rsidRDefault="00596B08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This is TCP Socket</w:t>
            </w:r>
          </w:p>
        </w:tc>
      </w:tr>
    </w:tbl>
    <w:p w:rsidR="00E83706" w:rsidRPr="007334BC" w:rsidRDefault="00E83706" w:rsidP="00E83706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run Method</w:t>
      </w:r>
    </w:p>
    <w:p w:rsidR="00E83706" w:rsidRPr="00060DB4" w:rsidRDefault="00E83706" w:rsidP="00E83706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is the </w:t>
      </w:r>
      <w:r>
        <w:rPr>
          <w:i w:val="0"/>
          <w:color w:val="000000" w:themeColor="text1"/>
        </w:rPr>
        <w:t xml:space="preserve">default method on the thread. Codes will be executed when thread is started. </w:t>
      </w:r>
    </w:p>
    <w:p w:rsidR="00E83706" w:rsidRDefault="00E83706" w:rsidP="00E83706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E83706" w:rsidTr="0014116F">
        <w:tc>
          <w:tcPr>
            <w:tcW w:w="546" w:type="dxa"/>
            <w:shd w:val="clear" w:color="auto" w:fill="FFE8E1"/>
          </w:tcPr>
          <w:p w:rsidR="00E83706" w:rsidRPr="00BD3B0C" w:rsidRDefault="00E83706" w:rsidP="0014116F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E83706" w:rsidRPr="00BD3B0C" w:rsidRDefault="00E83706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E83706" w:rsidRPr="00BD3B0C" w:rsidRDefault="00E83706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E83706" w:rsidRPr="00BD3B0C" w:rsidRDefault="00E83706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E83706" w:rsidRPr="00BD3B0C" w:rsidRDefault="00E83706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E83706" w:rsidRPr="00BD3B0C" w:rsidRDefault="00E83706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E83706" w:rsidTr="0014116F">
        <w:tc>
          <w:tcPr>
            <w:tcW w:w="546" w:type="dxa"/>
          </w:tcPr>
          <w:p w:rsidR="00E83706" w:rsidRPr="00596B08" w:rsidRDefault="00E83706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E83706" w:rsidRPr="00596B08" w:rsidRDefault="00E83706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800" w:type="dxa"/>
          </w:tcPr>
          <w:p w:rsidR="00E83706" w:rsidRPr="00596B08" w:rsidRDefault="00E83706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E83706" w:rsidRPr="00596B08" w:rsidRDefault="00E83706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E83706" w:rsidRPr="00596B08" w:rsidRDefault="00E83706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E83706" w:rsidRPr="00596B08" w:rsidRDefault="00E83706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 xml:space="preserve">This is </w:t>
            </w:r>
            <w:r>
              <w:rPr>
                <w:i w:val="0"/>
                <w:color w:val="000000" w:themeColor="text1"/>
                <w:sz w:val="18"/>
                <w:szCs w:val="18"/>
              </w:rPr>
              <w:t>command to control FUFO</w:t>
            </w:r>
          </w:p>
        </w:tc>
      </w:tr>
    </w:tbl>
    <w:p w:rsidR="00E83706" w:rsidRDefault="00E83706" w:rsidP="00E83706">
      <w:pPr>
        <w:pStyle w:val="Heading5"/>
      </w:pPr>
      <w:r>
        <w:rPr>
          <w:rFonts w:hint="eastAsia"/>
        </w:rPr>
        <w:t>Implementation</w:t>
      </w:r>
    </w:p>
    <w:p w:rsidR="00E83706" w:rsidRDefault="0014116F" w:rsidP="00E83706">
      <w:pPr>
        <w:rPr>
          <w:rFonts w:cs="Tahoma"/>
          <w:bCs w:val="0"/>
          <w:snapToGrid/>
        </w:rPr>
      </w:pPr>
      <w:r w:rsidRPr="0014116F">
        <w:rPr>
          <w:rFonts w:cs="Tahoma"/>
          <w:bCs w:val="0"/>
          <w:snapToGrid/>
        </w:rPr>
        <w:t xml:space="preserve">Initiate </w:t>
      </w:r>
      <w:proofErr w:type="spellStart"/>
      <w:r w:rsidRPr="0014116F">
        <w:rPr>
          <w:rFonts w:cs="Tahoma"/>
          <w:bCs w:val="0"/>
          <w:snapToGrid/>
        </w:rPr>
        <w:t>PrintWriter</w:t>
      </w:r>
      <w:proofErr w:type="spellEnd"/>
      <w:r w:rsidRPr="0014116F">
        <w:rPr>
          <w:rFonts w:cs="Tahoma"/>
          <w:bCs w:val="0"/>
          <w:snapToGrid/>
        </w:rPr>
        <w:t xml:space="preserve"> to send command to Android phone</w:t>
      </w:r>
      <w:r>
        <w:rPr>
          <w:rFonts w:cs="Tahoma"/>
          <w:bCs w:val="0"/>
          <w:snapToGrid/>
        </w:rPr>
        <w:t xml:space="preserve"> by input two parameters: </w:t>
      </w:r>
      <w:proofErr w:type="spellStart"/>
      <w:r>
        <w:rPr>
          <w:rFonts w:cs="Tahoma"/>
          <w:bCs w:val="0"/>
          <w:snapToGrid/>
        </w:rPr>
        <w:t>OutputStream</w:t>
      </w:r>
      <w:proofErr w:type="spellEnd"/>
      <w:r>
        <w:rPr>
          <w:rFonts w:cs="Tahoma"/>
          <w:bCs w:val="0"/>
          <w:snapToGrid/>
        </w:rPr>
        <w:t xml:space="preserve"> of </w:t>
      </w:r>
      <w:proofErr w:type="spellStart"/>
      <w:r>
        <w:rPr>
          <w:rFonts w:cs="Tahoma"/>
          <w:bCs w:val="0"/>
          <w:snapToGrid/>
        </w:rPr>
        <w:t>commandsocket</w:t>
      </w:r>
      <w:proofErr w:type="spellEnd"/>
      <w:r>
        <w:rPr>
          <w:rFonts w:cs="Tahoma"/>
          <w:bCs w:val="0"/>
          <w:snapToGrid/>
        </w:rPr>
        <w:t xml:space="preserve"> and Boolean variable “true”.</w:t>
      </w:r>
    </w:p>
    <w:p w:rsidR="0014116F" w:rsidRDefault="001C0FDE" w:rsidP="00E83706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Create a while loop repeat forever.</w:t>
      </w:r>
    </w:p>
    <w:p w:rsidR="001C0FDE" w:rsidRPr="0014116F" w:rsidRDefault="001C0FDE" w:rsidP="00E83706">
      <w:pPr>
        <w:rPr>
          <w:rFonts w:cs="Tahoma"/>
          <w:lang w:eastAsia="ja-JP"/>
        </w:rPr>
      </w:pPr>
      <w:r>
        <w:rPr>
          <w:rFonts w:cs="Tahoma"/>
          <w:lang w:eastAsia="ja-JP"/>
        </w:rPr>
        <w:t>In while loop: if command differs with zero, send command to AOP, else send “y” signal to AOP for AOP know that connection is good. Time b</w:t>
      </w:r>
      <w:r w:rsidR="00937649">
        <w:rPr>
          <w:rFonts w:cs="Tahoma"/>
          <w:lang w:eastAsia="ja-JP"/>
        </w:rPr>
        <w:t>etween two transmittals is 500 milliseconds.</w:t>
      </w:r>
    </w:p>
    <w:p w:rsidR="007C06FC" w:rsidRDefault="007C06FC" w:rsidP="007C06FC">
      <w:pPr>
        <w:pStyle w:val="Heading3"/>
        <w:rPr>
          <w:lang w:eastAsia="ja-JP"/>
        </w:rPr>
      </w:pPr>
      <w:bookmarkStart w:id="40" w:name="_Toc332443929"/>
      <w:r>
        <w:t>Control</w:t>
      </w:r>
      <w:r>
        <w:rPr>
          <w:rFonts w:hint="eastAsia"/>
        </w:rPr>
        <w:t xml:space="preserve"> class</w:t>
      </w:r>
      <w:bookmarkEnd w:id="40"/>
    </w:p>
    <w:p w:rsidR="007C06FC" w:rsidRPr="00600F40" w:rsidRDefault="00600F40" w:rsidP="00600F40">
      <w:pPr>
        <w:autoSpaceDE w:val="0"/>
        <w:autoSpaceDN w:val="0"/>
        <w:adjustRightInd w:val="0"/>
        <w:spacing w:before="0" w:line="240" w:lineRule="auto"/>
        <w:ind w:left="0" w:firstLine="720"/>
        <w:rPr>
          <w:rFonts w:cs="Tahoma"/>
          <w:bCs w:val="0"/>
          <w:snapToGrid/>
          <w:color w:val="000000" w:themeColor="text1"/>
        </w:rPr>
      </w:pPr>
      <w:r w:rsidRPr="00600F40">
        <w:rPr>
          <w:rFonts w:cs="Tahoma"/>
          <w:bCs w:val="0"/>
          <w:snapToGrid/>
          <w:color w:val="000000" w:themeColor="text1"/>
        </w:rPr>
        <w:t>This class is main class uses to control all of threads and GUI</w:t>
      </w:r>
      <w:r>
        <w:rPr>
          <w:rFonts w:cs="Tahoma"/>
          <w:bCs w:val="0"/>
          <w:snapToGrid/>
          <w:color w:val="000000" w:themeColor="text1"/>
        </w:rPr>
        <w:t xml:space="preserve"> </w:t>
      </w:r>
      <w:r w:rsidRPr="00600F40">
        <w:rPr>
          <w:rFonts w:cs="Tahoma"/>
          <w:bCs w:val="0"/>
          <w:snapToGrid/>
          <w:color w:val="000000" w:themeColor="text1"/>
        </w:rPr>
        <w:t>in a</w:t>
      </w:r>
      <w:r w:rsidR="00B94233">
        <w:rPr>
          <w:rFonts w:cs="Tahoma"/>
          <w:bCs w:val="0"/>
          <w:snapToGrid/>
          <w:color w:val="000000" w:themeColor="text1"/>
        </w:rPr>
        <w:t>pplication on computer.</w:t>
      </w:r>
    </w:p>
    <w:p w:rsidR="007C06FC" w:rsidRDefault="007C06FC" w:rsidP="007C06FC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370"/>
        <w:gridCol w:w="900"/>
        <w:gridCol w:w="990"/>
        <w:gridCol w:w="810"/>
        <w:gridCol w:w="4446"/>
      </w:tblGrid>
      <w:tr w:rsidR="007C06FC" w:rsidTr="00081801">
        <w:tc>
          <w:tcPr>
            <w:tcW w:w="538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70" w:type="dxa"/>
            <w:shd w:val="clear" w:color="auto" w:fill="FFE8E1"/>
          </w:tcPr>
          <w:p w:rsidR="007C06FC" w:rsidRPr="00BD3B0C" w:rsidRDefault="007C06FC" w:rsidP="00081801">
            <w:pPr>
              <w:pStyle w:val="Heading5"/>
              <w:ind w:left="0"/>
              <w:rPr>
                <w:lang w:eastAsia="ja-JP"/>
              </w:rPr>
            </w:pPr>
            <w:r w:rsidRPr="00BD3B0C">
              <w:rPr>
                <w:rFonts w:hint="eastAsia"/>
                <w:lang w:eastAsia="ja-JP"/>
              </w:rPr>
              <w:t>Attribute</w:t>
            </w:r>
          </w:p>
        </w:tc>
        <w:tc>
          <w:tcPr>
            <w:tcW w:w="900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810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446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7C06FC" w:rsidTr="00081801">
        <w:tc>
          <w:tcPr>
            <w:tcW w:w="538" w:type="dxa"/>
          </w:tcPr>
          <w:p w:rsidR="007C06FC" w:rsidRPr="00F40D30" w:rsidRDefault="007C06FC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370" w:type="dxa"/>
          </w:tcPr>
          <w:p w:rsidR="007C06FC" w:rsidRPr="00F40D30" w:rsidRDefault="00FB05BF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serverSocket</w:t>
            </w:r>
            <w:proofErr w:type="spellEnd"/>
          </w:p>
        </w:tc>
        <w:tc>
          <w:tcPr>
            <w:tcW w:w="900" w:type="dxa"/>
          </w:tcPr>
          <w:p w:rsidR="007C06FC" w:rsidRPr="00F40D30" w:rsidRDefault="00FB05BF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ServerSocket</w:t>
            </w:r>
            <w:proofErr w:type="spellEnd"/>
          </w:p>
        </w:tc>
        <w:tc>
          <w:tcPr>
            <w:tcW w:w="990" w:type="dxa"/>
          </w:tcPr>
          <w:p w:rsidR="007C06FC" w:rsidRPr="00F40D30" w:rsidRDefault="007C06FC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7C06FC" w:rsidRPr="00F40D30" w:rsidRDefault="00CE6758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</w:t>
            </w:r>
            <w:r w:rsidR="00FB05BF">
              <w:rPr>
                <w:i w:val="0"/>
                <w:color w:val="auto"/>
                <w:sz w:val="18"/>
                <w:szCs w:val="18"/>
              </w:rPr>
              <w:t>rivate/static</w:t>
            </w:r>
          </w:p>
        </w:tc>
        <w:tc>
          <w:tcPr>
            <w:tcW w:w="4446" w:type="dxa"/>
          </w:tcPr>
          <w:p w:rsidR="007C06FC" w:rsidRPr="00F40D30" w:rsidRDefault="00FB05BF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This is Server Socket on AOC</w:t>
            </w:r>
          </w:p>
        </w:tc>
      </w:tr>
      <w:tr w:rsidR="007C06FC" w:rsidTr="00081801">
        <w:tc>
          <w:tcPr>
            <w:tcW w:w="538" w:type="dxa"/>
          </w:tcPr>
          <w:p w:rsidR="007C06FC" w:rsidRPr="00F40D30" w:rsidRDefault="007C06FC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370" w:type="dxa"/>
          </w:tcPr>
          <w:p w:rsidR="007C06FC" w:rsidRPr="00F40D30" w:rsidRDefault="00FB05BF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tcpSocket</w:t>
            </w:r>
            <w:proofErr w:type="spellEnd"/>
          </w:p>
        </w:tc>
        <w:tc>
          <w:tcPr>
            <w:tcW w:w="900" w:type="dxa"/>
          </w:tcPr>
          <w:p w:rsidR="007C06FC" w:rsidRPr="00F40D30" w:rsidRDefault="00FB05BF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Socket</w:t>
            </w:r>
          </w:p>
        </w:tc>
        <w:tc>
          <w:tcPr>
            <w:tcW w:w="990" w:type="dxa"/>
          </w:tcPr>
          <w:p w:rsidR="007C06FC" w:rsidRPr="00F40D30" w:rsidRDefault="007C06FC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7C06FC" w:rsidRPr="00F40D30" w:rsidRDefault="00CE6758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</w:t>
            </w:r>
            <w:r w:rsidR="00FB05BF">
              <w:rPr>
                <w:i w:val="0"/>
                <w:color w:val="auto"/>
                <w:sz w:val="18"/>
                <w:szCs w:val="18"/>
              </w:rPr>
              <w:t>rivate/static</w:t>
            </w:r>
          </w:p>
        </w:tc>
        <w:tc>
          <w:tcPr>
            <w:tcW w:w="4446" w:type="dxa"/>
          </w:tcPr>
          <w:p w:rsidR="007C06FC" w:rsidRPr="00F40D30" w:rsidRDefault="00FB05BF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This is Socket to connect  with AOP</w:t>
            </w:r>
          </w:p>
        </w:tc>
      </w:tr>
      <w:tr w:rsidR="007C06FC" w:rsidTr="00081801">
        <w:tc>
          <w:tcPr>
            <w:tcW w:w="538" w:type="dxa"/>
          </w:tcPr>
          <w:p w:rsidR="007C06FC" w:rsidRPr="00F40D30" w:rsidRDefault="007C06FC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370" w:type="dxa"/>
          </w:tcPr>
          <w:p w:rsidR="007C06FC" w:rsidRPr="00F40D30" w:rsidRDefault="00CE6758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PORT</w:t>
            </w:r>
          </w:p>
        </w:tc>
        <w:tc>
          <w:tcPr>
            <w:tcW w:w="900" w:type="dxa"/>
          </w:tcPr>
          <w:p w:rsidR="007C06FC" w:rsidRPr="00F40D30" w:rsidRDefault="00CE6758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i</w:t>
            </w:r>
            <w:r w:rsidR="007C06FC">
              <w:rPr>
                <w:i w:val="0"/>
                <w:color w:val="auto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990" w:type="dxa"/>
          </w:tcPr>
          <w:p w:rsidR="007C06FC" w:rsidRPr="00F40D30" w:rsidRDefault="00CE6758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8888</w:t>
            </w:r>
          </w:p>
        </w:tc>
        <w:tc>
          <w:tcPr>
            <w:tcW w:w="810" w:type="dxa"/>
          </w:tcPr>
          <w:p w:rsidR="007C06FC" w:rsidRPr="00F40D30" w:rsidRDefault="00CE6758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final/static</w:t>
            </w:r>
          </w:p>
        </w:tc>
        <w:tc>
          <w:tcPr>
            <w:tcW w:w="4446" w:type="dxa"/>
          </w:tcPr>
          <w:p w:rsidR="007C06FC" w:rsidRPr="00F40D30" w:rsidRDefault="00F8002F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Port of server</w:t>
            </w:r>
          </w:p>
        </w:tc>
      </w:tr>
      <w:tr w:rsidR="007C06FC" w:rsidTr="00081801">
        <w:tc>
          <w:tcPr>
            <w:tcW w:w="538" w:type="dxa"/>
          </w:tcPr>
          <w:p w:rsidR="007C06FC" w:rsidRDefault="007C06FC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lastRenderedPageBreak/>
              <w:t>04</w:t>
            </w:r>
          </w:p>
        </w:tc>
        <w:tc>
          <w:tcPr>
            <w:tcW w:w="1370" w:type="dxa"/>
          </w:tcPr>
          <w:p w:rsidR="007C06FC" w:rsidRDefault="00A579FE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</w:t>
            </w:r>
            <w:r w:rsidR="004274F2">
              <w:rPr>
                <w:i w:val="0"/>
                <w:color w:val="auto"/>
                <w:sz w:val="18"/>
                <w:szCs w:val="18"/>
              </w:rPr>
              <w:t>tct</w:t>
            </w:r>
            <w:proofErr w:type="spellEnd"/>
          </w:p>
        </w:tc>
        <w:tc>
          <w:tcPr>
            <w:tcW w:w="900" w:type="dxa"/>
          </w:tcPr>
          <w:p w:rsidR="007C06FC" w:rsidRDefault="004274F2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StatusControl</w:t>
            </w:r>
            <w:proofErr w:type="spellEnd"/>
          </w:p>
        </w:tc>
        <w:tc>
          <w:tcPr>
            <w:tcW w:w="990" w:type="dxa"/>
          </w:tcPr>
          <w:p w:rsidR="007C06FC" w:rsidRDefault="004274F2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7C06FC" w:rsidRPr="00F40D30" w:rsidRDefault="004274F2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Public/static</w:t>
            </w:r>
          </w:p>
        </w:tc>
        <w:tc>
          <w:tcPr>
            <w:tcW w:w="4446" w:type="dxa"/>
          </w:tcPr>
          <w:p w:rsidR="007C06FC" w:rsidRDefault="00A579FE" w:rsidP="0014116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Thread status control</w:t>
            </w:r>
          </w:p>
        </w:tc>
      </w:tr>
      <w:tr w:rsidR="00A579FE" w:rsidTr="00081801">
        <w:tc>
          <w:tcPr>
            <w:tcW w:w="538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05</w:t>
            </w:r>
          </w:p>
        </w:tc>
        <w:tc>
          <w:tcPr>
            <w:tcW w:w="1370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cmct</w:t>
            </w:r>
            <w:proofErr w:type="spellEnd"/>
          </w:p>
        </w:tc>
        <w:tc>
          <w:tcPr>
            <w:tcW w:w="900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CommandControl</w:t>
            </w:r>
            <w:proofErr w:type="spellEnd"/>
          </w:p>
        </w:tc>
        <w:tc>
          <w:tcPr>
            <w:tcW w:w="990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A579FE" w:rsidRPr="00F40D30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Public/static</w:t>
            </w:r>
          </w:p>
        </w:tc>
        <w:tc>
          <w:tcPr>
            <w:tcW w:w="4446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Thread command control</w:t>
            </w:r>
          </w:p>
        </w:tc>
      </w:tr>
      <w:tr w:rsidR="00A579FE" w:rsidTr="00081801">
        <w:tc>
          <w:tcPr>
            <w:tcW w:w="538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06</w:t>
            </w:r>
          </w:p>
        </w:tc>
        <w:tc>
          <w:tcPr>
            <w:tcW w:w="1370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vdct</w:t>
            </w:r>
            <w:proofErr w:type="spellEnd"/>
          </w:p>
        </w:tc>
        <w:tc>
          <w:tcPr>
            <w:tcW w:w="900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VideoControl</w:t>
            </w:r>
            <w:proofErr w:type="spellEnd"/>
          </w:p>
        </w:tc>
        <w:tc>
          <w:tcPr>
            <w:tcW w:w="990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A579FE" w:rsidRPr="00F40D30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public/static</w:t>
            </w:r>
          </w:p>
        </w:tc>
        <w:tc>
          <w:tcPr>
            <w:tcW w:w="4446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Thread video control</w:t>
            </w:r>
          </w:p>
        </w:tc>
      </w:tr>
      <w:tr w:rsidR="00A579FE" w:rsidTr="00081801">
        <w:tc>
          <w:tcPr>
            <w:tcW w:w="538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07</w:t>
            </w:r>
          </w:p>
        </w:tc>
        <w:tc>
          <w:tcPr>
            <w:tcW w:w="137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proofErr w:type="spellStart"/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svSetting</w:t>
            </w:r>
            <w:proofErr w:type="spellEnd"/>
          </w:p>
        </w:tc>
        <w:tc>
          <w:tcPr>
            <w:tcW w:w="90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proofErr w:type="spellStart"/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81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public/static</w:t>
            </w:r>
          </w:p>
        </w:tc>
        <w:tc>
          <w:tcPr>
            <w:tcW w:w="4446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bCs w:val="0"/>
                <w:i w:val="0"/>
                <w:snapToGrid/>
                <w:color w:val="auto"/>
                <w:sz w:val="18"/>
                <w:szCs w:val="18"/>
              </w:rPr>
              <w:t>Flag to check socket between AOP and AOC</w:t>
            </w:r>
          </w:p>
        </w:tc>
      </w:tr>
      <w:tr w:rsidR="00A579FE" w:rsidTr="00081801">
        <w:tc>
          <w:tcPr>
            <w:tcW w:w="538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08</w:t>
            </w:r>
          </w:p>
        </w:tc>
        <w:tc>
          <w:tcPr>
            <w:tcW w:w="137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proofErr w:type="spellStart"/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ffSetting</w:t>
            </w:r>
            <w:proofErr w:type="spellEnd"/>
          </w:p>
        </w:tc>
        <w:tc>
          <w:tcPr>
            <w:tcW w:w="90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proofErr w:type="spellStart"/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81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public/static</w:t>
            </w:r>
          </w:p>
        </w:tc>
        <w:tc>
          <w:tcPr>
            <w:tcW w:w="4446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bCs w:val="0"/>
                <w:i w:val="0"/>
                <w:snapToGrid/>
                <w:color w:val="auto"/>
                <w:sz w:val="18"/>
                <w:szCs w:val="18"/>
              </w:rPr>
              <w:t>Flag to check socket between AOP and FUFO</w:t>
            </w:r>
          </w:p>
        </w:tc>
      </w:tr>
      <w:tr w:rsidR="00A579FE" w:rsidTr="00081801">
        <w:tc>
          <w:tcPr>
            <w:tcW w:w="538" w:type="dxa"/>
          </w:tcPr>
          <w:p w:rsidR="00A579FE" w:rsidRDefault="00A579FE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09</w:t>
            </w:r>
          </w:p>
        </w:tc>
        <w:tc>
          <w:tcPr>
            <w:tcW w:w="137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start</w:t>
            </w:r>
          </w:p>
        </w:tc>
        <w:tc>
          <w:tcPr>
            <w:tcW w:w="90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proofErr w:type="spellStart"/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i w:val="0"/>
                <w:color w:val="auto"/>
                <w:sz w:val="18"/>
                <w:szCs w:val="18"/>
              </w:rPr>
              <w:t>public/static</w:t>
            </w:r>
          </w:p>
        </w:tc>
        <w:tc>
          <w:tcPr>
            <w:tcW w:w="4446" w:type="dxa"/>
          </w:tcPr>
          <w:p w:rsidR="00A579FE" w:rsidRPr="00A579FE" w:rsidRDefault="00A579FE" w:rsidP="00B218B5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  <w:sz w:val="18"/>
                <w:szCs w:val="18"/>
              </w:rPr>
            </w:pPr>
            <w:r w:rsidRPr="00A579FE">
              <w:rPr>
                <w:rFonts w:cs="Tahoma"/>
                <w:bCs w:val="0"/>
                <w:i w:val="0"/>
                <w:snapToGrid/>
                <w:color w:val="auto"/>
                <w:sz w:val="18"/>
                <w:szCs w:val="18"/>
              </w:rPr>
              <w:t>Flag to check socket whether start button pressed</w:t>
            </w:r>
          </w:p>
        </w:tc>
      </w:tr>
    </w:tbl>
    <w:p w:rsidR="007C06FC" w:rsidRDefault="007C06FC" w:rsidP="007C06FC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085"/>
        <w:gridCol w:w="6066"/>
      </w:tblGrid>
      <w:tr w:rsidR="007C06FC" w:rsidTr="0014116F">
        <w:tc>
          <w:tcPr>
            <w:tcW w:w="903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7C06FC" w:rsidTr="0014116F">
        <w:tc>
          <w:tcPr>
            <w:tcW w:w="903" w:type="dxa"/>
          </w:tcPr>
          <w:p w:rsidR="007C06FC" w:rsidRPr="00342130" w:rsidRDefault="007C06FC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7C06FC" w:rsidRPr="00342130" w:rsidRDefault="007A767B" w:rsidP="0014116F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main</w:t>
            </w:r>
          </w:p>
        </w:tc>
        <w:tc>
          <w:tcPr>
            <w:tcW w:w="6066" w:type="dxa"/>
          </w:tcPr>
          <w:p w:rsidR="007C06FC" w:rsidRPr="00342130" w:rsidRDefault="00A579FE" w:rsidP="0014116F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main method of the system</w:t>
            </w:r>
          </w:p>
        </w:tc>
      </w:tr>
    </w:tbl>
    <w:p w:rsidR="007C06FC" w:rsidRPr="00763F0A" w:rsidRDefault="007C06FC" w:rsidP="007C06FC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 w:rsidR="007A767B">
        <w:rPr>
          <w:rFonts w:ascii="Tahoma" w:hAnsi="Tahoma"/>
          <w:sz w:val="20"/>
          <w:szCs w:val="20"/>
        </w:rPr>
        <w:t>main</w:t>
      </w:r>
      <w:r w:rsidRPr="00763F0A">
        <w:rPr>
          <w:rFonts w:ascii="Tahoma" w:hAnsi="Tahoma"/>
          <w:sz w:val="20"/>
          <w:szCs w:val="20"/>
        </w:rPr>
        <w:t xml:space="preserve"> Method</w:t>
      </w:r>
    </w:p>
    <w:p w:rsidR="0051530A" w:rsidRPr="0051530A" w:rsidRDefault="007C06FC" w:rsidP="0051530A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This method </w:t>
      </w:r>
      <w:r w:rsidRPr="007A767B">
        <w:rPr>
          <w:i w:val="0"/>
          <w:color w:val="000000" w:themeColor="text1"/>
        </w:rPr>
        <w:t xml:space="preserve">is </w:t>
      </w:r>
      <w:r w:rsidR="007A767B" w:rsidRPr="007A767B">
        <w:rPr>
          <w:i w:val="0"/>
          <w:color w:val="000000" w:themeColor="text1"/>
        </w:rPr>
        <w:t>main method of the system</w:t>
      </w:r>
    </w:p>
    <w:p w:rsidR="007C06FC" w:rsidRDefault="007C06FC" w:rsidP="007C06FC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7C06FC" w:rsidTr="0014116F">
        <w:tc>
          <w:tcPr>
            <w:tcW w:w="546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7C06FC" w:rsidRPr="00BD3B0C" w:rsidRDefault="007C06FC" w:rsidP="0014116F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1530A" w:rsidTr="0014116F">
        <w:tc>
          <w:tcPr>
            <w:tcW w:w="546" w:type="dxa"/>
          </w:tcPr>
          <w:p w:rsidR="0051530A" w:rsidRPr="0051530A" w:rsidRDefault="0051530A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51530A"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51530A" w:rsidRPr="0051530A" w:rsidRDefault="00C83B52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a</w:t>
            </w:r>
            <w:r w:rsidR="0051530A" w:rsidRPr="0051530A">
              <w:rPr>
                <w:i w:val="0"/>
                <w:color w:val="auto"/>
                <w:sz w:val="18"/>
                <w:szCs w:val="18"/>
              </w:rPr>
              <w:t>rgs</w:t>
            </w:r>
            <w:proofErr w:type="spellEnd"/>
          </w:p>
        </w:tc>
        <w:tc>
          <w:tcPr>
            <w:tcW w:w="800" w:type="dxa"/>
          </w:tcPr>
          <w:p w:rsidR="0051530A" w:rsidRPr="0051530A" w:rsidRDefault="0051530A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51530A">
              <w:rPr>
                <w:i w:val="0"/>
                <w:color w:val="auto"/>
                <w:sz w:val="18"/>
                <w:szCs w:val="18"/>
              </w:rPr>
              <w:t>String Array</w:t>
            </w:r>
          </w:p>
        </w:tc>
        <w:tc>
          <w:tcPr>
            <w:tcW w:w="900" w:type="dxa"/>
          </w:tcPr>
          <w:p w:rsidR="0051530A" w:rsidRPr="0051530A" w:rsidRDefault="0051530A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51530A">
              <w:rPr>
                <w:i w:val="0"/>
                <w:color w:val="auto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51530A" w:rsidRPr="0051530A" w:rsidRDefault="0051530A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266" w:type="dxa"/>
          </w:tcPr>
          <w:p w:rsidR="0051530A" w:rsidRPr="0051530A" w:rsidRDefault="0051530A" w:rsidP="00B218B5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51530A">
              <w:rPr>
                <w:i w:val="0"/>
                <w:color w:val="auto"/>
                <w:sz w:val="18"/>
                <w:szCs w:val="18"/>
              </w:rPr>
              <w:t xml:space="preserve">Arguments input </w:t>
            </w:r>
          </w:p>
        </w:tc>
      </w:tr>
    </w:tbl>
    <w:p w:rsidR="007C06FC" w:rsidRDefault="007C06FC" w:rsidP="007C06FC">
      <w:pPr>
        <w:pStyle w:val="Heading5"/>
      </w:pPr>
      <w:r>
        <w:rPr>
          <w:rFonts w:hint="eastAsia"/>
        </w:rPr>
        <w:t>Implementation</w:t>
      </w:r>
    </w:p>
    <w:p w:rsidR="007C06FC" w:rsidRDefault="00B218B5" w:rsidP="007C06FC">
      <w:pPr>
        <w:pStyle w:val="comment"/>
        <w:ind w:left="0"/>
        <w:rPr>
          <w:rFonts w:cs="Tahoma"/>
          <w:bCs w:val="0"/>
          <w:i w:val="0"/>
          <w:snapToGrid/>
          <w:color w:val="auto"/>
        </w:rPr>
      </w:pPr>
      <w:r>
        <w:tab/>
      </w:r>
      <w:r w:rsidRPr="00B218B5">
        <w:rPr>
          <w:rFonts w:cs="Tahoma"/>
          <w:bCs w:val="0"/>
          <w:i w:val="0"/>
          <w:snapToGrid/>
          <w:color w:val="auto"/>
        </w:rPr>
        <w:t xml:space="preserve">Initiate GUI </w:t>
      </w:r>
      <w:r>
        <w:rPr>
          <w:rFonts w:cs="Tahoma"/>
          <w:bCs w:val="0"/>
          <w:i w:val="0"/>
          <w:snapToGrid/>
          <w:color w:val="auto"/>
        </w:rPr>
        <w:t>AOC.</w:t>
      </w:r>
    </w:p>
    <w:p w:rsidR="00B218B5" w:rsidRPr="00D67656" w:rsidRDefault="00B218B5" w:rsidP="007C06FC">
      <w:pPr>
        <w:pStyle w:val="comment"/>
        <w:ind w:left="0"/>
        <w:rPr>
          <w:rFonts w:cs="Tahoma"/>
          <w:i w:val="0"/>
          <w:color w:val="auto"/>
        </w:rPr>
      </w:pPr>
      <w:r>
        <w:rPr>
          <w:rFonts w:cs="Tahoma"/>
          <w:bCs w:val="0"/>
          <w:i w:val="0"/>
          <w:snapToGrid/>
          <w:color w:val="auto"/>
        </w:rPr>
        <w:tab/>
      </w:r>
      <w:r w:rsidRPr="00D67656">
        <w:rPr>
          <w:rFonts w:cs="Tahoma"/>
          <w:bCs w:val="0"/>
          <w:i w:val="0"/>
          <w:snapToGrid/>
          <w:color w:val="auto"/>
        </w:rPr>
        <w:t>Start server</w:t>
      </w:r>
    </w:p>
    <w:p w:rsidR="007C06FC" w:rsidRDefault="00B218B5" w:rsidP="00B218B5">
      <w:pPr>
        <w:pStyle w:val="comment"/>
        <w:ind w:left="0" w:firstLine="720"/>
        <w:rPr>
          <w:rFonts w:cs="Tahoma"/>
          <w:bCs w:val="0"/>
          <w:i w:val="0"/>
          <w:snapToGrid/>
          <w:color w:val="auto"/>
        </w:rPr>
      </w:pPr>
      <w:r w:rsidRPr="00D67656">
        <w:rPr>
          <w:rFonts w:cs="Tahoma"/>
          <w:bCs w:val="0"/>
          <w:i w:val="0"/>
          <w:snapToGrid/>
          <w:color w:val="auto"/>
        </w:rPr>
        <w:t>Wait for client connecting</w:t>
      </w:r>
    </w:p>
    <w:p w:rsidR="007C06FC" w:rsidRPr="00ED55A5" w:rsidRDefault="000E3F65" w:rsidP="00ED55A5">
      <w:pPr>
        <w:pStyle w:val="comment"/>
        <w:ind w:left="0" w:firstLine="720"/>
        <w:rPr>
          <w:rFonts w:cs="Tahoma"/>
          <w:i w:val="0"/>
          <w:color w:val="auto"/>
        </w:rPr>
      </w:pPr>
      <w:r w:rsidRPr="00B218B5">
        <w:rPr>
          <w:rFonts w:cs="Tahoma"/>
          <w:bCs w:val="0"/>
          <w:i w:val="0"/>
          <w:snapToGrid/>
          <w:color w:val="auto"/>
        </w:rPr>
        <w:t xml:space="preserve">Initiate </w:t>
      </w:r>
      <w:r>
        <w:rPr>
          <w:rFonts w:cs="Tahoma"/>
          <w:bCs w:val="0"/>
          <w:i w:val="0"/>
          <w:snapToGrid/>
          <w:color w:val="auto"/>
        </w:rPr>
        <w:t>and</w:t>
      </w:r>
      <w:r w:rsidR="00D67656">
        <w:rPr>
          <w:rFonts w:cs="Tahoma"/>
          <w:bCs w:val="0"/>
          <w:i w:val="0"/>
          <w:snapToGrid/>
          <w:color w:val="auto"/>
        </w:rPr>
        <w:t xml:space="preserve"> start three threads </w:t>
      </w:r>
    </w:p>
    <w:p w:rsidR="004C0B8E" w:rsidRDefault="004C0B8E" w:rsidP="004C0B8E">
      <w:pPr>
        <w:pStyle w:val="Heading3"/>
        <w:rPr>
          <w:lang w:eastAsia="ja-JP"/>
        </w:rPr>
      </w:pPr>
      <w:bookmarkStart w:id="41" w:name="_Toc332443930"/>
      <w:r>
        <w:lastRenderedPageBreak/>
        <w:t>AOC</w:t>
      </w:r>
      <w:r>
        <w:rPr>
          <w:rFonts w:hint="eastAsia"/>
        </w:rPr>
        <w:t xml:space="preserve"> class</w:t>
      </w:r>
      <w:bookmarkEnd w:id="41"/>
    </w:p>
    <w:p w:rsidR="00CB3E76" w:rsidRPr="002D0C67" w:rsidRDefault="004C0B8E" w:rsidP="002D0C67">
      <w:pPr>
        <w:rPr>
          <w:rFonts w:cs="Tahoma"/>
          <w:bCs w:val="0"/>
          <w:snapToGrid/>
        </w:rPr>
      </w:pPr>
      <w:r w:rsidRPr="00D826B7">
        <w:rPr>
          <w:rFonts w:cs="Tahoma"/>
          <w:bCs w:val="0"/>
          <w:snapToGrid/>
        </w:rPr>
        <w:t xml:space="preserve">This </w:t>
      </w:r>
      <w:r w:rsidR="00CB3E76">
        <w:rPr>
          <w:rFonts w:cs="Tahoma"/>
          <w:bCs w:val="0"/>
          <w:snapToGrid/>
        </w:rPr>
        <w:t>is GUI class</w:t>
      </w:r>
      <w:r w:rsidRPr="00D826B7">
        <w:rPr>
          <w:rFonts w:cs="Tahoma"/>
          <w:bCs w:val="0"/>
          <w:snapToGrid/>
        </w:rPr>
        <w:t>.</w:t>
      </w:r>
    </w:p>
    <w:p w:rsidR="004C0B8E" w:rsidRDefault="004C0B8E" w:rsidP="004C0B8E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440"/>
        <w:gridCol w:w="1350"/>
        <w:gridCol w:w="990"/>
        <w:gridCol w:w="720"/>
        <w:gridCol w:w="3996"/>
      </w:tblGrid>
      <w:tr w:rsidR="00D66AD9" w:rsidTr="00D66AD9">
        <w:tc>
          <w:tcPr>
            <w:tcW w:w="558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44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135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72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3996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D66AD9" w:rsidTr="00D66AD9">
        <w:tc>
          <w:tcPr>
            <w:tcW w:w="558" w:type="dxa"/>
          </w:tcPr>
          <w:p w:rsidR="004C0B8E" w:rsidRPr="00F40D30" w:rsidRDefault="004C0B8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frame</w:t>
            </w:r>
          </w:p>
        </w:tc>
        <w:tc>
          <w:tcPr>
            <w:tcW w:w="1350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JFrame</w:t>
            </w:r>
            <w:proofErr w:type="spellEnd"/>
          </w:p>
        </w:tc>
        <w:tc>
          <w:tcPr>
            <w:tcW w:w="990" w:type="dxa"/>
          </w:tcPr>
          <w:p w:rsidR="004C0B8E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</w:t>
            </w:r>
            <w:r w:rsidR="004C0B8E">
              <w:rPr>
                <w:i w:val="0"/>
                <w:color w:val="auto"/>
                <w:sz w:val="18"/>
                <w:szCs w:val="18"/>
              </w:rPr>
              <w:t>ull</w:t>
            </w:r>
          </w:p>
        </w:tc>
        <w:tc>
          <w:tcPr>
            <w:tcW w:w="720" w:type="dxa"/>
          </w:tcPr>
          <w:p w:rsidR="004C0B8E" w:rsidRPr="00F40D30" w:rsidRDefault="004C0B8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Main Frame of application</w:t>
            </w:r>
          </w:p>
        </w:tc>
      </w:tr>
      <w:tr w:rsidR="00D66AD9" w:rsidTr="00D66AD9">
        <w:tc>
          <w:tcPr>
            <w:tcW w:w="558" w:type="dxa"/>
          </w:tcPr>
          <w:p w:rsidR="004C0B8E" w:rsidRPr="00F40D30" w:rsidRDefault="004C0B8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pane</w:t>
            </w:r>
          </w:p>
        </w:tc>
        <w:tc>
          <w:tcPr>
            <w:tcW w:w="1350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JLayeredPane</w:t>
            </w:r>
            <w:proofErr w:type="spellEnd"/>
          </w:p>
        </w:tc>
        <w:tc>
          <w:tcPr>
            <w:tcW w:w="990" w:type="dxa"/>
          </w:tcPr>
          <w:p w:rsidR="004C0B8E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4C0B8E" w:rsidRPr="00F40D30" w:rsidRDefault="004C0B8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Pane contains all component of GUI</w:t>
            </w:r>
          </w:p>
        </w:tc>
      </w:tr>
      <w:tr w:rsidR="00D66AD9" w:rsidTr="00D66AD9">
        <w:tc>
          <w:tcPr>
            <w:tcW w:w="558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440" w:type="dxa"/>
          </w:tcPr>
          <w:p w:rsidR="004C0B8E" w:rsidRPr="00F40D30" w:rsidRDefault="00D66AD9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lb_background</w:t>
            </w:r>
            <w:proofErr w:type="spellEnd"/>
          </w:p>
        </w:tc>
        <w:tc>
          <w:tcPr>
            <w:tcW w:w="1350" w:type="dxa"/>
          </w:tcPr>
          <w:p w:rsidR="004C0B8E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JLabel</w:t>
            </w:r>
            <w:proofErr w:type="spellEnd"/>
          </w:p>
        </w:tc>
        <w:tc>
          <w:tcPr>
            <w:tcW w:w="990" w:type="dxa"/>
          </w:tcPr>
          <w:p w:rsidR="004C0B8E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4C0B8E" w:rsidRPr="00F40D30" w:rsidRDefault="004C0B8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4C0B8E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Set image background by this lab</w:t>
            </w:r>
            <w:r w:rsidR="00572DB0">
              <w:rPr>
                <w:i w:val="0"/>
                <w:color w:val="auto"/>
                <w:sz w:val="18"/>
                <w:szCs w:val="18"/>
              </w:rPr>
              <w:t>el</w:t>
            </w:r>
          </w:p>
        </w:tc>
      </w:tr>
      <w:tr w:rsidR="00D66AD9" w:rsidTr="00D66AD9">
        <w:tc>
          <w:tcPr>
            <w:tcW w:w="558" w:type="dxa"/>
          </w:tcPr>
          <w:p w:rsidR="004C0B8E" w:rsidRDefault="004C0B8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1440" w:type="dxa"/>
          </w:tcPr>
          <w:p w:rsidR="004C0B8E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lb_circle</w:t>
            </w:r>
            <w:proofErr w:type="spellEnd"/>
          </w:p>
        </w:tc>
        <w:tc>
          <w:tcPr>
            <w:tcW w:w="1350" w:type="dxa"/>
          </w:tcPr>
          <w:p w:rsidR="004C0B8E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JLabel</w:t>
            </w:r>
            <w:proofErr w:type="spellEnd"/>
          </w:p>
        </w:tc>
        <w:tc>
          <w:tcPr>
            <w:tcW w:w="990" w:type="dxa"/>
          </w:tcPr>
          <w:p w:rsidR="004C0B8E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4C0B8E" w:rsidRPr="00F40D30" w:rsidRDefault="004C0B8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4C0B8E" w:rsidRDefault="00F70E5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Circle of attitude indicator</w:t>
            </w:r>
          </w:p>
        </w:tc>
      </w:tr>
      <w:tr w:rsidR="00B34F10" w:rsidTr="00D66AD9">
        <w:tc>
          <w:tcPr>
            <w:tcW w:w="558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05</w:t>
            </w:r>
          </w:p>
        </w:tc>
        <w:tc>
          <w:tcPr>
            <w:tcW w:w="144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lb_status</w:t>
            </w:r>
            <w:proofErr w:type="spellEnd"/>
          </w:p>
        </w:tc>
        <w:tc>
          <w:tcPr>
            <w:tcW w:w="135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JLabel</w:t>
            </w:r>
            <w:proofErr w:type="spellEnd"/>
          </w:p>
        </w:tc>
        <w:tc>
          <w:tcPr>
            <w:tcW w:w="99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B34F10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B34F10" w:rsidRDefault="00AE1C74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This label checks connection status of system</w:t>
            </w:r>
          </w:p>
        </w:tc>
      </w:tr>
      <w:tr w:rsidR="00B34F10" w:rsidTr="00D66AD9">
        <w:tc>
          <w:tcPr>
            <w:tcW w:w="558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06</w:t>
            </w:r>
          </w:p>
        </w:tc>
        <w:tc>
          <w:tcPr>
            <w:tcW w:w="144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lb_picture</w:t>
            </w:r>
            <w:proofErr w:type="spellEnd"/>
          </w:p>
        </w:tc>
        <w:tc>
          <w:tcPr>
            <w:tcW w:w="135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JLabel</w:t>
            </w:r>
            <w:proofErr w:type="spellEnd"/>
          </w:p>
        </w:tc>
        <w:tc>
          <w:tcPr>
            <w:tcW w:w="99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B34F10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B34F10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Video frame streamed from AOP</w:t>
            </w:r>
          </w:p>
        </w:tc>
      </w:tr>
      <w:tr w:rsidR="00B34F10" w:rsidTr="00D66AD9">
        <w:tc>
          <w:tcPr>
            <w:tcW w:w="558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07</w:t>
            </w:r>
          </w:p>
        </w:tc>
        <w:tc>
          <w:tcPr>
            <w:tcW w:w="144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lb_setPoint</w:t>
            </w:r>
            <w:proofErr w:type="spellEnd"/>
          </w:p>
        </w:tc>
        <w:tc>
          <w:tcPr>
            <w:tcW w:w="135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JLabel</w:t>
            </w:r>
            <w:proofErr w:type="spellEnd"/>
          </w:p>
        </w:tc>
        <w:tc>
          <w:tcPr>
            <w:tcW w:w="99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B34F10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B34F10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 that user want</w:t>
            </w:r>
          </w:p>
        </w:tc>
      </w:tr>
      <w:tr w:rsidR="00B34F10" w:rsidTr="00D66AD9">
        <w:tc>
          <w:tcPr>
            <w:tcW w:w="558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08</w:t>
            </w:r>
          </w:p>
        </w:tc>
        <w:tc>
          <w:tcPr>
            <w:tcW w:w="144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lb_text</w:t>
            </w:r>
            <w:proofErr w:type="spellEnd"/>
          </w:p>
        </w:tc>
        <w:tc>
          <w:tcPr>
            <w:tcW w:w="135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JLabel</w:t>
            </w:r>
            <w:proofErr w:type="spellEnd"/>
          </w:p>
        </w:tc>
        <w:tc>
          <w:tcPr>
            <w:tcW w:w="99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B34F10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B34F10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Text in label status</w:t>
            </w:r>
          </w:p>
        </w:tc>
      </w:tr>
      <w:tr w:rsidR="00B34F10" w:rsidTr="00D66AD9">
        <w:tc>
          <w:tcPr>
            <w:tcW w:w="558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09</w:t>
            </w:r>
          </w:p>
        </w:tc>
        <w:tc>
          <w:tcPr>
            <w:tcW w:w="144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lb_ai</w:t>
            </w:r>
            <w:proofErr w:type="spellEnd"/>
          </w:p>
        </w:tc>
        <w:tc>
          <w:tcPr>
            <w:tcW w:w="135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AILabel</w:t>
            </w:r>
            <w:proofErr w:type="spellEnd"/>
          </w:p>
        </w:tc>
        <w:tc>
          <w:tcPr>
            <w:tcW w:w="99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B34F10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B34F10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Attitude indicator</w:t>
            </w:r>
          </w:p>
        </w:tc>
      </w:tr>
      <w:tr w:rsidR="00B34F10" w:rsidTr="00D66AD9">
        <w:tc>
          <w:tcPr>
            <w:tcW w:w="558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44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lb_height</w:t>
            </w:r>
            <w:proofErr w:type="spellEnd"/>
          </w:p>
        </w:tc>
        <w:tc>
          <w:tcPr>
            <w:tcW w:w="135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HeightLabel</w:t>
            </w:r>
            <w:proofErr w:type="spellEnd"/>
          </w:p>
        </w:tc>
        <w:tc>
          <w:tcPr>
            <w:tcW w:w="990" w:type="dxa"/>
          </w:tcPr>
          <w:p w:rsidR="00B34F1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B34F10" w:rsidRPr="00F40D30" w:rsidRDefault="00B34F1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B34F10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 indicator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12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bt_start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Button start 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13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bt_right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right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14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bt_left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left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15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bt_forward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forward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bt_backward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backward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17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bt_up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up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bt_down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down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19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bt_rotateLeft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rotate left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20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bt_rotateRight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rotate right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21</w:t>
            </w:r>
          </w:p>
        </w:tc>
        <w:tc>
          <w:tcPr>
            <w:tcW w:w="1440" w:type="dxa"/>
          </w:tcPr>
          <w:p w:rsidR="00F84C72" w:rsidRDefault="00F84C72" w:rsidP="00F84C72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bt_exit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exit</w:t>
            </w:r>
          </w:p>
        </w:tc>
      </w:tr>
      <w:tr w:rsidR="00F84C72" w:rsidTr="00D66AD9">
        <w:tc>
          <w:tcPr>
            <w:tcW w:w="558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22</w:t>
            </w:r>
          </w:p>
        </w:tc>
        <w:tc>
          <w:tcPr>
            <w:tcW w:w="144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bt_minimize</w:t>
            </w:r>
            <w:proofErr w:type="spellEnd"/>
          </w:p>
        </w:tc>
        <w:tc>
          <w:tcPr>
            <w:tcW w:w="135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JButton</w:t>
            </w:r>
            <w:proofErr w:type="spellEnd"/>
          </w:p>
        </w:tc>
        <w:tc>
          <w:tcPr>
            <w:tcW w:w="990" w:type="dxa"/>
          </w:tcPr>
          <w:p w:rsidR="00F84C72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F84C72" w:rsidRPr="00F40D30" w:rsidRDefault="00F84C72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96" w:type="dxa"/>
          </w:tcPr>
          <w:p w:rsidR="00F84C72" w:rsidRDefault="00572DB0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Button minimize</w:t>
            </w:r>
          </w:p>
        </w:tc>
      </w:tr>
    </w:tbl>
    <w:p w:rsidR="004C0B8E" w:rsidRDefault="004C0B8E" w:rsidP="004C0B8E">
      <w:pPr>
        <w:pStyle w:val="Heading4"/>
        <w:rPr>
          <w:lang w:eastAsia="ja-JP"/>
        </w:rPr>
      </w:pPr>
      <w:r>
        <w:rPr>
          <w:rFonts w:hint="eastAsia"/>
          <w:lang w:eastAsia="ja-JP"/>
        </w:rPr>
        <w:lastRenderedPageBreak/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085"/>
        <w:gridCol w:w="6066"/>
      </w:tblGrid>
      <w:tr w:rsidR="004C0B8E" w:rsidTr="00961373">
        <w:tc>
          <w:tcPr>
            <w:tcW w:w="903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4C0B8E" w:rsidTr="00961373">
        <w:tc>
          <w:tcPr>
            <w:tcW w:w="903" w:type="dxa"/>
          </w:tcPr>
          <w:p w:rsidR="004C0B8E" w:rsidRPr="00342130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4C0B8E" w:rsidRPr="00342130" w:rsidRDefault="00572DB0" w:rsidP="00961373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AOC</w:t>
            </w:r>
          </w:p>
        </w:tc>
        <w:tc>
          <w:tcPr>
            <w:tcW w:w="6066" w:type="dxa"/>
          </w:tcPr>
          <w:p w:rsidR="004C0B8E" w:rsidRPr="00342130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constructor</w:t>
            </w:r>
          </w:p>
        </w:tc>
      </w:tr>
      <w:tr w:rsidR="004C0B8E" w:rsidTr="00961373">
        <w:tc>
          <w:tcPr>
            <w:tcW w:w="903" w:type="dxa"/>
          </w:tcPr>
          <w:p w:rsidR="004C0B8E" w:rsidRPr="00342130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085" w:type="dxa"/>
          </w:tcPr>
          <w:p w:rsidR="004C0B8E" w:rsidRPr="001E6D7E" w:rsidRDefault="001E6D7E" w:rsidP="00961373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1E6D7E"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  <w:t>createButton</w:t>
            </w:r>
            <w:proofErr w:type="spellEnd"/>
          </w:p>
        </w:tc>
        <w:tc>
          <w:tcPr>
            <w:tcW w:w="6066" w:type="dxa"/>
          </w:tcPr>
          <w:p w:rsidR="004C0B8E" w:rsidRP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1E6D7E">
              <w:rPr>
                <w:i w:val="0"/>
                <w:color w:val="000000" w:themeColor="text1"/>
                <w:sz w:val="18"/>
                <w:szCs w:val="18"/>
              </w:rPr>
              <w:t>create a button in frame base on position, path of icon button</w:t>
            </w:r>
          </w:p>
        </w:tc>
      </w:tr>
      <w:tr w:rsidR="004C0B8E" w:rsidTr="00961373">
        <w:tc>
          <w:tcPr>
            <w:tcW w:w="903" w:type="dxa"/>
          </w:tcPr>
          <w:p w:rsidR="004C0B8E" w:rsidRPr="00342130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2085" w:type="dxa"/>
          </w:tcPr>
          <w:p w:rsidR="004C0B8E" w:rsidRPr="001E6D7E" w:rsidRDefault="009E3651" w:rsidP="00961373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  <w:t>mouseListener</w:t>
            </w:r>
            <w:proofErr w:type="spellEnd"/>
          </w:p>
        </w:tc>
        <w:tc>
          <w:tcPr>
            <w:tcW w:w="6066" w:type="dxa"/>
          </w:tcPr>
          <w:p w:rsidR="004C0B8E" w:rsidRPr="00342130" w:rsidRDefault="009E3651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 xml:space="preserve">Mouse listener </w:t>
            </w:r>
          </w:p>
        </w:tc>
      </w:tr>
      <w:tr w:rsidR="004C0B8E" w:rsidTr="00961373">
        <w:tc>
          <w:tcPr>
            <w:tcW w:w="903" w:type="dxa"/>
          </w:tcPr>
          <w:p w:rsidR="004C0B8E" w:rsidRPr="00342130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085" w:type="dxa"/>
          </w:tcPr>
          <w:p w:rsidR="004C0B8E" w:rsidRPr="001E6D7E" w:rsidRDefault="009E3651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  <w:t>keyListener</w:t>
            </w:r>
            <w:proofErr w:type="spellEnd"/>
          </w:p>
        </w:tc>
        <w:tc>
          <w:tcPr>
            <w:tcW w:w="6066" w:type="dxa"/>
          </w:tcPr>
          <w:p w:rsidR="004C0B8E" w:rsidRPr="00342130" w:rsidRDefault="009E3651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Key listener</w:t>
            </w:r>
          </w:p>
        </w:tc>
      </w:tr>
      <w:tr w:rsidR="004C0B8E" w:rsidTr="00961373">
        <w:tc>
          <w:tcPr>
            <w:tcW w:w="903" w:type="dxa"/>
          </w:tcPr>
          <w:p w:rsidR="004C0B8E" w:rsidRPr="00342130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085" w:type="dxa"/>
          </w:tcPr>
          <w:p w:rsidR="004C0B8E" w:rsidRPr="001E6D7E" w:rsidRDefault="009E3651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  <w:t>moveMouseListener</w:t>
            </w:r>
            <w:proofErr w:type="spellEnd"/>
          </w:p>
        </w:tc>
        <w:tc>
          <w:tcPr>
            <w:tcW w:w="6066" w:type="dxa"/>
          </w:tcPr>
          <w:p w:rsidR="004C0B8E" w:rsidRPr="00342130" w:rsidRDefault="009E3651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Mouse move listener</w:t>
            </w:r>
          </w:p>
        </w:tc>
      </w:tr>
      <w:tr w:rsidR="009E3651" w:rsidTr="00961373">
        <w:tc>
          <w:tcPr>
            <w:tcW w:w="903" w:type="dxa"/>
          </w:tcPr>
          <w:p w:rsidR="009E3651" w:rsidRDefault="00FD0BDB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085" w:type="dxa"/>
          </w:tcPr>
          <w:p w:rsidR="009E3651" w:rsidRDefault="00FD0BDB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  <w:t>AILabel</w:t>
            </w:r>
            <w:proofErr w:type="spellEnd"/>
          </w:p>
        </w:tc>
        <w:tc>
          <w:tcPr>
            <w:tcW w:w="6066" w:type="dxa"/>
          </w:tcPr>
          <w:p w:rsidR="009E3651" w:rsidRDefault="00FD0BDB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Label for attitude indicator</w:t>
            </w:r>
          </w:p>
        </w:tc>
      </w:tr>
      <w:tr w:rsidR="00FD0BDB" w:rsidTr="00961373">
        <w:tc>
          <w:tcPr>
            <w:tcW w:w="903" w:type="dxa"/>
          </w:tcPr>
          <w:p w:rsidR="00FD0BDB" w:rsidRDefault="00FD0BDB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085" w:type="dxa"/>
          </w:tcPr>
          <w:p w:rsidR="00FD0BDB" w:rsidRDefault="00FD0BDB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  <w:sz w:val="18"/>
                <w:szCs w:val="18"/>
              </w:rPr>
              <w:t>HeightLabel</w:t>
            </w:r>
            <w:proofErr w:type="spellEnd"/>
          </w:p>
        </w:tc>
        <w:tc>
          <w:tcPr>
            <w:tcW w:w="6066" w:type="dxa"/>
          </w:tcPr>
          <w:p w:rsidR="00FD0BDB" w:rsidRDefault="00FD0BDB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Lable</w:t>
            </w:r>
            <w:proofErr w:type="spellEnd"/>
            <w:r>
              <w:rPr>
                <w:i w:val="0"/>
                <w:color w:val="000000" w:themeColor="text1"/>
                <w:sz w:val="18"/>
                <w:szCs w:val="18"/>
              </w:rPr>
              <w:t xml:space="preserve"> for height indicator</w:t>
            </w:r>
          </w:p>
        </w:tc>
      </w:tr>
    </w:tbl>
    <w:p w:rsidR="00921AA9" w:rsidRPr="00921AA9" w:rsidRDefault="00921AA9" w:rsidP="00921AA9">
      <w:pPr>
        <w:pStyle w:val="Heading10"/>
        <w:rPr>
          <w:sz w:val="20"/>
          <w:szCs w:val="20"/>
        </w:rPr>
      </w:pPr>
      <w:r w:rsidRPr="00921AA9">
        <w:rPr>
          <w:rFonts w:ascii="Tahoma" w:hAnsi="Tahoma"/>
          <w:bCs/>
          <w:i w:val="0"/>
          <w:snapToGrid/>
          <w:color w:val="000000" w:themeColor="text1"/>
          <w:sz w:val="20"/>
          <w:szCs w:val="20"/>
        </w:rPr>
        <w:t>AOC Constructor</w:t>
      </w:r>
    </w:p>
    <w:p w:rsidR="00921AA9" w:rsidRPr="0053658C" w:rsidRDefault="00921AA9" w:rsidP="00921AA9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is the </w:t>
      </w:r>
      <w:r>
        <w:rPr>
          <w:i w:val="0"/>
          <w:color w:val="000000" w:themeColor="text1"/>
        </w:rPr>
        <w:t>AOC constructor.</w:t>
      </w:r>
    </w:p>
    <w:p w:rsidR="00921AA9" w:rsidRDefault="00921AA9" w:rsidP="00921AA9">
      <w:pPr>
        <w:pStyle w:val="Heading5"/>
      </w:pPr>
      <w:r>
        <w:rPr>
          <w:rFonts w:hint="eastAsia"/>
        </w:rPr>
        <w:t>Implementation</w:t>
      </w:r>
    </w:p>
    <w:p w:rsidR="00921AA9" w:rsidRDefault="00921AA9" w:rsidP="00921AA9">
      <w:pPr>
        <w:rPr>
          <w:rFonts w:cs="Tahoma"/>
          <w:bCs w:val="0"/>
          <w:snapToGrid/>
        </w:rPr>
      </w:pPr>
      <w:r w:rsidRPr="0014116F">
        <w:rPr>
          <w:rFonts w:cs="Tahoma"/>
          <w:bCs w:val="0"/>
          <w:snapToGrid/>
        </w:rPr>
        <w:t xml:space="preserve">Initiate </w:t>
      </w:r>
      <w:r>
        <w:rPr>
          <w:rFonts w:cs="Tahoma"/>
          <w:bCs w:val="0"/>
          <w:snapToGrid/>
        </w:rPr>
        <w:t xml:space="preserve">new </w:t>
      </w:r>
      <w:proofErr w:type="spellStart"/>
      <w:r>
        <w:rPr>
          <w:rFonts w:cs="Tahoma"/>
          <w:bCs w:val="0"/>
          <w:snapToGrid/>
        </w:rPr>
        <w:t>JFrame</w:t>
      </w:r>
      <w:proofErr w:type="spellEnd"/>
      <w:r>
        <w:rPr>
          <w:rFonts w:cs="Tahoma"/>
          <w:bCs w:val="0"/>
          <w:snapToGrid/>
        </w:rPr>
        <w:t xml:space="preserve"> for system. Set size map with size in screen design.</w:t>
      </w:r>
    </w:p>
    <w:p w:rsidR="00921AA9" w:rsidRDefault="00921AA9" w:rsidP="00921AA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Set hide title bar, transparent, not resize. </w:t>
      </w:r>
    </w:p>
    <w:p w:rsidR="00921AA9" w:rsidRDefault="00921AA9" w:rsidP="00921AA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Add components to frame base on position in screen design.</w:t>
      </w:r>
    </w:p>
    <w:p w:rsidR="00921AA9" w:rsidRPr="00921AA9" w:rsidRDefault="00921AA9" w:rsidP="00921AA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Add </w:t>
      </w:r>
      <w:proofErr w:type="spellStart"/>
      <w:r>
        <w:rPr>
          <w:rFonts w:cs="Tahoma"/>
          <w:bCs w:val="0"/>
          <w:snapToGrid/>
        </w:rPr>
        <w:t>moveMouseListener</w:t>
      </w:r>
      <w:proofErr w:type="spellEnd"/>
      <w:r>
        <w:rPr>
          <w:rFonts w:cs="Tahoma"/>
          <w:bCs w:val="0"/>
          <w:snapToGrid/>
        </w:rPr>
        <w:t xml:space="preserve">, </w:t>
      </w:r>
      <w:proofErr w:type="spellStart"/>
      <w:r>
        <w:rPr>
          <w:rFonts w:cs="Tahoma"/>
          <w:bCs w:val="0"/>
          <w:snapToGrid/>
        </w:rPr>
        <w:t>mouseListener</w:t>
      </w:r>
      <w:proofErr w:type="spellEnd"/>
      <w:r>
        <w:rPr>
          <w:rFonts w:cs="Tahoma"/>
          <w:bCs w:val="0"/>
          <w:snapToGrid/>
        </w:rPr>
        <w:t xml:space="preserve">, </w:t>
      </w:r>
      <w:proofErr w:type="spellStart"/>
      <w:r>
        <w:rPr>
          <w:rFonts w:cs="Tahoma"/>
          <w:bCs w:val="0"/>
          <w:snapToGrid/>
        </w:rPr>
        <w:t>keyListener</w:t>
      </w:r>
      <w:proofErr w:type="spellEnd"/>
      <w:r>
        <w:rPr>
          <w:rFonts w:cs="Tahoma"/>
          <w:bCs w:val="0"/>
          <w:snapToGrid/>
        </w:rPr>
        <w:t xml:space="preserve"> for this frame.</w:t>
      </w:r>
      <w:r w:rsidR="004C0B8E">
        <w:t xml:space="preserve"> </w:t>
      </w:r>
    </w:p>
    <w:p w:rsidR="004C0B8E" w:rsidRPr="00763F0A" w:rsidRDefault="00786EEE" w:rsidP="004C0B8E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createButton</w:t>
      </w:r>
      <w:r w:rsidR="004C0B8E" w:rsidRPr="00763F0A">
        <w:rPr>
          <w:rFonts w:ascii="Tahoma" w:hAnsi="Tahoma"/>
          <w:sz w:val="20"/>
          <w:szCs w:val="20"/>
        </w:rPr>
        <w:t xml:space="preserve"> Method</w:t>
      </w:r>
    </w:p>
    <w:p w:rsidR="004C0B8E" w:rsidRPr="00060DB4" w:rsidRDefault="004C0B8E" w:rsidP="004C0B8E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</w:t>
      </w:r>
      <w:r w:rsidRPr="00060DB4">
        <w:rPr>
          <w:i w:val="0"/>
          <w:color w:val="000000" w:themeColor="text1"/>
        </w:rPr>
        <w:t xml:space="preserve">his method is </w:t>
      </w:r>
      <w:r w:rsidR="00786EEE">
        <w:rPr>
          <w:i w:val="0"/>
          <w:color w:val="000000" w:themeColor="text1"/>
        </w:rPr>
        <w:t>used to create a button in frame base on position</w:t>
      </w:r>
      <w:r w:rsidR="00217685">
        <w:rPr>
          <w:i w:val="0"/>
          <w:color w:val="000000" w:themeColor="text1"/>
        </w:rPr>
        <w:t>, path of icon button</w:t>
      </w:r>
    </w:p>
    <w:p w:rsidR="004C0B8E" w:rsidRDefault="004C0B8E" w:rsidP="004C0B8E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4C0B8E" w:rsidTr="00961373">
        <w:tc>
          <w:tcPr>
            <w:tcW w:w="546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4C0B8E" w:rsidTr="00961373">
        <w:tc>
          <w:tcPr>
            <w:tcW w:w="546" w:type="dxa"/>
          </w:tcPr>
          <w:p w:rsidR="004C0B8E" w:rsidRPr="00596B08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4C0B8E" w:rsidRPr="00596B08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text</w:t>
            </w:r>
          </w:p>
        </w:tc>
        <w:tc>
          <w:tcPr>
            <w:tcW w:w="800" w:type="dxa"/>
          </w:tcPr>
          <w:p w:rsidR="004C0B8E" w:rsidRPr="00596B08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900" w:type="dxa"/>
          </w:tcPr>
          <w:p w:rsidR="004C0B8E" w:rsidRPr="00596B08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4C0B8E" w:rsidRPr="00596B08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4C0B8E" w:rsidRPr="00596B08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Name of button</w:t>
            </w:r>
          </w:p>
        </w:tc>
      </w:tr>
      <w:tr w:rsidR="00217685" w:rsidTr="00961373">
        <w:tc>
          <w:tcPr>
            <w:tcW w:w="546" w:type="dxa"/>
          </w:tcPr>
          <w:p w:rsidR="00217685" w:rsidRPr="00596B08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1282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path</w:t>
            </w:r>
          </w:p>
        </w:tc>
        <w:tc>
          <w:tcPr>
            <w:tcW w:w="800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900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217685" w:rsidRPr="00596B08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Path of icon button</w:t>
            </w:r>
          </w:p>
        </w:tc>
      </w:tr>
      <w:tr w:rsidR="00217685" w:rsidTr="00961373">
        <w:tc>
          <w:tcPr>
            <w:tcW w:w="546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1282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800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217685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217685" w:rsidRPr="00596B08" w:rsidRDefault="00217685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217685" w:rsidRP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1E6D7E"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>the</w:t>
            </w:r>
            <w:r w:rsidRPr="001E6D7E">
              <w:rPr>
                <w:rStyle w:val="apple-converted-space"/>
                <w:i w:val="0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1E6D7E">
              <w:rPr>
                <w:i w:val="0"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Pr="001E6D7E"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>-coordinate</w:t>
            </w:r>
            <w:r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 xml:space="preserve"> of button</w:t>
            </w:r>
          </w:p>
        </w:tc>
      </w:tr>
      <w:tr w:rsidR="001E6D7E" w:rsidTr="00961373">
        <w:tc>
          <w:tcPr>
            <w:tcW w:w="546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1282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800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1E6D7E" w:rsidRPr="00596B08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1E6D7E" w:rsidRPr="001E6D7E" w:rsidRDefault="001E6D7E" w:rsidP="00961373">
            <w:pPr>
              <w:pStyle w:val="comment"/>
              <w:ind w:left="0"/>
              <w:rPr>
                <w:i w:val="0"/>
                <w:color w:val="000000"/>
                <w:sz w:val="18"/>
                <w:szCs w:val="18"/>
                <w:shd w:val="clear" w:color="auto" w:fill="FFFFFF"/>
              </w:rPr>
            </w:pPr>
            <w:r w:rsidRPr="001E6D7E"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>the</w:t>
            </w:r>
            <w:r w:rsidRPr="001E6D7E">
              <w:rPr>
                <w:rStyle w:val="apple-converted-space"/>
                <w:i w:val="0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i w:val="0"/>
                <w:iCs/>
                <w:color w:val="000000"/>
                <w:sz w:val="18"/>
                <w:szCs w:val="18"/>
                <w:shd w:val="clear" w:color="auto" w:fill="FFFFFF"/>
              </w:rPr>
              <w:t>y</w:t>
            </w:r>
            <w:r w:rsidRPr="001E6D7E"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>-coordinate</w:t>
            </w:r>
            <w:r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 xml:space="preserve"> of button</w:t>
            </w:r>
          </w:p>
        </w:tc>
      </w:tr>
      <w:tr w:rsidR="001E6D7E" w:rsidTr="00961373">
        <w:tc>
          <w:tcPr>
            <w:tcW w:w="546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1282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width</w:t>
            </w:r>
          </w:p>
        </w:tc>
        <w:tc>
          <w:tcPr>
            <w:tcW w:w="800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  <w:r>
              <w:rPr>
                <w:i w:val="0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1E6D7E" w:rsidRPr="00596B08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1E6D7E" w:rsidRPr="001E6D7E" w:rsidRDefault="001E6D7E" w:rsidP="00961373">
            <w:pPr>
              <w:pStyle w:val="comment"/>
              <w:ind w:left="0"/>
              <w:rPr>
                <w:i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>Width of button</w:t>
            </w:r>
          </w:p>
        </w:tc>
      </w:tr>
      <w:tr w:rsidR="001E6D7E" w:rsidTr="00961373">
        <w:tc>
          <w:tcPr>
            <w:tcW w:w="546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lastRenderedPageBreak/>
              <w:t xml:space="preserve">06 </w:t>
            </w:r>
          </w:p>
        </w:tc>
        <w:tc>
          <w:tcPr>
            <w:tcW w:w="1282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height</w:t>
            </w:r>
          </w:p>
        </w:tc>
        <w:tc>
          <w:tcPr>
            <w:tcW w:w="800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1E6D7E" w:rsidRPr="00596B08" w:rsidRDefault="001E6D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1E6D7E" w:rsidRDefault="001E6D7E" w:rsidP="00961373">
            <w:pPr>
              <w:pStyle w:val="comment"/>
              <w:ind w:left="0"/>
              <w:rPr>
                <w:i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i w:val="0"/>
                <w:color w:val="000000"/>
                <w:sz w:val="18"/>
                <w:szCs w:val="18"/>
                <w:shd w:val="clear" w:color="auto" w:fill="FFFFFF"/>
              </w:rPr>
              <w:t>Height of button</w:t>
            </w:r>
          </w:p>
        </w:tc>
      </w:tr>
    </w:tbl>
    <w:p w:rsidR="001E6D7E" w:rsidRDefault="001E6D7E" w:rsidP="001E6D7E">
      <w:pPr>
        <w:pStyle w:val="Heading5"/>
      </w:pPr>
      <w:r>
        <w:rPr>
          <w:rFonts w:hint="eastAsia"/>
        </w:rPr>
        <w:t>Implementation</w:t>
      </w:r>
    </w:p>
    <w:p w:rsidR="001E6D7E" w:rsidRDefault="001E6D7E" w:rsidP="001E6D7E">
      <w:pPr>
        <w:rPr>
          <w:rFonts w:cs="Tahoma"/>
          <w:bCs w:val="0"/>
          <w:snapToGrid/>
        </w:rPr>
      </w:pPr>
      <w:proofErr w:type="spellStart"/>
      <w:r>
        <w:rPr>
          <w:rFonts w:cs="Tahoma"/>
          <w:bCs w:val="0"/>
          <w:snapToGrid/>
        </w:rPr>
        <w:t>SetContentAreaFilled</w:t>
      </w:r>
      <w:proofErr w:type="spellEnd"/>
      <w:r>
        <w:rPr>
          <w:rFonts w:cs="Tahoma"/>
          <w:bCs w:val="0"/>
          <w:snapToGrid/>
        </w:rPr>
        <w:t xml:space="preserve"> for button is false</w:t>
      </w:r>
    </w:p>
    <w:p w:rsidR="001E6D7E" w:rsidRDefault="001E6D7E" w:rsidP="001E6D7E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Set empty border.</w:t>
      </w:r>
    </w:p>
    <w:p w:rsidR="001E6D7E" w:rsidRDefault="002578A4" w:rsidP="001E6D7E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Add button to pane with layer parameter is zero</w:t>
      </w:r>
    </w:p>
    <w:p w:rsidR="002578A4" w:rsidRDefault="002578A4" w:rsidP="001E6D7E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Add mouse listener and key listener of this class</w:t>
      </w:r>
    </w:p>
    <w:p w:rsidR="001E6D7E" w:rsidRPr="00ED3DDB" w:rsidRDefault="001E6D7E" w:rsidP="00ED3DDB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Return a button with upper parameter. </w:t>
      </w:r>
    </w:p>
    <w:p w:rsidR="004C0B8E" w:rsidRPr="007334BC" w:rsidRDefault="00FD0BDB" w:rsidP="004C0B8E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KeyListener</w:t>
      </w:r>
      <w:r w:rsidR="004C0B8E">
        <w:rPr>
          <w:rFonts w:ascii="Tahoma" w:hAnsi="Tahoma"/>
          <w:bCs/>
          <w:i w:val="0"/>
          <w:snapToGrid/>
          <w:color w:val="000000" w:themeColor="text1"/>
        </w:rPr>
        <w:t xml:space="preserve"> </w:t>
      </w:r>
    </w:p>
    <w:p w:rsidR="004C0B8E" w:rsidRPr="00060DB4" w:rsidRDefault="004C0B8E" w:rsidP="004C0B8E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</w:t>
      </w:r>
      <w:r w:rsidR="007C1601">
        <w:rPr>
          <w:i w:val="0"/>
          <w:color w:val="000000" w:themeColor="text1"/>
        </w:rPr>
        <w:t>is object uses to listen the key input from user.</w:t>
      </w:r>
    </w:p>
    <w:p w:rsidR="00A01D9E" w:rsidRDefault="00A01D9E" w:rsidP="00A01D9E">
      <w:pPr>
        <w:pStyle w:val="Heading5"/>
      </w:pPr>
      <w:r>
        <w:rPr>
          <w:rFonts w:hint="eastAsia"/>
        </w:rPr>
        <w:t>Implementation</w:t>
      </w:r>
    </w:p>
    <w:p w:rsidR="004C0B8E" w:rsidRDefault="00A01D9E" w:rsidP="00A01D9E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Set correlative command and icon on </w:t>
      </w:r>
      <w:proofErr w:type="spellStart"/>
      <w:proofErr w:type="gramStart"/>
      <w:r>
        <w:rPr>
          <w:rFonts w:cs="Tahoma"/>
          <w:bCs w:val="0"/>
          <w:snapToGrid/>
        </w:rPr>
        <w:t>GUi</w:t>
      </w:r>
      <w:proofErr w:type="spellEnd"/>
      <w:proofErr w:type="gramEnd"/>
      <w:r>
        <w:rPr>
          <w:rFonts w:cs="Tahoma"/>
          <w:bCs w:val="0"/>
          <w:snapToGrid/>
        </w:rPr>
        <w:t xml:space="preserve"> when user presses keyboard.</w:t>
      </w:r>
    </w:p>
    <w:p w:rsidR="004C6780" w:rsidRPr="007334BC" w:rsidRDefault="004C6780" w:rsidP="004C6780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mouseListener</w:t>
      </w:r>
    </w:p>
    <w:p w:rsidR="004C6780" w:rsidRPr="00060DB4" w:rsidRDefault="004C6780" w:rsidP="004C6780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</w:t>
      </w:r>
      <w:r>
        <w:rPr>
          <w:i w:val="0"/>
          <w:color w:val="000000" w:themeColor="text1"/>
        </w:rPr>
        <w:t>is object uses to listen the mouse input from user.</w:t>
      </w:r>
    </w:p>
    <w:p w:rsidR="004C6780" w:rsidRDefault="004C6780" w:rsidP="004C6780">
      <w:pPr>
        <w:pStyle w:val="Heading5"/>
      </w:pPr>
      <w:r>
        <w:rPr>
          <w:rFonts w:hint="eastAsia"/>
        </w:rPr>
        <w:t>Implementation</w:t>
      </w:r>
    </w:p>
    <w:p w:rsidR="004C6780" w:rsidRDefault="004C6780" w:rsidP="004C6780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Set correlative command and icon on GU</w:t>
      </w:r>
      <w:r w:rsidR="0054007E">
        <w:rPr>
          <w:rFonts w:cs="Tahoma"/>
          <w:bCs w:val="0"/>
          <w:snapToGrid/>
        </w:rPr>
        <w:t>I</w:t>
      </w:r>
      <w:r>
        <w:rPr>
          <w:rFonts w:cs="Tahoma"/>
          <w:bCs w:val="0"/>
          <w:snapToGrid/>
        </w:rPr>
        <w:t xml:space="preserve"> when user presses mouse.</w:t>
      </w:r>
    </w:p>
    <w:p w:rsidR="00F97843" w:rsidRPr="007334BC" w:rsidRDefault="00F97843" w:rsidP="00F97843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moveMouseListener</w:t>
      </w:r>
    </w:p>
    <w:p w:rsidR="00F97843" w:rsidRPr="00060DB4" w:rsidRDefault="00F97843" w:rsidP="00F97843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</w:t>
      </w:r>
      <w:r>
        <w:rPr>
          <w:i w:val="0"/>
          <w:color w:val="000000" w:themeColor="text1"/>
        </w:rPr>
        <w:t>is object uses to listen the move mouse from user.</w:t>
      </w:r>
    </w:p>
    <w:p w:rsidR="00F97843" w:rsidRDefault="00F97843" w:rsidP="00F97843">
      <w:pPr>
        <w:pStyle w:val="Heading5"/>
      </w:pPr>
      <w:r>
        <w:rPr>
          <w:rFonts w:hint="eastAsia"/>
        </w:rPr>
        <w:t>Implementation</w:t>
      </w:r>
    </w:p>
    <w:p w:rsidR="004C0B8E" w:rsidRPr="0048648C" w:rsidRDefault="00992482" w:rsidP="0048648C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This objects</w:t>
      </w:r>
      <w:r w:rsidR="00F97843">
        <w:rPr>
          <w:rFonts w:cs="Tahoma"/>
          <w:bCs w:val="0"/>
          <w:snapToGrid/>
        </w:rPr>
        <w:t xml:space="preserve"> uses for user to click and move frame to anywhere they want on desktop screen.</w:t>
      </w:r>
    </w:p>
    <w:p w:rsidR="00360190" w:rsidRDefault="00CB5601" w:rsidP="00360190">
      <w:pPr>
        <w:pStyle w:val="Heading3"/>
        <w:rPr>
          <w:lang w:eastAsia="ja-JP"/>
        </w:rPr>
      </w:pPr>
      <w:proofErr w:type="spellStart"/>
      <w:r>
        <w:t>AILabel</w:t>
      </w:r>
      <w:proofErr w:type="spellEnd"/>
      <w:r w:rsidR="00360190">
        <w:rPr>
          <w:rFonts w:hint="eastAsia"/>
        </w:rPr>
        <w:t xml:space="preserve"> class</w:t>
      </w:r>
    </w:p>
    <w:p w:rsidR="004C0B8E" w:rsidRPr="00060DB4" w:rsidRDefault="004C0B8E" w:rsidP="004C0B8E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</w:t>
      </w:r>
      <w:r w:rsidR="00CF111B">
        <w:rPr>
          <w:i w:val="0"/>
          <w:color w:val="000000" w:themeColor="text1"/>
        </w:rPr>
        <w:t xml:space="preserve">class is extended </w:t>
      </w:r>
      <w:proofErr w:type="spellStart"/>
      <w:r w:rsidR="00CF111B">
        <w:rPr>
          <w:i w:val="0"/>
          <w:color w:val="000000" w:themeColor="text1"/>
        </w:rPr>
        <w:t>JLabel</w:t>
      </w:r>
      <w:proofErr w:type="spellEnd"/>
      <w:r w:rsidR="00CF111B">
        <w:rPr>
          <w:i w:val="0"/>
          <w:color w:val="000000" w:themeColor="text1"/>
        </w:rPr>
        <w:t xml:space="preserve"> uses to override method </w:t>
      </w:r>
      <w:proofErr w:type="spellStart"/>
      <w:r w:rsidR="00CF111B">
        <w:rPr>
          <w:i w:val="0"/>
          <w:color w:val="000000" w:themeColor="text1"/>
        </w:rPr>
        <w:t>paintComponent</w:t>
      </w:r>
      <w:proofErr w:type="spellEnd"/>
      <w:r w:rsidR="00CF111B">
        <w:rPr>
          <w:i w:val="0"/>
          <w:color w:val="000000" w:themeColor="text1"/>
        </w:rPr>
        <w:t xml:space="preserve"> to draw attitude indicator.</w:t>
      </w:r>
    </w:p>
    <w:p w:rsidR="004C0B8E" w:rsidRDefault="004C0B8E" w:rsidP="004C0B8E">
      <w:pPr>
        <w:pStyle w:val="Heading5"/>
        <w:rPr>
          <w:lang w:eastAsia="ja-JP"/>
        </w:rPr>
      </w:pPr>
      <w:r>
        <w:rPr>
          <w:rFonts w:hint="eastAsia"/>
        </w:rPr>
        <w:lastRenderedPageBreak/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4C0B8E" w:rsidTr="00961373">
        <w:tc>
          <w:tcPr>
            <w:tcW w:w="546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4C0B8E" w:rsidRPr="00BD3B0C" w:rsidRDefault="004C0B8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4C0B8E" w:rsidTr="00961373">
        <w:tc>
          <w:tcPr>
            <w:tcW w:w="546" w:type="dxa"/>
          </w:tcPr>
          <w:p w:rsidR="004C0B8E" w:rsidRPr="00596B08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4C0B8E" w:rsidRPr="00596B08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800" w:type="dxa"/>
          </w:tcPr>
          <w:p w:rsidR="004C0B8E" w:rsidRPr="00596B08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900" w:type="dxa"/>
          </w:tcPr>
          <w:p w:rsidR="004C0B8E" w:rsidRPr="00596B08" w:rsidRDefault="004C0B8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4C0B8E" w:rsidRPr="00596B08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4266" w:type="dxa"/>
          </w:tcPr>
          <w:p w:rsidR="004C0B8E" w:rsidRPr="00596B08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Image for attitude indicator</w:t>
            </w:r>
          </w:p>
        </w:tc>
      </w:tr>
      <w:tr w:rsidR="00F374DD" w:rsidTr="00961373">
        <w:tc>
          <w:tcPr>
            <w:tcW w:w="546" w:type="dxa"/>
          </w:tcPr>
          <w:p w:rsidR="00F374DD" w:rsidRPr="00596B08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1282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pitchAngel</w:t>
            </w:r>
            <w:proofErr w:type="spellEnd"/>
          </w:p>
        </w:tc>
        <w:tc>
          <w:tcPr>
            <w:tcW w:w="800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Double</w:t>
            </w:r>
          </w:p>
        </w:tc>
        <w:tc>
          <w:tcPr>
            <w:tcW w:w="900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F374DD" w:rsidRPr="00596B08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66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Pitch angel of FUFO</w:t>
            </w:r>
          </w:p>
        </w:tc>
      </w:tr>
      <w:tr w:rsidR="00F374DD" w:rsidTr="00961373">
        <w:tc>
          <w:tcPr>
            <w:tcW w:w="546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1282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rollAngel</w:t>
            </w:r>
            <w:proofErr w:type="spellEnd"/>
            <w:r>
              <w:rPr>
                <w:i w:val="0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Double</w:t>
            </w:r>
          </w:p>
        </w:tc>
        <w:tc>
          <w:tcPr>
            <w:tcW w:w="900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F374DD" w:rsidRPr="00596B08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66" w:type="dxa"/>
          </w:tcPr>
          <w:p w:rsidR="00F374DD" w:rsidRDefault="00F374DD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Roll angel of FUFO</w:t>
            </w:r>
          </w:p>
        </w:tc>
      </w:tr>
    </w:tbl>
    <w:p w:rsidR="006758E0" w:rsidRDefault="006758E0" w:rsidP="006758E0">
      <w:pPr>
        <w:pStyle w:val="Heading5"/>
      </w:pPr>
      <w:r>
        <w:rPr>
          <w:rFonts w:hint="eastAsia"/>
        </w:rPr>
        <w:t>Implementation</w:t>
      </w:r>
    </w:p>
    <w:p w:rsidR="006758E0" w:rsidRDefault="006758E0" w:rsidP="006758E0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In </w:t>
      </w:r>
      <w:proofErr w:type="spellStart"/>
      <w:r>
        <w:rPr>
          <w:rFonts w:cs="Tahoma"/>
          <w:bCs w:val="0"/>
          <w:snapToGrid/>
        </w:rPr>
        <w:t>paintComponent</w:t>
      </w:r>
      <w:proofErr w:type="spellEnd"/>
      <w:r>
        <w:rPr>
          <w:rFonts w:cs="Tahoma"/>
          <w:bCs w:val="0"/>
          <w:snapToGrid/>
        </w:rPr>
        <w:t xml:space="preserve"> </w:t>
      </w:r>
      <w:proofErr w:type="spellStart"/>
      <w:r>
        <w:rPr>
          <w:rFonts w:cs="Tahoma"/>
          <w:bCs w:val="0"/>
          <w:snapToGrid/>
        </w:rPr>
        <w:t>medthod</w:t>
      </w:r>
      <w:proofErr w:type="spellEnd"/>
      <w:r>
        <w:rPr>
          <w:rFonts w:cs="Tahoma"/>
          <w:bCs w:val="0"/>
          <w:snapToGrid/>
        </w:rPr>
        <w:t xml:space="preserve">, use </w:t>
      </w:r>
      <w:proofErr w:type="spellStart"/>
      <w:r>
        <w:rPr>
          <w:rFonts w:cs="Tahoma"/>
          <w:bCs w:val="0"/>
          <w:snapToGrid/>
        </w:rPr>
        <w:t>RotateAndTranslate</w:t>
      </w:r>
      <w:proofErr w:type="spellEnd"/>
      <w:r>
        <w:rPr>
          <w:rFonts w:cs="Tahoma"/>
          <w:bCs w:val="0"/>
          <w:snapToGrid/>
        </w:rPr>
        <w:t xml:space="preserve"> method of </w:t>
      </w:r>
      <w:proofErr w:type="spellStart"/>
      <w:r>
        <w:rPr>
          <w:rFonts w:cs="Tahoma"/>
          <w:bCs w:val="0"/>
          <w:snapToGrid/>
        </w:rPr>
        <w:t>InstrumentControl</w:t>
      </w:r>
      <w:proofErr w:type="spellEnd"/>
      <w:r>
        <w:rPr>
          <w:rFonts w:cs="Tahoma"/>
          <w:bCs w:val="0"/>
          <w:snapToGrid/>
        </w:rPr>
        <w:t xml:space="preserve"> to draw attitude indicator base on pitch angel and roll angel.</w:t>
      </w:r>
    </w:p>
    <w:p w:rsidR="00CB5601" w:rsidRDefault="00CB5601" w:rsidP="00CB5601">
      <w:pPr>
        <w:pStyle w:val="Heading3"/>
        <w:rPr>
          <w:lang w:eastAsia="ja-JP"/>
        </w:rPr>
      </w:pPr>
      <w:proofErr w:type="spellStart"/>
      <w:r>
        <w:t>HeightLabel</w:t>
      </w:r>
      <w:proofErr w:type="spellEnd"/>
      <w:r>
        <w:rPr>
          <w:rFonts w:hint="eastAsia"/>
        </w:rPr>
        <w:t xml:space="preserve"> class</w:t>
      </w:r>
    </w:p>
    <w:p w:rsidR="00D322F8" w:rsidRPr="00060DB4" w:rsidRDefault="00D322F8" w:rsidP="00D322F8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</w:t>
      </w:r>
      <w:r>
        <w:rPr>
          <w:i w:val="0"/>
          <w:color w:val="000000" w:themeColor="text1"/>
        </w:rPr>
        <w:t xml:space="preserve">class is extended </w:t>
      </w:r>
      <w:proofErr w:type="spellStart"/>
      <w:r>
        <w:rPr>
          <w:i w:val="0"/>
          <w:color w:val="000000" w:themeColor="text1"/>
        </w:rPr>
        <w:t>JLabel</w:t>
      </w:r>
      <w:proofErr w:type="spellEnd"/>
      <w:r>
        <w:rPr>
          <w:i w:val="0"/>
          <w:color w:val="000000" w:themeColor="text1"/>
        </w:rPr>
        <w:t xml:space="preserve"> uses to override method </w:t>
      </w:r>
      <w:proofErr w:type="spellStart"/>
      <w:r>
        <w:rPr>
          <w:i w:val="0"/>
          <w:color w:val="000000" w:themeColor="text1"/>
        </w:rPr>
        <w:t>paintComponent</w:t>
      </w:r>
      <w:proofErr w:type="spellEnd"/>
      <w:r>
        <w:rPr>
          <w:i w:val="0"/>
          <w:color w:val="000000" w:themeColor="text1"/>
        </w:rPr>
        <w:t xml:space="preserve"> to draw </w:t>
      </w:r>
      <w:r w:rsidR="00BA18D1">
        <w:rPr>
          <w:i w:val="0"/>
          <w:color w:val="000000" w:themeColor="text1"/>
        </w:rPr>
        <w:t>height</w:t>
      </w:r>
      <w:r>
        <w:rPr>
          <w:i w:val="0"/>
          <w:color w:val="000000" w:themeColor="text1"/>
        </w:rPr>
        <w:t xml:space="preserve"> indicator.</w:t>
      </w:r>
    </w:p>
    <w:p w:rsidR="00D322F8" w:rsidRDefault="00D322F8" w:rsidP="00D322F8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D322F8" w:rsidTr="00961373">
        <w:tc>
          <w:tcPr>
            <w:tcW w:w="546" w:type="dxa"/>
            <w:shd w:val="clear" w:color="auto" w:fill="FFE8E1"/>
          </w:tcPr>
          <w:p w:rsidR="00D322F8" w:rsidRPr="00BD3B0C" w:rsidRDefault="00D322F8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D322F8" w:rsidRPr="00BD3B0C" w:rsidRDefault="00D322F8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D322F8" w:rsidRPr="00BD3B0C" w:rsidRDefault="00D322F8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D322F8" w:rsidRPr="00BD3B0C" w:rsidRDefault="00D322F8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D322F8" w:rsidRPr="00BD3B0C" w:rsidRDefault="00D322F8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D322F8" w:rsidRPr="00BD3B0C" w:rsidRDefault="00D322F8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D322F8" w:rsidTr="00961373">
        <w:tc>
          <w:tcPr>
            <w:tcW w:w="546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800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900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4266" w:type="dxa"/>
          </w:tcPr>
          <w:p w:rsidR="00D322F8" w:rsidRPr="00596B08" w:rsidRDefault="00D322F8" w:rsidP="00BA18D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 xml:space="preserve">Image for </w:t>
            </w:r>
            <w:r w:rsidR="00BA18D1">
              <w:rPr>
                <w:i w:val="0"/>
                <w:color w:val="000000" w:themeColor="text1"/>
                <w:sz w:val="18"/>
                <w:szCs w:val="18"/>
              </w:rPr>
              <w:t>height</w:t>
            </w:r>
            <w:r>
              <w:rPr>
                <w:i w:val="0"/>
                <w:color w:val="000000" w:themeColor="text1"/>
                <w:sz w:val="18"/>
                <w:szCs w:val="18"/>
              </w:rPr>
              <w:t xml:space="preserve"> indicator</w:t>
            </w:r>
          </w:p>
        </w:tc>
      </w:tr>
      <w:tr w:rsidR="00D322F8" w:rsidTr="00961373">
        <w:tc>
          <w:tcPr>
            <w:tcW w:w="546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1282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pitchAngel</w:t>
            </w:r>
            <w:proofErr w:type="spellEnd"/>
          </w:p>
        </w:tc>
        <w:tc>
          <w:tcPr>
            <w:tcW w:w="800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Double</w:t>
            </w:r>
          </w:p>
        </w:tc>
        <w:tc>
          <w:tcPr>
            <w:tcW w:w="900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66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Pitch angel of FUFO</w:t>
            </w:r>
          </w:p>
        </w:tc>
      </w:tr>
      <w:tr w:rsidR="00D322F8" w:rsidTr="00961373">
        <w:tc>
          <w:tcPr>
            <w:tcW w:w="546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1282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rollAngel</w:t>
            </w:r>
            <w:proofErr w:type="spellEnd"/>
            <w:r>
              <w:rPr>
                <w:i w:val="0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Double</w:t>
            </w:r>
          </w:p>
        </w:tc>
        <w:tc>
          <w:tcPr>
            <w:tcW w:w="900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D322F8" w:rsidRPr="00596B0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266" w:type="dxa"/>
          </w:tcPr>
          <w:p w:rsidR="00D322F8" w:rsidRDefault="00D322F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Roll angel of FUFO</w:t>
            </w:r>
          </w:p>
        </w:tc>
      </w:tr>
    </w:tbl>
    <w:p w:rsidR="00D322F8" w:rsidRDefault="00D322F8" w:rsidP="00D322F8">
      <w:pPr>
        <w:pStyle w:val="Heading5"/>
      </w:pPr>
      <w:r>
        <w:rPr>
          <w:rFonts w:hint="eastAsia"/>
        </w:rPr>
        <w:t>Implementation</w:t>
      </w:r>
    </w:p>
    <w:p w:rsidR="006758E0" w:rsidRPr="005015BC" w:rsidRDefault="00D322F8" w:rsidP="005015BC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In </w:t>
      </w:r>
      <w:proofErr w:type="spellStart"/>
      <w:r>
        <w:rPr>
          <w:rFonts w:cs="Tahoma"/>
          <w:bCs w:val="0"/>
          <w:snapToGrid/>
        </w:rPr>
        <w:t>paintComponent</w:t>
      </w:r>
      <w:proofErr w:type="spellEnd"/>
      <w:r>
        <w:rPr>
          <w:rFonts w:cs="Tahoma"/>
          <w:bCs w:val="0"/>
          <w:snapToGrid/>
        </w:rPr>
        <w:t xml:space="preserve"> </w:t>
      </w:r>
      <w:proofErr w:type="spellStart"/>
      <w:r>
        <w:rPr>
          <w:rFonts w:cs="Tahoma"/>
          <w:bCs w:val="0"/>
          <w:snapToGrid/>
        </w:rPr>
        <w:t>medthod</w:t>
      </w:r>
      <w:proofErr w:type="spellEnd"/>
      <w:r>
        <w:rPr>
          <w:rFonts w:cs="Tahoma"/>
          <w:bCs w:val="0"/>
          <w:snapToGrid/>
        </w:rPr>
        <w:t xml:space="preserve">, use </w:t>
      </w:r>
      <w:proofErr w:type="spellStart"/>
      <w:r>
        <w:rPr>
          <w:rFonts w:cs="Tahoma"/>
          <w:bCs w:val="0"/>
          <w:snapToGrid/>
        </w:rPr>
        <w:t>RotateAndTranslate</w:t>
      </w:r>
      <w:proofErr w:type="spellEnd"/>
      <w:r>
        <w:rPr>
          <w:rFonts w:cs="Tahoma"/>
          <w:bCs w:val="0"/>
          <w:snapToGrid/>
        </w:rPr>
        <w:t xml:space="preserve"> method of </w:t>
      </w:r>
      <w:proofErr w:type="spellStart"/>
      <w:r>
        <w:rPr>
          <w:rFonts w:cs="Tahoma"/>
          <w:bCs w:val="0"/>
          <w:snapToGrid/>
        </w:rPr>
        <w:t>InstrumentControl</w:t>
      </w:r>
      <w:proofErr w:type="spellEnd"/>
      <w:r>
        <w:rPr>
          <w:rFonts w:cs="Tahoma"/>
          <w:bCs w:val="0"/>
          <w:snapToGrid/>
        </w:rPr>
        <w:t xml:space="preserve"> to draw attitud</w:t>
      </w:r>
      <w:r w:rsidR="005015BC">
        <w:rPr>
          <w:rFonts w:cs="Tahoma"/>
          <w:bCs w:val="0"/>
          <w:snapToGrid/>
        </w:rPr>
        <w:t xml:space="preserve">e indicator base on </w:t>
      </w:r>
      <w:r w:rsidR="00FE3B4F">
        <w:rPr>
          <w:rFonts w:cs="Tahoma"/>
          <w:bCs w:val="0"/>
          <w:snapToGrid/>
        </w:rPr>
        <w:t>height</w:t>
      </w:r>
      <w:r w:rsidR="005015BC">
        <w:rPr>
          <w:rFonts w:cs="Tahoma"/>
          <w:bCs w:val="0"/>
          <w:snapToGrid/>
        </w:rPr>
        <w:t>.</w:t>
      </w:r>
    </w:p>
    <w:p w:rsidR="0053658C" w:rsidRDefault="0053658C" w:rsidP="0053658C">
      <w:pPr>
        <w:pStyle w:val="Heading3"/>
        <w:rPr>
          <w:lang w:eastAsia="ja-JP"/>
        </w:rPr>
      </w:pPr>
      <w:bookmarkStart w:id="42" w:name="_Toc332443931"/>
      <w:proofErr w:type="spellStart"/>
      <w:r w:rsidRPr="0053658C">
        <w:t>InstrumentControl</w:t>
      </w:r>
      <w:proofErr w:type="spellEnd"/>
      <w:r>
        <w:rPr>
          <w:rFonts w:hint="eastAsia"/>
        </w:rPr>
        <w:t xml:space="preserve"> class</w:t>
      </w:r>
      <w:bookmarkEnd w:id="42"/>
    </w:p>
    <w:p w:rsidR="0053658C" w:rsidRPr="006E165A" w:rsidRDefault="0053658C" w:rsidP="006E165A">
      <w:pPr>
        <w:autoSpaceDE w:val="0"/>
        <w:autoSpaceDN w:val="0"/>
        <w:adjustRightInd w:val="0"/>
        <w:spacing w:before="0" w:line="240" w:lineRule="auto"/>
        <w:ind w:left="0" w:firstLine="720"/>
        <w:rPr>
          <w:rFonts w:cs="Tahoma"/>
          <w:bCs w:val="0"/>
          <w:snapToGrid/>
          <w:color w:val="000000" w:themeColor="text1"/>
        </w:rPr>
      </w:pPr>
      <w:proofErr w:type="gramStart"/>
      <w:r w:rsidRPr="00600F40">
        <w:rPr>
          <w:rFonts w:cs="Tahoma"/>
          <w:bCs w:val="0"/>
          <w:snapToGrid/>
          <w:color w:val="000000" w:themeColor="text1"/>
        </w:rPr>
        <w:t xml:space="preserve">This class </w:t>
      </w:r>
      <w:r>
        <w:rPr>
          <w:rFonts w:cs="Tahoma"/>
          <w:bCs w:val="0"/>
          <w:snapToGrid/>
          <w:color w:val="000000" w:themeColor="text1"/>
        </w:rPr>
        <w:t>show</w:t>
      </w:r>
      <w:proofErr w:type="gramEnd"/>
      <w:r>
        <w:rPr>
          <w:rFonts w:cs="Tahoma"/>
          <w:bCs w:val="0"/>
          <w:snapToGrid/>
          <w:color w:val="000000" w:themeColor="text1"/>
        </w:rPr>
        <w:t xml:space="preserve"> methods to draw attitude indicator and height indicator on screen</w:t>
      </w:r>
    </w:p>
    <w:p w:rsidR="0053658C" w:rsidRDefault="0053658C" w:rsidP="0053658C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085"/>
        <w:gridCol w:w="6066"/>
      </w:tblGrid>
      <w:tr w:rsidR="0053658C" w:rsidTr="00961373">
        <w:tc>
          <w:tcPr>
            <w:tcW w:w="903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3658C" w:rsidTr="00961373">
        <w:tc>
          <w:tcPr>
            <w:tcW w:w="903" w:type="dxa"/>
          </w:tcPr>
          <w:p w:rsidR="0053658C" w:rsidRPr="00342130" w:rsidRDefault="0053658C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53658C" w:rsidRPr="0053658C" w:rsidRDefault="0053658C" w:rsidP="00961373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53658C">
              <w:rPr>
                <w:rFonts w:cs="Tahoma"/>
                <w:bCs w:val="0"/>
                <w:i w:val="0"/>
                <w:snapToGrid/>
                <w:color w:val="000000"/>
              </w:rPr>
              <w:t>RotateAndTranslate</w:t>
            </w:r>
            <w:proofErr w:type="spellEnd"/>
          </w:p>
        </w:tc>
        <w:tc>
          <w:tcPr>
            <w:tcW w:w="6066" w:type="dxa"/>
          </w:tcPr>
          <w:p w:rsidR="0053658C" w:rsidRPr="00342130" w:rsidRDefault="0053658C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Method to rote and translate image base on pitch angel and roll angel</w:t>
            </w:r>
          </w:p>
        </w:tc>
      </w:tr>
    </w:tbl>
    <w:p w:rsidR="0053658C" w:rsidRPr="00763F0A" w:rsidRDefault="00A6081C" w:rsidP="0053658C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 w:rsidR="0053658C">
        <w:rPr>
          <w:rFonts w:ascii="Tahoma" w:hAnsi="Tahoma"/>
          <w:sz w:val="20"/>
          <w:szCs w:val="20"/>
        </w:rPr>
        <w:t xml:space="preserve"> </w:t>
      </w:r>
      <w:r w:rsidRPr="00A6081C">
        <w:rPr>
          <w:rFonts w:ascii="Tahoma" w:hAnsi="Tahoma"/>
          <w:bCs/>
          <w:i w:val="0"/>
          <w:snapToGrid/>
          <w:color w:val="000000"/>
          <w:sz w:val="20"/>
          <w:szCs w:val="20"/>
        </w:rPr>
        <w:t>RotateAndTranslate</w:t>
      </w:r>
      <w:r w:rsidRPr="00763F0A">
        <w:rPr>
          <w:rFonts w:ascii="Tahoma" w:hAnsi="Tahoma"/>
          <w:sz w:val="20"/>
          <w:szCs w:val="20"/>
        </w:rPr>
        <w:t xml:space="preserve"> </w:t>
      </w:r>
      <w:r w:rsidR="0053658C" w:rsidRPr="008938BC">
        <w:rPr>
          <w:rFonts w:ascii="Tahoma" w:hAnsi="Tahoma"/>
          <w:i w:val="0"/>
          <w:sz w:val="20"/>
          <w:szCs w:val="20"/>
        </w:rPr>
        <w:t>Method</w:t>
      </w:r>
    </w:p>
    <w:p w:rsidR="0053658C" w:rsidRPr="00A6081C" w:rsidRDefault="0053658C" w:rsidP="0053658C">
      <w:pPr>
        <w:pStyle w:val="comment"/>
        <w:rPr>
          <w:i w:val="0"/>
          <w:color w:val="000000" w:themeColor="text1"/>
        </w:rPr>
      </w:pPr>
      <w:r w:rsidRPr="00A6081C">
        <w:rPr>
          <w:i w:val="0"/>
          <w:color w:val="000000" w:themeColor="text1"/>
        </w:rPr>
        <w:t xml:space="preserve">This </w:t>
      </w:r>
      <w:r w:rsidR="00A6081C" w:rsidRPr="00A6081C">
        <w:rPr>
          <w:i w:val="0"/>
          <w:color w:val="000000" w:themeColor="text1"/>
        </w:rPr>
        <w:t xml:space="preserve">Method to rote and translate image base on pitch angel and roll </w:t>
      </w:r>
      <w:proofErr w:type="gramStart"/>
      <w:r w:rsidR="00A6081C" w:rsidRPr="00A6081C">
        <w:rPr>
          <w:i w:val="0"/>
          <w:color w:val="000000" w:themeColor="text1"/>
        </w:rPr>
        <w:t>angel .</w:t>
      </w:r>
      <w:proofErr w:type="gramEnd"/>
    </w:p>
    <w:p w:rsidR="0053658C" w:rsidRDefault="0053658C" w:rsidP="0053658C">
      <w:pPr>
        <w:pStyle w:val="Heading5"/>
        <w:rPr>
          <w:lang w:eastAsia="ja-JP"/>
        </w:rPr>
      </w:pPr>
      <w:r>
        <w:rPr>
          <w:rFonts w:hint="eastAsia"/>
        </w:rPr>
        <w:lastRenderedPageBreak/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980"/>
        <w:gridCol w:w="900"/>
        <w:gridCol w:w="1080"/>
        <w:gridCol w:w="4266"/>
      </w:tblGrid>
      <w:tr w:rsidR="0053658C" w:rsidTr="007A307E">
        <w:tc>
          <w:tcPr>
            <w:tcW w:w="546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980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080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53658C" w:rsidRPr="00BD3B0C" w:rsidRDefault="0053658C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3658C" w:rsidTr="007A307E">
        <w:tc>
          <w:tcPr>
            <w:tcW w:w="546" w:type="dxa"/>
          </w:tcPr>
          <w:p w:rsidR="0053658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>
              <w:rPr>
                <w:rFonts w:cs="Tahoma"/>
                <w:i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282" w:type="dxa"/>
          </w:tcPr>
          <w:p w:rsidR="0053658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proofErr w:type="spellStart"/>
            <w:r w:rsidRPr="00A6081C">
              <w:rPr>
                <w:rFonts w:cs="Tahoma"/>
                <w:i w:val="0"/>
                <w:color w:val="auto"/>
              </w:rPr>
              <w:t>Pe</w:t>
            </w:r>
            <w:proofErr w:type="spellEnd"/>
          </w:p>
        </w:tc>
        <w:tc>
          <w:tcPr>
            <w:tcW w:w="980" w:type="dxa"/>
          </w:tcPr>
          <w:p w:rsidR="0053658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Graphics</w:t>
            </w:r>
          </w:p>
        </w:tc>
        <w:tc>
          <w:tcPr>
            <w:tcW w:w="900" w:type="dxa"/>
          </w:tcPr>
          <w:p w:rsidR="0053658C" w:rsidRPr="00A6081C" w:rsidRDefault="0053658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53658C" w:rsidRPr="00A6081C" w:rsidRDefault="0053658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53658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The paint area event where the image will be displayed</w:t>
            </w:r>
          </w:p>
        </w:tc>
      </w:tr>
      <w:tr w:rsidR="00A6081C" w:rsidTr="007A307E">
        <w:tc>
          <w:tcPr>
            <w:tcW w:w="54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6081C">
              <w:rPr>
                <w:rFonts w:cs="Tahoma"/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282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proofErr w:type="spellStart"/>
            <w:r w:rsidRPr="00A6081C">
              <w:rPr>
                <w:rFonts w:cs="Tahoma"/>
                <w:i w:val="0"/>
                <w:color w:val="auto"/>
              </w:rPr>
              <w:t>Img</w:t>
            </w:r>
            <w:proofErr w:type="spellEnd"/>
          </w:p>
        </w:tc>
        <w:tc>
          <w:tcPr>
            <w:tcW w:w="9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Image</w:t>
            </w:r>
          </w:p>
        </w:tc>
        <w:tc>
          <w:tcPr>
            <w:tcW w:w="90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The image to display</w:t>
            </w:r>
          </w:p>
        </w:tc>
      </w:tr>
      <w:tr w:rsidR="00A6081C" w:rsidTr="007A307E">
        <w:tc>
          <w:tcPr>
            <w:tcW w:w="54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6081C">
              <w:rPr>
                <w:rFonts w:cs="Tahoma"/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282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alphaRot</w:t>
            </w:r>
            <w:proofErr w:type="spellEnd"/>
          </w:p>
        </w:tc>
        <w:tc>
          <w:tcPr>
            <w:tcW w:w="9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Double</w:t>
            </w:r>
          </w:p>
        </w:tc>
        <w:tc>
          <w:tcPr>
            <w:tcW w:w="90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The angle of rotation in radian</w:t>
            </w:r>
          </w:p>
        </w:tc>
      </w:tr>
      <w:tr w:rsidR="00A6081C" w:rsidTr="007A307E">
        <w:tc>
          <w:tcPr>
            <w:tcW w:w="54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6081C">
              <w:rPr>
                <w:rFonts w:cs="Tahoma"/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1282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alphaTrs</w:t>
            </w:r>
            <w:proofErr w:type="spellEnd"/>
          </w:p>
        </w:tc>
        <w:tc>
          <w:tcPr>
            <w:tcW w:w="9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Double</w:t>
            </w:r>
          </w:p>
        </w:tc>
        <w:tc>
          <w:tcPr>
            <w:tcW w:w="90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 xml:space="preserve">The angle of translation direction in radian, expressed in the rotated image </w:t>
            </w: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coordonate</w:t>
            </w:r>
            <w:proofErr w:type="spellEnd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 xml:space="preserve"> system</w:t>
            </w:r>
          </w:p>
        </w:tc>
      </w:tr>
      <w:tr w:rsidR="00A6081C" w:rsidTr="007A307E">
        <w:tc>
          <w:tcPr>
            <w:tcW w:w="54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6081C">
              <w:rPr>
                <w:rFonts w:cs="Tahoma"/>
                <w:i w:val="0"/>
                <w:color w:val="auto"/>
                <w:sz w:val="18"/>
                <w:szCs w:val="18"/>
              </w:rPr>
              <w:t>05</w:t>
            </w:r>
          </w:p>
        </w:tc>
        <w:tc>
          <w:tcPr>
            <w:tcW w:w="1282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ptImg</w:t>
            </w:r>
            <w:proofErr w:type="spellEnd"/>
          </w:p>
        </w:tc>
        <w:tc>
          <w:tcPr>
            <w:tcW w:w="9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Point</w:t>
            </w:r>
          </w:p>
        </w:tc>
        <w:tc>
          <w:tcPr>
            <w:tcW w:w="90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The location of the left upper corner of the image to display in the paint area in nominal situation</w:t>
            </w:r>
          </w:p>
        </w:tc>
      </w:tr>
      <w:tr w:rsidR="00A6081C" w:rsidTr="007A307E">
        <w:tc>
          <w:tcPr>
            <w:tcW w:w="54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6081C">
              <w:rPr>
                <w:rFonts w:cs="Tahoma"/>
                <w:i w:val="0"/>
                <w:color w:val="auto"/>
                <w:sz w:val="18"/>
                <w:szCs w:val="18"/>
              </w:rPr>
              <w:t>06</w:t>
            </w:r>
          </w:p>
        </w:tc>
        <w:tc>
          <w:tcPr>
            <w:tcW w:w="1282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deltaPx</w:t>
            </w:r>
            <w:proofErr w:type="spellEnd"/>
          </w:p>
        </w:tc>
        <w:tc>
          <w:tcPr>
            <w:tcW w:w="9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int</w:t>
            </w:r>
            <w:proofErr w:type="spellEnd"/>
          </w:p>
        </w:tc>
        <w:tc>
          <w:tcPr>
            <w:tcW w:w="90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The translation distance in pixel</w:t>
            </w:r>
          </w:p>
        </w:tc>
      </w:tr>
      <w:tr w:rsidR="00A6081C" w:rsidTr="007A307E">
        <w:tc>
          <w:tcPr>
            <w:tcW w:w="54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6081C">
              <w:rPr>
                <w:rFonts w:cs="Tahoma"/>
                <w:i w:val="0"/>
                <w:color w:val="auto"/>
                <w:sz w:val="18"/>
                <w:szCs w:val="18"/>
              </w:rPr>
              <w:t>07</w:t>
            </w:r>
          </w:p>
        </w:tc>
        <w:tc>
          <w:tcPr>
            <w:tcW w:w="1282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ptRot</w:t>
            </w:r>
            <w:proofErr w:type="spellEnd"/>
          </w:p>
        </w:tc>
        <w:tc>
          <w:tcPr>
            <w:tcW w:w="9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Point</w:t>
            </w:r>
          </w:p>
        </w:tc>
        <w:tc>
          <w:tcPr>
            <w:tcW w:w="90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The location of the rotation point in the paint area</w:t>
            </w:r>
          </w:p>
        </w:tc>
      </w:tr>
      <w:tr w:rsidR="00A6081C" w:rsidTr="007A307E">
        <w:tc>
          <w:tcPr>
            <w:tcW w:w="54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A6081C">
              <w:rPr>
                <w:rFonts w:cs="Tahoma"/>
                <w:i w:val="0"/>
                <w:color w:val="auto"/>
                <w:sz w:val="18"/>
                <w:szCs w:val="18"/>
              </w:rPr>
              <w:t>08</w:t>
            </w:r>
          </w:p>
        </w:tc>
        <w:tc>
          <w:tcPr>
            <w:tcW w:w="1282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proofErr w:type="spellStart"/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scaleFactor</w:t>
            </w:r>
            <w:proofErr w:type="spellEnd"/>
          </w:p>
        </w:tc>
        <w:tc>
          <w:tcPr>
            <w:tcW w:w="9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/>
                <w:i w:val="0"/>
                <w:snapToGrid/>
                <w:color w:val="auto"/>
              </w:rPr>
              <w:t>float</w:t>
            </w:r>
          </w:p>
        </w:tc>
        <w:tc>
          <w:tcPr>
            <w:tcW w:w="90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  <w:r w:rsidRPr="00A6081C">
              <w:rPr>
                <w:rFonts w:cs="Tahoma"/>
                <w:i w:val="0"/>
                <w:color w:val="auto"/>
              </w:rPr>
              <w:t>In</w:t>
            </w:r>
          </w:p>
        </w:tc>
        <w:tc>
          <w:tcPr>
            <w:tcW w:w="1080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i w:val="0"/>
                <w:color w:val="auto"/>
              </w:rPr>
            </w:pPr>
          </w:p>
        </w:tc>
        <w:tc>
          <w:tcPr>
            <w:tcW w:w="4266" w:type="dxa"/>
          </w:tcPr>
          <w:p w:rsidR="00A6081C" w:rsidRPr="00A6081C" w:rsidRDefault="00A6081C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auto"/>
              </w:rPr>
            </w:pPr>
            <w:r w:rsidRPr="00A6081C">
              <w:rPr>
                <w:rFonts w:cs="Tahoma"/>
                <w:bCs w:val="0"/>
                <w:i w:val="0"/>
                <w:snapToGrid/>
                <w:color w:val="auto"/>
              </w:rPr>
              <w:t>Multiplication factor on the display image</w:t>
            </w:r>
          </w:p>
        </w:tc>
      </w:tr>
    </w:tbl>
    <w:p w:rsidR="0053658C" w:rsidRDefault="0053658C" w:rsidP="0053658C">
      <w:pPr>
        <w:pStyle w:val="Heading5"/>
      </w:pPr>
      <w:r>
        <w:rPr>
          <w:rFonts w:hint="eastAsia"/>
        </w:rPr>
        <w:t>Implementation</w:t>
      </w:r>
    </w:p>
    <w:p w:rsidR="0053658C" w:rsidRPr="00ED55A5" w:rsidRDefault="00A6081C" w:rsidP="00C01CA1">
      <w:pPr>
        <w:pStyle w:val="comment"/>
        <w:rPr>
          <w:rFonts w:cs="Tahoma"/>
          <w:i w:val="0"/>
          <w:color w:val="auto"/>
        </w:rPr>
      </w:pPr>
      <w:r>
        <w:rPr>
          <w:rFonts w:cs="Tahoma"/>
          <w:bCs w:val="0"/>
          <w:i w:val="0"/>
          <w:snapToGrid/>
          <w:color w:val="auto"/>
        </w:rPr>
        <w:t xml:space="preserve">Apply </w:t>
      </w:r>
      <w:r w:rsidR="00165E06">
        <w:rPr>
          <w:rFonts w:cs="Tahoma"/>
          <w:bCs w:val="0"/>
          <w:i w:val="0"/>
          <w:snapToGrid/>
          <w:color w:val="auto"/>
        </w:rPr>
        <w:t xml:space="preserve">algorithm from </w:t>
      </w:r>
      <w:hyperlink r:id="rId12" w:history="1">
        <w:r w:rsidR="00C01CA1" w:rsidRPr="001E6735">
          <w:rPr>
            <w:rStyle w:val="Hyperlink"/>
            <w:i w:val="0"/>
            <w:lang w:eastAsia="en-US"/>
          </w:rPr>
          <w:t>http://www.codeproject.com/Articles/27411/C-Avionic-Instrument-Controls</w:t>
        </w:r>
      </w:hyperlink>
      <w:r w:rsidR="00165E06">
        <w:rPr>
          <w:i w:val="0"/>
          <w:color w:val="auto"/>
          <w:lang w:eastAsia="en-US"/>
        </w:rPr>
        <w:t xml:space="preserve"> to implement this method.</w:t>
      </w:r>
    </w:p>
    <w:p w:rsidR="0056107E" w:rsidRDefault="0056107E" w:rsidP="0056107E">
      <w:pPr>
        <w:pStyle w:val="Heading3"/>
        <w:rPr>
          <w:lang w:eastAsia="ja-JP"/>
        </w:rPr>
      </w:pPr>
      <w:bookmarkStart w:id="43" w:name="_Toc332443932"/>
      <w:proofErr w:type="spellStart"/>
      <w:r>
        <w:t>StatusControl</w:t>
      </w:r>
      <w:proofErr w:type="spellEnd"/>
      <w:r>
        <w:rPr>
          <w:rFonts w:hint="eastAsia"/>
        </w:rPr>
        <w:t xml:space="preserve"> class</w:t>
      </w:r>
      <w:bookmarkEnd w:id="43"/>
    </w:p>
    <w:p w:rsidR="00AC0FFA" w:rsidRPr="007A307E" w:rsidRDefault="0056107E" w:rsidP="007A307E">
      <w:pPr>
        <w:rPr>
          <w:rFonts w:cs="Tahoma"/>
          <w:bCs w:val="0"/>
          <w:snapToGrid/>
        </w:rPr>
      </w:pPr>
      <w:r w:rsidRPr="00D826B7">
        <w:rPr>
          <w:rFonts w:cs="Tahoma"/>
          <w:bCs w:val="0"/>
          <w:snapToGrid/>
        </w:rPr>
        <w:t>This class</w:t>
      </w:r>
      <w:r w:rsidR="00D269E8">
        <w:rPr>
          <w:rFonts w:cs="Tahoma"/>
          <w:bCs w:val="0"/>
          <w:snapToGrid/>
        </w:rPr>
        <w:t xml:space="preserve"> extends Thread</w:t>
      </w:r>
      <w:r w:rsidRPr="00D826B7">
        <w:rPr>
          <w:rFonts w:cs="Tahoma"/>
          <w:bCs w:val="0"/>
          <w:snapToGrid/>
        </w:rPr>
        <w:t xml:space="preserve"> uses to receive </w:t>
      </w:r>
      <w:r w:rsidR="003A78F6">
        <w:rPr>
          <w:rFonts w:cs="Tahoma"/>
          <w:bCs w:val="0"/>
          <w:snapToGrid/>
        </w:rPr>
        <w:t>status</w:t>
      </w:r>
      <w:r>
        <w:rPr>
          <w:rFonts w:cs="Tahoma"/>
          <w:bCs w:val="0"/>
          <w:snapToGrid/>
        </w:rPr>
        <w:t xml:space="preserve"> </w:t>
      </w:r>
      <w:r w:rsidR="003A78F6">
        <w:rPr>
          <w:rFonts w:cs="Tahoma"/>
          <w:bCs w:val="0"/>
          <w:snapToGrid/>
        </w:rPr>
        <w:t>from</w:t>
      </w:r>
      <w:r w:rsidRPr="00D826B7">
        <w:rPr>
          <w:rFonts w:cs="Tahoma"/>
          <w:bCs w:val="0"/>
          <w:snapToGrid/>
        </w:rPr>
        <w:t xml:space="preserve"> </w:t>
      </w:r>
      <w:r w:rsidRPr="000B2F5C">
        <w:rPr>
          <w:rFonts w:cs="Tahoma"/>
          <w:bCs w:val="0"/>
          <w:snapToGrid/>
        </w:rPr>
        <w:t>Android</w:t>
      </w:r>
      <w:r w:rsidRPr="00D826B7">
        <w:rPr>
          <w:rFonts w:cs="Tahoma"/>
          <w:bCs w:val="0"/>
          <w:snapToGrid/>
        </w:rPr>
        <w:t xml:space="preserve"> phone via TCP.</w:t>
      </w:r>
    </w:p>
    <w:p w:rsidR="0056107E" w:rsidRDefault="0056107E" w:rsidP="0056107E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280"/>
        <w:gridCol w:w="1530"/>
        <w:gridCol w:w="990"/>
        <w:gridCol w:w="810"/>
        <w:gridCol w:w="3906"/>
      </w:tblGrid>
      <w:tr w:rsidR="0056107E" w:rsidTr="00883604">
        <w:tc>
          <w:tcPr>
            <w:tcW w:w="538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153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81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3906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6107E" w:rsidTr="00883604">
        <w:tc>
          <w:tcPr>
            <w:tcW w:w="538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280" w:type="dxa"/>
          </w:tcPr>
          <w:p w:rsidR="0056107E" w:rsidRPr="00F40D30" w:rsidRDefault="00EF50C4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aoc</w:t>
            </w:r>
            <w:proofErr w:type="spellEnd"/>
          </w:p>
        </w:tc>
        <w:tc>
          <w:tcPr>
            <w:tcW w:w="1530" w:type="dxa"/>
          </w:tcPr>
          <w:p w:rsidR="0056107E" w:rsidRPr="00F40D30" w:rsidRDefault="00EF50C4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AOC</w:t>
            </w:r>
          </w:p>
        </w:tc>
        <w:tc>
          <w:tcPr>
            <w:tcW w:w="990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56107E" w:rsidRPr="00F40D30" w:rsidRDefault="00EF50C4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GUI AOC</w:t>
            </w:r>
          </w:p>
        </w:tc>
      </w:tr>
      <w:tr w:rsidR="0056107E" w:rsidTr="00883604">
        <w:tc>
          <w:tcPr>
            <w:tcW w:w="538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280" w:type="dxa"/>
          </w:tcPr>
          <w:p w:rsidR="0056107E" w:rsidRPr="00F40D30" w:rsidRDefault="00EF50C4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statusSocket</w:t>
            </w:r>
            <w:proofErr w:type="spellEnd"/>
          </w:p>
        </w:tc>
        <w:tc>
          <w:tcPr>
            <w:tcW w:w="1530" w:type="dxa"/>
          </w:tcPr>
          <w:p w:rsidR="0056107E" w:rsidRPr="00F40D30" w:rsidRDefault="00EF50C4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Socket</w:t>
            </w:r>
          </w:p>
        </w:tc>
        <w:tc>
          <w:tcPr>
            <w:tcW w:w="990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Us</w:t>
            </w:r>
            <w:r w:rsidR="00AB3558">
              <w:rPr>
                <w:i w:val="0"/>
                <w:color w:val="auto"/>
                <w:sz w:val="18"/>
                <w:szCs w:val="18"/>
              </w:rPr>
              <w:t xml:space="preserve">es </w:t>
            </w:r>
            <w:r>
              <w:rPr>
                <w:i w:val="0"/>
                <w:color w:val="auto"/>
                <w:sz w:val="18"/>
                <w:szCs w:val="18"/>
              </w:rPr>
              <w:t>to</w:t>
            </w:r>
            <w:r w:rsidR="00AB3558">
              <w:rPr>
                <w:i w:val="0"/>
                <w:color w:val="auto"/>
                <w:sz w:val="18"/>
                <w:szCs w:val="18"/>
              </w:rPr>
              <w:t xml:space="preserve"> receive status from</w:t>
            </w:r>
            <w:r>
              <w:rPr>
                <w:i w:val="0"/>
                <w:color w:val="auto"/>
                <w:sz w:val="18"/>
                <w:szCs w:val="18"/>
              </w:rPr>
              <w:t xml:space="preserve"> AOP</w:t>
            </w:r>
          </w:p>
        </w:tc>
      </w:tr>
      <w:tr w:rsidR="0056107E" w:rsidTr="00883604">
        <w:tc>
          <w:tcPr>
            <w:tcW w:w="538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280" w:type="dxa"/>
          </w:tcPr>
          <w:p w:rsidR="0056107E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in</w:t>
            </w:r>
          </w:p>
        </w:tc>
        <w:tc>
          <w:tcPr>
            <w:tcW w:w="1530" w:type="dxa"/>
          </w:tcPr>
          <w:p w:rsidR="0056107E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BufferedReader</w:t>
            </w:r>
            <w:proofErr w:type="spellEnd"/>
          </w:p>
        </w:tc>
        <w:tc>
          <w:tcPr>
            <w:tcW w:w="990" w:type="dxa"/>
          </w:tcPr>
          <w:p w:rsidR="0056107E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56107E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Uses to read buffer</w:t>
            </w:r>
          </w:p>
        </w:tc>
      </w:tr>
      <w:tr w:rsidR="0056107E" w:rsidTr="00883604">
        <w:tc>
          <w:tcPr>
            <w:tcW w:w="538" w:type="dxa"/>
          </w:tcPr>
          <w:p w:rsidR="0056107E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lastRenderedPageBreak/>
              <w:t>04</w:t>
            </w:r>
          </w:p>
        </w:tc>
        <w:tc>
          <w:tcPr>
            <w:tcW w:w="1280" w:type="dxa"/>
          </w:tcPr>
          <w:p w:rsidR="0056107E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sm</w:t>
            </w:r>
            <w:proofErr w:type="spellEnd"/>
          </w:p>
        </w:tc>
        <w:tc>
          <w:tcPr>
            <w:tcW w:w="1530" w:type="dxa"/>
          </w:tcPr>
          <w:p w:rsidR="0056107E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StatusMessage</w:t>
            </w:r>
            <w:proofErr w:type="spellEnd"/>
          </w:p>
        </w:tc>
        <w:tc>
          <w:tcPr>
            <w:tcW w:w="990" w:type="dxa"/>
          </w:tcPr>
          <w:p w:rsidR="0056107E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56107E" w:rsidRPr="00F40D30" w:rsidRDefault="0056107E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56107E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Use to analyze message</w:t>
            </w:r>
          </w:p>
        </w:tc>
      </w:tr>
      <w:tr w:rsidR="00AB3558" w:rsidTr="00883604">
        <w:tc>
          <w:tcPr>
            <w:tcW w:w="538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05</w:t>
            </w:r>
          </w:p>
        </w:tc>
        <w:tc>
          <w:tcPr>
            <w:tcW w:w="128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pitchAngel</w:t>
            </w:r>
            <w:proofErr w:type="spellEnd"/>
          </w:p>
        </w:tc>
        <w:tc>
          <w:tcPr>
            <w:tcW w:w="153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99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B3558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Pitch angel update to attitude indicator</w:t>
            </w:r>
          </w:p>
        </w:tc>
      </w:tr>
      <w:tr w:rsidR="00AB3558" w:rsidTr="00883604">
        <w:tc>
          <w:tcPr>
            <w:tcW w:w="538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06</w:t>
            </w:r>
          </w:p>
        </w:tc>
        <w:tc>
          <w:tcPr>
            <w:tcW w:w="128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rollAngel</w:t>
            </w:r>
            <w:proofErr w:type="spellEnd"/>
          </w:p>
        </w:tc>
        <w:tc>
          <w:tcPr>
            <w:tcW w:w="153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99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B3558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Roll angel update to attitude indicator</w:t>
            </w:r>
          </w:p>
        </w:tc>
      </w:tr>
      <w:tr w:rsidR="00AB3558" w:rsidTr="00883604">
        <w:tc>
          <w:tcPr>
            <w:tcW w:w="538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07</w:t>
            </w:r>
          </w:p>
        </w:tc>
        <w:tc>
          <w:tcPr>
            <w:tcW w:w="128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</w:t>
            </w:r>
          </w:p>
        </w:tc>
        <w:tc>
          <w:tcPr>
            <w:tcW w:w="153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99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B3558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 update to height indicator</w:t>
            </w:r>
          </w:p>
        </w:tc>
      </w:tr>
      <w:tr w:rsidR="00AB3558" w:rsidTr="00883604">
        <w:tc>
          <w:tcPr>
            <w:tcW w:w="538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08</w:t>
            </w:r>
          </w:p>
        </w:tc>
        <w:tc>
          <w:tcPr>
            <w:tcW w:w="128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statusMessage</w:t>
            </w:r>
            <w:proofErr w:type="spellEnd"/>
          </w:p>
        </w:tc>
        <w:tc>
          <w:tcPr>
            <w:tcW w:w="153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990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810" w:type="dxa"/>
          </w:tcPr>
          <w:p w:rsidR="00AB3558" w:rsidRPr="00F40D30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906" w:type="dxa"/>
          </w:tcPr>
          <w:p w:rsidR="00AB3558" w:rsidRDefault="00AB3558" w:rsidP="00961373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Status message</w:t>
            </w:r>
          </w:p>
        </w:tc>
      </w:tr>
    </w:tbl>
    <w:p w:rsidR="0056107E" w:rsidRDefault="0056107E" w:rsidP="0056107E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250"/>
        <w:gridCol w:w="6066"/>
      </w:tblGrid>
      <w:tr w:rsidR="0056107E" w:rsidTr="00402FE8">
        <w:tc>
          <w:tcPr>
            <w:tcW w:w="738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25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6107E" w:rsidTr="00402FE8">
        <w:tc>
          <w:tcPr>
            <w:tcW w:w="738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250" w:type="dxa"/>
          </w:tcPr>
          <w:p w:rsidR="0056107E" w:rsidRPr="00342130" w:rsidRDefault="00AB3558" w:rsidP="00961373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Status</w:t>
            </w:r>
            <w:r w:rsidR="0056107E"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Control</w:t>
            </w:r>
            <w:proofErr w:type="spellEnd"/>
          </w:p>
        </w:tc>
        <w:tc>
          <w:tcPr>
            <w:tcW w:w="6066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Default constructor</w:t>
            </w:r>
          </w:p>
        </w:tc>
      </w:tr>
      <w:tr w:rsidR="0056107E" w:rsidTr="00402FE8">
        <w:tc>
          <w:tcPr>
            <w:tcW w:w="738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250" w:type="dxa"/>
          </w:tcPr>
          <w:p w:rsidR="0056107E" w:rsidRPr="00342130" w:rsidRDefault="00AB3558" w:rsidP="00961373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Status</w:t>
            </w:r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Control</w:t>
            </w:r>
            <w:proofErr w:type="spellEnd"/>
          </w:p>
        </w:tc>
        <w:tc>
          <w:tcPr>
            <w:tcW w:w="6066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Constructor uses to input TCP Socket</w:t>
            </w:r>
            <w:r w:rsidR="00AB3558">
              <w:rPr>
                <w:i w:val="0"/>
                <w:color w:val="000000" w:themeColor="text1"/>
                <w:sz w:val="18"/>
                <w:szCs w:val="18"/>
              </w:rPr>
              <w:t xml:space="preserve"> and AOC</w:t>
            </w:r>
          </w:p>
        </w:tc>
      </w:tr>
      <w:tr w:rsidR="0056107E" w:rsidTr="00402FE8">
        <w:tc>
          <w:tcPr>
            <w:tcW w:w="738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2250" w:type="dxa"/>
          </w:tcPr>
          <w:p w:rsidR="0056107E" w:rsidRPr="00342130" w:rsidRDefault="00AB3558" w:rsidP="00961373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waitStatusFromeAOP</w:t>
            </w:r>
            <w:proofErr w:type="spellEnd"/>
          </w:p>
        </w:tc>
        <w:tc>
          <w:tcPr>
            <w:tcW w:w="6066" w:type="dxa"/>
          </w:tcPr>
          <w:p w:rsidR="0056107E" w:rsidRPr="00342130" w:rsidRDefault="00AB355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Uses to wait status from AOP via TCP</w:t>
            </w:r>
          </w:p>
        </w:tc>
      </w:tr>
      <w:tr w:rsidR="0056107E" w:rsidTr="00402FE8">
        <w:tc>
          <w:tcPr>
            <w:tcW w:w="738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250" w:type="dxa"/>
          </w:tcPr>
          <w:p w:rsidR="0056107E" w:rsidRPr="00342130" w:rsidRDefault="00AB3558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updateStatusOnScreen</w:t>
            </w:r>
            <w:proofErr w:type="spellEnd"/>
          </w:p>
        </w:tc>
        <w:tc>
          <w:tcPr>
            <w:tcW w:w="6066" w:type="dxa"/>
          </w:tcPr>
          <w:p w:rsidR="0056107E" w:rsidRPr="00342130" w:rsidRDefault="00AB3558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 xml:space="preserve">Uses to update </w:t>
            </w:r>
            <w:proofErr w:type="gramStart"/>
            <w:r>
              <w:rPr>
                <w:i w:val="0"/>
                <w:color w:val="000000" w:themeColor="text1"/>
                <w:sz w:val="18"/>
                <w:szCs w:val="18"/>
              </w:rPr>
              <w:t>pitch,</w:t>
            </w:r>
            <w:proofErr w:type="gramEnd"/>
            <w:r>
              <w:rPr>
                <w:i w:val="0"/>
                <w:color w:val="000000" w:themeColor="text1"/>
                <w:sz w:val="18"/>
                <w:szCs w:val="18"/>
              </w:rPr>
              <w:t xml:space="preserve"> roll angel, height to screen.</w:t>
            </w:r>
          </w:p>
        </w:tc>
      </w:tr>
      <w:tr w:rsidR="0056107E" w:rsidTr="00402FE8">
        <w:tc>
          <w:tcPr>
            <w:tcW w:w="738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250" w:type="dxa"/>
          </w:tcPr>
          <w:p w:rsidR="0056107E" w:rsidRPr="00342130" w:rsidRDefault="0056107E" w:rsidP="00961373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run</w:t>
            </w:r>
          </w:p>
        </w:tc>
        <w:tc>
          <w:tcPr>
            <w:tcW w:w="6066" w:type="dxa"/>
          </w:tcPr>
          <w:p w:rsidR="0056107E" w:rsidRPr="00342130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This method will run when thread start.</w:t>
            </w:r>
          </w:p>
        </w:tc>
      </w:tr>
    </w:tbl>
    <w:p w:rsidR="0056107E" w:rsidRPr="00763F0A" w:rsidRDefault="0056107E" w:rsidP="0056107E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 w:rsidR="005100B7">
        <w:rPr>
          <w:rFonts w:ascii="Tahoma" w:hAnsi="Tahoma"/>
          <w:sz w:val="20"/>
          <w:szCs w:val="20"/>
        </w:rPr>
        <w:t>Status</w:t>
      </w:r>
      <w:r w:rsidRPr="00763F0A">
        <w:rPr>
          <w:rFonts w:ascii="Tahoma" w:hAnsi="Tahoma"/>
          <w:sz w:val="20"/>
          <w:szCs w:val="20"/>
        </w:rPr>
        <w:t>Control Method</w:t>
      </w:r>
    </w:p>
    <w:p w:rsidR="0056107E" w:rsidRPr="00060DB4" w:rsidRDefault="0056107E" w:rsidP="0056107E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</w:t>
      </w:r>
      <w:r w:rsidRPr="00060DB4">
        <w:rPr>
          <w:i w:val="0"/>
          <w:color w:val="000000" w:themeColor="text1"/>
        </w:rPr>
        <w:t xml:space="preserve">his method is the constructor uses to input the </w:t>
      </w:r>
      <w:r w:rsidR="005100B7">
        <w:rPr>
          <w:i w:val="0"/>
          <w:color w:val="000000" w:themeColor="text1"/>
        </w:rPr>
        <w:t>status</w:t>
      </w:r>
      <w:r w:rsidRPr="00060DB4">
        <w:rPr>
          <w:i w:val="0"/>
          <w:color w:val="000000" w:themeColor="text1"/>
        </w:rPr>
        <w:t xml:space="preserve"> socket</w:t>
      </w:r>
      <w:r w:rsidR="005100B7">
        <w:rPr>
          <w:i w:val="0"/>
          <w:color w:val="000000" w:themeColor="text1"/>
        </w:rPr>
        <w:t xml:space="preserve"> and </w:t>
      </w:r>
      <w:proofErr w:type="spellStart"/>
      <w:r w:rsidR="005100B7">
        <w:rPr>
          <w:i w:val="0"/>
          <w:color w:val="000000" w:themeColor="text1"/>
        </w:rPr>
        <w:t>aoc</w:t>
      </w:r>
      <w:proofErr w:type="spellEnd"/>
    </w:p>
    <w:p w:rsidR="0056107E" w:rsidRDefault="0056107E" w:rsidP="0056107E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56107E" w:rsidTr="00961373">
        <w:tc>
          <w:tcPr>
            <w:tcW w:w="546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6107E" w:rsidTr="00961373">
        <w:tc>
          <w:tcPr>
            <w:tcW w:w="546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56107E" w:rsidRPr="00596B08" w:rsidRDefault="005100B7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status</w:t>
            </w:r>
            <w:r w:rsidR="0056107E" w:rsidRPr="00596B08">
              <w:rPr>
                <w:i w:val="0"/>
                <w:color w:val="000000" w:themeColor="text1"/>
                <w:sz w:val="18"/>
                <w:szCs w:val="18"/>
              </w:rPr>
              <w:t>Socket</w:t>
            </w:r>
            <w:proofErr w:type="spellEnd"/>
          </w:p>
        </w:tc>
        <w:tc>
          <w:tcPr>
            <w:tcW w:w="800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Socket</w:t>
            </w:r>
          </w:p>
        </w:tc>
        <w:tc>
          <w:tcPr>
            <w:tcW w:w="900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This is TCP Socket</w:t>
            </w:r>
          </w:p>
        </w:tc>
      </w:tr>
      <w:tr w:rsidR="005100B7" w:rsidTr="00961373">
        <w:tc>
          <w:tcPr>
            <w:tcW w:w="546" w:type="dxa"/>
          </w:tcPr>
          <w:p w:rsidR="005100B7" w:rsidRPr="00596B08" w:rsidRDefault="005100B7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1282" w:type="dxa"/>
          </w:tcPr>
          <w:p w:rsidR="005100B7" w:rsidRDefault="005100B7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aoc</w:t>
            </w:r>
            <w:proofErr w:type="spellEnd"/>
          </w:p>
        </w:tc>
        <w:tc>
          <w:tcPr>
            <w:tcW w:w="800" w:type="dxa"/>
          </w:tcPr>
          <w:p w:rsidR="005100B7" w:rsidRPr="00596B08" w:rsidRDefault="005100B7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AOC</w:t>
            </w:r>
          </w:p>
        </w:tc>
        <w:tc>
          <w:tcPr>
            <w:tcW w:w="900" w:type="dxa"/>
          </w:tcPr>
          <w:p w:rsidR="005100B7" w:rsidRDefault="005100B7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5100B7" w:rsidRPr="00596B08" w:rsidRDefault="005100B7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5100B7" w:rsidRPr="00596B08" w:rsidRDefault="005100B7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GUI</w:t>
            </w:r>
          </w:p>
        </w:tc>
      </w:tr>
    </w:tbl>
    <w:p w:rsidR="0056107E" w:rsidRPr="007334BC" w:rsidRDefault="005100B7" w:rsidP="0056107E">
      <w:pPr>
        <w:pStyle w:val="Heading10"/>
      </w:pPr>
      <w:r w:rsidRPr="005100B7">
        <w:rPr>
          <w:rFonts w:ascii="Tahoma" w:hAnsi="Tahoma"/>
          <w:bCs/>
          <w:i w:val="0"/>
          <w:snapToGrid/>
          <w:color w:val="000000" w:themeColor="text1"/>
        </w:rPr>
        <w:t>waitStatusFromeAOP</w:t>
      </w:r>
      <w:r>
        <w:rPr>
          <w:rFonts w:ascii="Tahoma" w:hAnsi="Tahoma"/>
          <w:bCs/>
          <w:i w:val="0"/>
          <w:snapToGrid/>
          <w:color w:val="000000" w:themeColor="text1"/>
        </w:rPr>
        <w:t xml:space="preserve"> </w:t>
      </w:r>
      <w:r w:rsidR="0056107E">
        <w:rPr>
          <w:rFonts w:ascii="Tahoma" w:hAnsi="Tahoma"/>
          <w:bCs/>
          <w:i w:val="0"/>
          <w:snapToGrid/>
          <w:color w:val="000000" w:themeColor="text1"/>
        </w:rPr>
        <w:t>Method</w:t>
      </w:r>
    </w:p>
    <w:p w:rsidR="0056107E" w:rsidRPr="00060DB4" w:rsidRDefault="0056107E" w:rsidP="0056107E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</w:t>
      </w:r>
      <w:r w:rsidR="005100B7">
        <w:rPr>
          <w:i w:val="0"/>
          <w:color w:val="000000" w:themeColor="text1"/>
        </w:rPr>
        <w:t>uses to receive status from AOP</w:t>
      </w:r>
    </w:p>
    <w:p w:rsidR="005100B7" w:rsidRDefault="005100B7" w:rsidP="005100B7">
      <w:pPr>
        <w:pStyle w:val="Heading5"/>
      </w:pPr>
      <w:r>
        <w:rPr>
          <w:rFonts w:hint="eastAsia"/>
        </w:rPr>
        <w:t>Implementation</w:t>
      </w:r>
    </w:p>
    <w:p w:rsidR="005100B7" w:rsidRDefault="005100B7" w:rsidP="005100B7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Read line from </w:t>
      </w:r>
      <w:proofErr w:type="spellStart"/>
      <w:r>
        <w:rPr>
          <w:rFonts w:cs="Tahoma"/>
          <w:bCs w:val="0"/>
          <w:snapToGrid/>
        </w:rPr>
        <w:t>bufferedReader</w:t>
      </w:r>
      <w:proofErr w:type="spellEnd"/>
      <w:r>
        <w:rPr>
          <w:rFonts w:cs="Tahoma"/>
          <w:bCs w:val="0"/>
          <w:snapToGrid/>
        </w:rPr>
        <w:t xml:space="preserve"> to </w:t>
      </w:r>
      <w:proofErr w:type="spellStart"/>
      <w:r>
        <w:rPr>
          <w:rFonts w:cs="Tahoma"/>
          <w:bCs w:val="0"/>
          <w:snapToGrid/>
        </w:rPr>
        <w:t>statusMessage</w:t>
      </w:r>
      <w:proofErr w:type="spellEnd"/>
      <w:r>
        <w:rPr>
          <w:rFonts w:cs="Tahoma"/>
          <w:bCs w:val="0"/>
          <w:snapToGrid/>
        </w:rPr>
        <w:t>.</w:t>
      </w:r>
    </w:p>
    <w:p w:rsidR="0056107E" w:rsidRPr="00DF455A" w:rsidRDefault="005100B7" w:rsidP="003331AF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Use </w:t>
      </w:r>
      <w:proofErr w:type="spellStart"/>
      <w:r>
        <w:rPr>
          <w:rFonts w:cs="Tahoma"/>
          <w:bCs w:val="0"/>
          <w:snapToGrid/>
        </w:rPr>
        <w:t>StatusMessage</w:t>
      </w:r>
      <w:proofErr w:type="spellEnd"/>
      <w:r>
        <w:rPr>
          <w:rFonts w:cs="Tahoma"/>
          <w:bCs w:val="0"/>
          <w:snapToGrid/>
        </w:rPr>
        <w:t xml:space="preserve"> class to analyze pitch angel, roll angel and height</w:t>
      </w:r>
      <w:r w:rsidR="003331AF">
        <w:rPr>
          <w:rFonts w:cs="Tahoma"/>
          <w:bCs w:val="0"/>
          <w:snapToGrid/>
        </w:rPr>
        <w:t xml:space="preserve"> </w:t>
      </w:r>
      <w:r>
        <w:rPr>
          <w:rFonts w:cs="Tahoma"/>
          <w:bCs w:val="0"/>
          <w:snapToGrid/>
        </w:rPr>
        <w:t>and set to variables</w:t>
      </w:r>
      <w:r w:rsidR="00DF455A">
        <w:rPr>
          <w:rFonts w:cs="Tahoma"/>
          <w:bCs w:val="0"/>
          <w:snapToGrid/>
        </w:rPr>
        <w:t xml:space="preserve"> </w:t>
      </w:r>
      <w:proofErr w:type="spellStart"/>
      <w:r w:rsidR="00DF455A">
        <w:rPr>
          <w:rFonts w:cs="Tahoma"/>
          <w:bCs w:val="0"/>
          <w:snapToGrid/>
        </w:rPr>
        <w:t>pitchAngel</w:t>
      </w:r>
      <w:proofErr w:type="spellEnd"/>
      <w:r w:rsidR="00DF455A">
        <w:rPr>
          <w:rFonts w:cs="Tahoma"/>
          <w:bCs w:val="0"/>
          <w:snapToGrid/>
        </w:rPr>
        <w:t xml:space="preserve">, </w:t>
      </w:r>
      <w:proofErr w:type="spellStart"/>
      <w:r w:rsidR="00DF455A">
        <w:rPr>
          <w:rFonts w:cs="Tahoma"/>
          <w:bCs w:val="0"/>
          <w:snapToGrid/>
        </w:rPr>
        <w:t>rollAngel</w:t>
      </w:r>
      <w:proofErr w:type="spellEnd"/>
      <w:r w:rsidR="00DF455A">
        <w:rPr>
          <w:rFonts w:cs="Tahoma"/>
          <w:bCs w:val="0"/>
          <w:snapToGrid/>
        </w:rPr>
        <w:t xml:space="preserve">, </w:t>
      </w:r>
      <w:proofErr w:type="gramStart"/>
      <w:r w:rsidR="00DF455A">
        <w:rPr>
          <w:rFonts w:cs="Tahoma"/>
          <w:bCs w:val="0"/>
          <w:snapToGrid/>
        </w:rPr>
        <w:t>height</w:t>
      </w:r>
      <w:proofErr w:type="gramEnd"/>
      <w:r>
        <w:rPr>
          <w:rFonts w:cs="Tahoma"/>
          <w:bCs w:val="0"/>
          <w:snapToGrid/>
        </w:rPr>
        <w:t>.</w:t>
      </w:r>
    </w:p>
    <w:p w:rsidR="0056107E" w:rsidRPr="007334BC" w:rsidRDefault="00442858" w:rsidP="0056107E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lastRenderedPageBreak/>
        <w:t>updateStatusOnScreen</w:t>
      </w:r>
      <w:r w:rsidR="0056107E">
        <w:rPr>
          <w:rFonts w:ascii="Tahoma" w:hAnsi="Tahoma"/>
          <w:bCs/>
          <w:i w:val="0"/>
          <w:snapToGrid/>
          <w:color w:val="000000" w:themeColor="text1"/>
        </w:rPr>
        <w:t xml:space="preserve"> Method</w:t>
      </w:r>
    </w:p>
    <w:p w:rsidR="0056107E" w:rsidRPr="00060DB4" w:rsidRDefault="003331AF" w:rsidP="0056107E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This method uses to update roll angel, pitch angel, height to screen.</w:t>
      </w:r>
    </w:p>
    <w:p w:rsidR="0056107E" w:rsidRDefault="0056107E" w:rsidP="0056107E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56107E" w:rsidTr="00961373">
        <w:tc>
          <w:tcPr>
            <w:tcW w:w="546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56107E" w:rsidRPr="00BD3B0C" w:rsidRDefault="0056107E" w:rsidP="00961373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56107E" w:rsidTr="00961373">
        <w:tc>
          <w:tcPr>
            <w:tcW w:w="546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56107E" w:rsidRPr="00596B08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pitchAngel</w:t>
            </w:r>
            <w:proofErr w:type="spellEnd"/>
          </w:p>
        </w:tc>
        <w:tc>
          <w:tcPr>
            <w:tcW w:w="800" w:type="dxa"/>
          </w:tcPr>
          <w:p w:rsidR="0056107E" w:rsidRPr="00596B08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Double</w:t>
            </w:r>
          </w:p>
        </w:tc>
        <w:tc>
          <w:tcPr>
            <w:tcW w:w="900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56107E" w:rsidRPr="00596B08" w:rsidRDefault="0056107E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56107E" w:rsidRPr="00596B08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Pitch Angel</w:t>
            </w:r>
          </w:p>
        </w:tc>
      </w:tr>
      <w:tr w:rsidR="003331AF" w:rsidTr="00961373">
        <w:tc>
          <w:tcPr>
            <w:tcW w:w="546" w:type="dxa"/>
          </w:tcPr>
          <w:p w:rsidR="003331AF" w:rsidRPr="00596B08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1282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rollAngel</w:t>
            </w:r>
            <w:proofErr w:type="spellEnd"/>
          </w:p>
        </w:tc>
        <w:tc>
          <w:tcPr>
            <w:tcW w:w="800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Double</w:t>
            </w:r>
          </w:p>
        </w:tc>
        <w:tc>
          <w:tcPr>
            <w:tcW w:w="900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3331AF" w:rsidRPr="00596B08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Roll angel</w:t>
            </w:r>
          </w:p>
        </w:tc>
      </w:tr>
      <w:tr w:rsidR="003331AF" w:rsidTr="00961373">
        <w:tc>
          <w:tcPr>
            <w:tcW w:w="546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 xml:space="preserve">03 </w:t>
            </w:r>
          </w:p>
        </w:tc>
        <w:tc>
          <w:tcPr>
            <w:tcW w:w="1282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 xml:space="preserve">height </w:t>
            </w:r>
          </w:p>
        </w:tc>
        <w:tc>
          <w:tcPr>
            <w:tcW w:w="800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Double</w:t>
            </w:r>
          </w:p>
        </w:tc>
        <w:tc>
          <w:tcPr>
            <w:tcW w:w="900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3331AF" w:rsidRPr="00596B08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3331AF" w:rsidRDefault="003331AF" w:rsidP="00961373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heigh</w:t>
            </w:r>
            <w:proofErr w:type="spellEnd"/>
          </w:p>
        </w:tc>
      </w:tr>
    </w:tbl>
    <w:p w:rsidR="003331AF" w:rsidRDefault="003331AF" w:rsidP="003331AF">
      <w:pPr>
        <w:pStyle w:val="Heading5"/>
      </w:pPr>
      <w:r>
        <w:rPr>
          <w:rFonts w:hint="eastAsia"/>
        </w:rPr>
        <w:t>Implementation</w:t>
      </w:r>
    </w:p>
    <w:p w:rsidR="003331AF" w:rsidRDefault="003331AF" w:rsidP="003331AF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Set </w:t>
      </w:r>
      <w:proofErr w:type="spellStart"/>
      <w:r>
        <w:rPr>
          <w:rFonts w:cs="Tahoma"/>
          <w:bCs w:val="0"/>
          <w:snapToGrid/>
        </w:rPr>
        <w:t>pitchAngel</w:t>
      </w:r>
      <w:proofErr w:type="spellEnd"/>
      <w:r>
        <w:rPr>
          <w:rFonts w:cs="Tahoma"/>
          <w:bCs w:val="0"/>
          <w:snapToGrid/>
        </w:rPr>
        <w:t xml:space="preserve"> and </w:t>
      </w:r>
      <w:proofErr w:type="spellStart"/>
      <w:r>
        <w:rPr>
          <w:rFonts w:cs="Tahoma"/>
          <w:bCs w:val="0"/>
          <w:snapToGrid/>
        </w:rPr>
        <w:t>rollAngel</w:t>
      </w:r>
      <w:proofErr w:type="spellEnd"/>
      <w:r>
        <w:rPr>
          <w:rFonts w:cs="Tahoma"/>
          <w:bCs w:val="0"/>
          <w:snapToGrid/>
        </w:rPr>
        <w:t xml:space="preserve"> of </w:t>
      </w:r>
      <w:proofErr w:type="spellStart"/>
      <w:r>
        <w:rPr>
          <w:rFonts w:cs="Tahoma"/>
          <w:bCs w:val="0"/>
          <w:snapToGrid/>
        </w:rPr>
        <w:t>lb_ai</w:t>
      </w:r>
      <w:proofErr w:type="spellEnd"/>
      <w:r>
        <w:rPr>
          <w:rFonts w:cs="Tahoma"/>
          <w:bCs w:val="0"/>
          <w:snapToGrid/>
        </w:rPr>
        <w:t xml:space="preserve"> of </w:t>
      </w:r>
      <w:proofErr w:type="spellStart"/>
      <w:r>
        <w:rPr>
          <w:rFonts w:cs="Tahoma"/>
          <w:bCs w:val="0"/>
          <w:snapToGrid/>
        </w:rPr>
        <w:t>aoc</w:t>
      </w:r>
      <w:proofErr w:type="spellEnd"/>
      <w:r>
        <w:rPr>
          <w:rFonts w:cs="Tahoma"/>
          <w:bCs w:val="0"/>
          <w:snapToGrid/>
        </w:rPr>
        <w:t xml:space="preserve"> is </w:t>
      </w:r>
      <w:proofErr w:type="spellStart"/>
      <w:r>
        <w:rPr>
          <w:rFonts w:cs="Tahoma"/>
          <w:bCs w:val="0"/>
          <w:snapToGrid/>
        </w:rPr>
        <w:t>pitchAngel</w:t>
      </w:r>
      <w:proofErr w:type="spellEnd"/>
      <w:r>
        <w:rPr>
          <w:rFonts w:cs="Tahoma"/>
          <w:bCs w:val="0"/>
          <w:snapToGrid/>
        </w:rPr>
        <w:t xml:space="preserve"> and </w:t>
      </w:r>
      <w:proofErr w:type="spellStart"/>
      <w:r>
        <w:rPr>
          <w:rFonts w:cs="Tahoma"/>
          <w:bCs w:val="0"/>
          <w:snapToGrid/>
        </w:rPr>
        <w:t>rollAngel</w:t>
      </w:r>
      <w:proofErr w:type="spellEnd"/>
      <w:r>
        <w:rPr>
          <w:rFonts w:cs="Tahoma"/>
          <w:bCs w:val="0"/>
          <w:snapToGrid/>
        </w:rPr>
        <w:t>.</w:t>
      </w:r>
    </w:p>
    <w:p w:rsidR="003331AF" w:rsidRDefault="003331AF" w:rsidP="003331AF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Set </w:t>
      </w:r>
      <w:proofErr w:type="spellStart"/>
      <w:r>
        <w:rPr>
          <w:rFonts w:cs="Tahoma"/>
          <w:bCs w:val="0"/>
          <w:snapToGrid/>
        </w:rPr>
        <w:t>pitchAngel</w:t>
      </w:r>
      <w:proofErr w:type="spellEnd"/>
      <w:r>
        <w:rPr>
          <w:rFonts w:cs="Tahoma"/>
          <w:bCs w:val="0"/>
          <w:snapToGrid/>
        </w:rPr>
        <w:t xml:space="preserve"> of </w:t>
      </w:r>
      <w:proofErr w:type="spellStart"/>
      <w:r>
        <w:rPr>
          <w:rFonts w:cs="Tahoma"/>
          <w:bCs w:val="0"/>
          <w:snapToGrid/>
        </w:rPr>
        <w:t>lb_height</w:t>
      </w:r>
      <w:proofErr w:type="spellEnd"/>
      <w:r>
        <w:rPr>
          <w:rFonts w:cs="Tahoma"/>
          <w:bCs w:val="0"/>
          <w:snapToGrid/>
        </w:rPr>
        <w:t xml:space="preserve"> of </w:t>
      </w:r>
      <w:proofErr w:type="spellStart"/>
      <w:r>
        <w:rPr>
          <w:rFonts w:cs="Tahoma"/>
          <w:bCs w:val="0"/>
          <w:snapToGrid/>
        </w:rPr>
        <w:t>aoc</w:t>
      </w:r>
      <w:proofErr w:type="spellEnd"/>
      <w:r>
        <w:rPr>
          <w:rFonts w:cs="Tahoma"/>
          <w:bCs w:val="0"/>
          <w:snapToGrid/>
        </w:rPr>
        <w:t xml:space="preserve"> is height.</w:t>
      </w:r>
    </w:p>
    <w:p w:rsidR="003331AF" w:rsidRDefault="003331AF" w:rsidP="003331AF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Repaint the frame.</w:t>
      </w:r>
    </w:p>
    <w:p w:rsidR="0056107E" w:rsidRPr="007334BC" w:rsidRDefault="0056107E" w:rsidP="0056107E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run Method</w:t>
      </w:r>
    </w:p>
    <w:p w:rsidR="0056107E" w:rsidRPr="00060DB4" w:rsidRDefault="0056107E" w:rsidP="0056107E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is the </w:t>
      </w:r>
      <w:r>
        <w:rPr>
          <w:i w:val="0"/>
          <w:color w:val="000000" w:themeColor="text1"/>
        </w:rPr>
        <w:t xml:space="preserve">default method on the thread. Codes will be executed when thread is started. </w:t>
      </w:r>
    </w:p>
    <w:p w:rsidR="0056107E" w:rsidRDefault="0056107E" w:rsidP="0056107E">
      <w:pPr>
        <w:pStyle w:val="Heading5"/>
      </w:pPr>
      <w:r>
        <w:rPr>
          <w:rFonts w:hint="eastAsia"/>
        </w:rPr>
        <w:t>Implementation</w:t>
      </w:r>
    </w:p>
    <w:p w:rsidR="0056107E" w:rsidRDefault="0056107E" w:rsidP="0056107E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Create a while loop repeat forever.</w:t>
      </w:r>
    </w:p>
    <w:p w:rsidR="0056107E" w:rsidRPr="0014116F" w:rsidRDefault="00294B85" w:rsidP="0056107E">
      <w:pPr>
        <w:rPr>
          <w:rFonts w:cs="Tahoma"/>
          <w:lang w:eastAsia="ja-JP"/>
        </w:rPr>
      </w:pPr>
      <w:r>
        <w:rPr>
          <w:rFonts w:cs="Tahoma"/>
          <w:lang w:eastAsia="ja-JP"/>
        </w:rPr>
        <w:t xml:space="preserve">In while loop: include two method </w:t>
      </w:r>
      <w:proofErr w:type="spellStart"/>
      <w:r>
        <w:rPr>
          <w:rFonts w:cs="Tahoma"/>
          <w:lang w:eastAsia="ja-JP"/>
        </w:rPr>
        <w:t>updateStatusOnScreen</w:t>
      </w:r>
      <w:proofErr w:type="spellEnd"/>
      <w:r>
        <w:rPr>
          <w:rFonts w:cs="Tahoma"/>
          <w:lang w:eastAsia="ja-JP"/>
        </w:rPr>
        <w:t xml:space="preserve"> and </w:t>
      </w:r>
      <w:proofErr w:type="spellStart"/>
      <w:r>
        <w:rPr>
          <w:rFonts w:cs="Tahoma"/>
          <w:lang w:eastAsia="ja-JP"/>
        </w:rPr>
        <w:t>waitStatusFromeAOP</w:t>
      </w:r>
      <w:proofErr w:type="spellEnd"/>
      <w:r>
        <w:rPr>
          <w:rFonts w:cs="Tahoma"/>
          <w:lang w:eastAsia="ja-JP"/>
        </w:rPr>
        <w:t>.</w:t>
      </w:r>
    </w:p>
    <w:p w:rsidR="001F24F0" w:rsidRDefault="001F24F0" w:rsidP="001F24F0">
      <w:pPr>
        <w:pStyle w:val="Heading3"/>
        <w:rPr>
          <w:lang w:eastAsia="ja-JP"/>
        </w:rPr>
      </w:pPr>
      <w:bookmarkStart w:id="44" w:name="_Toc332443933"/>
      <w:proofErr w:type="spellStart"/>
      <w:r>
        <w:t>StatusMessage</w:t>
      </w:r>
      <w:proofErr w:type="spellEnd"/>
      <w:r>
        <w:rPr>
          <w:rFonts w:hint="eastAsia"/>
        </w:rPr>
        <w:t xml:space="preserve"> class</w:t>
      </w:r>
      <w:bookmarkEnd w:id="44"/>
    </w:p>
    <w:p w:rsidR="001F24F0" w:rsidRPr="00A44C96" w:rsidRDefault="001F24F0" w:rsidP="00A44C96">
      <w:pPr>
        <w:rPr>
          <w:rFonts w:cs="Tahoma"/>
          <w:bCs w:val="0"/>
          <w:snapToGrid/>
        </w:rPr>
      </w:pPr>
      <w:r w:rsidRPr="00D826B7">
        <w:rPr>
          <w:rFonts w:cs="Tahoma"/>
          <w:bCs w:val="0"/>
          <w:snapToGrid/>
        </w:rPr>
        <w:t>This class</w:t>
      </w:r>
      <w:r>
        <w:rPr>
          <w:rFonts w:cs="Tahoma"/>
          <w:bCs w:val="0"/>
          <w:snapToGrid/>
        </w:rPr>
        <w:t xml:space="preserve"> uses analyze </w:t>
      </w:r>
      <w:proofErr w:type="spellStart"/>
      <w:r>
        <w:rPr>
          <w:rFonts w:cs="Tahoma"/>
          <w:bCs w:val="0"/>
          <w:snapToGrid/>
        </w:rPr>
        <w:t>statusMessage</w:t>
      </w:r>
      <w:proofErr w:type="spellEnd"/>
      <w:r>
        <w:rPr>
          <w:rFonts w:cs="Tahoma"/>
          <w:bCs w:val="0"/>
          <w:snapToGrid/>
        </w:rPr>
        <w:t xml:space="preserve"> received from AOP</w:t>
      </w:r>
    </w:p>
    <w:p w:rsidR="001F24F0" w:rsidRDefault="001F24F0" w:rsidP="001F24F0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303"/>
        <w:gridCol w:w="787"/>
        <w:gridCol w:w="1080"/>
        <w:gridCol w:w="900"/>
        <w:gridCol w:w="4446"/>
      </w:tblGrid>
      <w:tr w:rsidR="001F24F0" w:rsidTr="00992784">
        <w:tc>
          <w:tcPr>
            <w:tcW w:w="538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03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787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1080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446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1F24F0" w:rsidTr="00992784">
        <w:tc>
          <w:tcPr>
            <w:tcW w:w="538" w:type="dxa"/>
          </w:tcPr>
          <w:p w:rsidR="001F24F0" w:rsidRDefault="00744F0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303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pitchAngel</w:t>
            </w:r>
            <w:proofErr w:type="spellEnd"/>
          </w:p>
        </w:tc>
        <w:tc>
          <w:tcPr>
            <w:tcW w:w="787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1080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F24F0" w:rsidRPr="00F40D3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Pitch angel update to attitude indicator</w:t>
            </w:r>
          </w:p>
        </w:tc>
      </w:tr>
      <w:tr w:rsidR="001F24F0" w:rsidTr="00992784">
        <w:tc>
          <w:tcPr>
            <w:tcW w:w="538" w:type="dxa"/>
          </w:tcPr>
          <w:p w:rsidR="001F24F0" w:rsidRDefault="00744F0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303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rollAngel</w:t>
            </w:r>
            <w:proofErr w:type="spellEnd"/>
          </w:p>
        </w:tc>
        <w:tc>
          <w:tcPr>
            <w:tcW w:w="787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1080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F24F0" w:rsidRPr="00F40D3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Roll angel update to attitude indicator</w:t>
            </w:r>
          </w:p>
        </w:tc>
      </w:tr>
      <w:tr w:rsidR="001F24F0" w:rsidTr="00992784">
        <w:tc>
          <w:tcPr>
            <w:tcW w:w="538" w:type="dxa"/>
          </w:tcPr>
          <w:p w:rsidR="001F24F0" w:rsidRDefault="00744F0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303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</w:t>
            </w:r>
          </w:p>
        </w:tc>
        <w:tc>
          <w:tcPr>
            <w:tcW w:w="787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1080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F24F0" w:rsidRPr="00F40D3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 update to height indicator</w:t>
            </w:r>
          </w:p>
        </w:tc>
      </w:tr>
      <w:tr w:rsidR="001F24F0" w:rsidTr="00992784">
        <w:tc>
          <w:tcPr>
            <w:tcW w:w="538" w:type="dxa"/>
          </w:tcPr>
          <w:p w:rsidR="001F24F0" w:rsidRDefault="00744F0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lastRenderedPageBreak/>
              <w:t>04</w:t>
            </w:r>
          </w:p>
        </w:tc>
        <w:tc>
          <w:tcPr>
            <w:tcW w:w="1303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statusMessage</w:t>
            </w:r>
            <w:proofErr w:type="spellEnd"/>
          </w:p>
        </w:tc>
        <w:tc>
          <w:tcPr>
            <w:tcW w:w="787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080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900" w:type="dxa"/>
          </w:tcPr>
          <w:p w:rsidR="001F24F0" w:rsidRPr="00F40D3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1F24F0" w:rsidRDefault="001F24F0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Status message</w:t>
            </w:r>
          </w:p>
        </w:tc>
      </w:tr>
    </w:tbl>
    <w:p w:rsidR="001F24F0" w:rsidRDefault="001F24F0" w:rsidP="001F24F0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085"/>
        <w:gridCol w:w="6066"/>
      </w:tblGrid>
      <w:tr w:rsidR="001F24F0" w:rsidTr="00992784">
        <w:tc>
          <w:tcPr>
            <w:tcW w:w="903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1F24F0" w:rsidTr="00992784">
        <w:tc>
          <w:tcPr>
            <w:tcW w:w="903" w:type="dxa"/>
          </w:tcPr>
          <w:p w:rsidR="001F24F0" w:rsidRPr="00342130" w:rsidRDefault="001F24F0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1F24F0" w:rsidRPr="00342130" w:rsidRDefault="00744F04" w:rsidP="00992784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setStatusMessge</w:t>
            </w:r>
            <w:proofErr w:type="spellEnd"/>
          </w:p>
        </w:tc>
        <w:tc>
          <w:tcPr>
            <w:tcW w:w="6066" w:type="dxa"/>
          </w:tcPr>
          <w:p w:rsidR="001F24F0" w:rsidRPr="00744F04" w:rsidRDefault="00744F04" w:rsidP="00992784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744F04">
              <w:rPr>
                <w:rFonts w:cs="Tahoma"/>
                <w:bCs w:val="0"/>
                <w:i w:val="0"/>
                <w:snapToGrid/>
                <w:color w:val="auto"/>
              </w:rPr>
              <w:t>Uses to cre</w:t>
            </w:r>
            <w:r>
              <w:rPr>
                <w:rFonts w:cs="Tahoma"/>
                <w:bCs w:val="0"/>
                <w:i w:val="0"/>
                <w:snapToGrid/>
                <w:color w:val="auto"/>
              </w:rPr>
              <w:t>ate message from pitch angel,</w:t>
            </w:r>
            <w:r w:rsidRPr="00744F04">
              <w:rPr>
                <w:rFonts w:cs="Tahoma"/>
                <w:bCs w:val="0"/>
                <w:i w:val="0"/>
                <w:snapToGrid/>
                <w:color w:val="auto"/>
              </w:rPr>
              <w:t xml:space="preserve"> roll angel</w:t>
            </w:r>
            <w:r>
              <w:rPr>
                <w:rFonts w:cs="Tahoma"/>
                <w:bCs w:val="0"/>
                <w:i w:val="0"/>
                <w:snapToGrid/>
                <w:color w:val="auto"/>
              </w:rPr>
              <w:t xml:space="preserve"> and height</w:t>
            </w:r>
            <w:r w:rsidRPr="00744F04">
              <w:rPr>
                <w:rFonts w:cs="Tahoma"/>
                <w:bCs w:val="0"/>
                <w:i w:val="0"/>
                <w:snapToGrid/>
                <w:color w:val="auto"/>
              </w:rPr>
              <w:t>.</w:t>
            </w:r>
          </w:p>
        </w:tc>
      </w:tr>
      <w:tr w:rsidR="001F24F0" w:rsidTr="00992784">
        <w:tc>
          <w:tcPr>
            <w:tcW w:w="903" w:type="dxa"/>
          </w:tcPr>
          <w:p w:rsidR="001F24F0" w:rsidRPr="00342130" w:rsidRDefault="001F24F0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085" w:type="dxa"/>
          </w:tcPr>
          <w:p w:rsidR="001F24F0" w:rsidRPr="00342130" w:rsidRDefault="00744F04" w:rsidP="00992784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getStatus</w:t>
            </w:r>
            <w:proofErr w:type="spellEnd"/>
          </w:p>
        </w:tc>
        <w:tc>
          <w:tcPr>
            <w:tcW w:w="6066" w:type="dxa"/>
          </w:tcPr>
          <w:p w:rsidR="001F24F0" w:rsidRPr="00744F04" w:rsidRDefault="00744F04" w:rsidP="00992784">
            <w:pPr>
              <w:pStyle w:val="comment"/>
              <w:ind w:left="0"/>
              <w:rPr>
                <w:rFonts w:cs="Tahoma"/>
                <w:i w:val="0"/>
                <w:color w:val="auto"/>
                <w:sz w:val="18"/>
                <w:szCs w:val="18"/>
              </w:rPr>
            </w:pPr>
            <w:r w:rsidRPr="00744F04">
              <w:rPr>
                <w:rFonts w:cs="Tahoma"/>
                <w:bCs w:val="0"/>
                <w:i w:val="0"/>
                <w:snapToGrid/>
                <w:color w:val="auto"/>
              </w:rPr>
              <w:t>Uses</w:t>
            </w:r>
            <w:r>
              <w:rPr>
                <w:rFonts w:cs="Tahoma"/>
                <w:bCs w:val="0"/>
                <w:i w:val="0"/>
                <w:snapToGrid/>
                <w:color w:val="auto"/>
              </w:rPr>
              <w:t xml:space="preserve"> to get pitch angel, </w:t>
            </w:r>
            <w:r w:rsidRPr="00744F04">
              <w:rPr>
                <w:rFonts w:cs="Tahoma"/>
                <w:bCs w:val="0"/>
                <w:i w:val="0"/>
                <w:snapToGrid/>
                <w:color w:val="auto"/>
              </w:rPr>
              <w:t>roll angel</w:t>
            </w:r>
            <w:r>
              <w:rPr>
                <w:rFonts w:cs="Tahoma"/>
                <w:bCs w:val="0"/>
                <w:i w:val="0"/>
                <w:snapToGrid/>
                <w:color w:val="auto"/>
              </w:rPr>
              <w:t xml:space="preserve"> and height</w:t>
            </w:r>
            <w:r w:rsidRPr="00744F04">
              <w:rPr>
                <w:rFonts w:cs="Tahoma"/>
                <w:bCs w:val="0"/>
                <w:i w:val="0"/>
                <w:snapToGrid/>
                <w:color w:val="auto"/>
              </w:rPr>
              <w:t xml:space="preserve"> from message.</w:t>
            </w:r>
          </w:p>
        </w:tc>
      </w:tr>
    </w:tbl>
    <w:p w:rsidR="001F24F0" w:rsidRPr="00763F0A" w:rsidRDefault="001F24F0" w:rsidP="001F24F0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 w:rsidR="003374F5" w:rsidRPr="003374F5">
        <w:rPr>
          <w:rFonts w:ascii="Tahoma" w:hAnsi="Tahoma"/>
          <w:bCs/>
          <w:i w:val="0"/>
          <w:snapToGrid/>
          <w:color w:val="000000" w:themeColor="text1"/>
        </w:rPr>
        <w:t>setStatusMessge</w:t>
      </w:r>
      <w:r w:rsidR="003374F5" w:rsidRPr="00763F0A">
        <w:rPr>
          <w:rFonts w:ascii="Tahoma" w:hAnsi="Tahoma"/>
          <w:sz w:val="20"/>
          <w:szCs w:val="20"/>
        </w:rPr>
        <w:t xml:space="preserve"> </w:t>
      </w:r>
      <w:r w:rsidRPr="00763F0A">
        <w:rPr>
          <w:rFonts w:ascii="Tahoma" w:hAnsi="Tahoma"/>
          <w:sz w:val="20"/>
          <w:szCs w:val="20"/>
        </w:rPr>
        <w:t>Method</w:t>
      </w:r>
    </w:p>
    <w:p w:rsidR="001F24F0" w:rsidRPr="00060DB4" w:rsidRDefault="001F24F0" w:rsidP="001F24F0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</w:t>
      </w:r>
      <w:r w:rsidRPr="00060DB4">
        <w:rPr>
          <w:i w:val="0"/>
          <w:color w:val="000000" w:themeColor="text1"/>
        </w:rPr>
        <w:t xml:space="preserve">his method </w:t>
      </w:r>
      <w:r w:rsidR="003374F5">
        <w:rPr>
          <w:i w:val="0"/>
          <w:color w:val="000000" w:themeColor="text1"/>
        </w:rPr>
        <w:t>use</w:t>
      </w:r>
      <w:r w:rsidR="003374F5" w:rsidRPr="00744F04">
        <w:rPr>
          <w:rFonts w:cs="Tahoma"/>
          <w:bCs w:val="0"/>
          <w:i w:val="0"/>
          <w:snapToGrid/>
          <w:color w:val="auto"/>
        </w:rPr>
        <w:t>s to cre</w:t>
      </w:r>
      <w:r w:rsidR="003374F5">
        <w:rPr>
          <w:rFonts w:cs="Tahoma"/>
          <w:bCs w:val="0"/>
          <w:i w:val="0"/>
          <w:snapToGrid/>
          <w:color w:val="auto"/>
        </w:rPr>
        <w:t>ate message from pitch angel,</w:t>
      </w:r>
      <w:r w:rsidR="003374F5" w:rsidRPr="00744F04">
        <w:rPr>
          <w:rFonts w:cs="Tahoma"/>
          <w:bCs w:val="0"/>
          <w:i w:val="0"/>
          <w:snapToGrid/>
          <w:color w:val="auto"/>
        </w:rPr>
        <w:t xml:space="preserve"> roll angel</w:t>
      </w:r>
      <w:r w:rsidR="003374F5">
        <w:rPr>
          <w:rFonts w:cs="Tahoma"/>
          <w:bCs w:val="0"/>
          <w:i w:val="0"/>
          <w:snapToGrid/>
          <w:color w:val="auto"/>
        </w:rPr>
        <w:t xml:space="preserve"> and height</w:t>
      </w:r>
    </w:p>
    <w:p w:rsidR="001F24F0" w:rsidRDefault="001F24F0" w:rsidP="001F24F0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1F24F0" w:rsidTr="00992784">
        <w:tc>
          <w:tcPr>
            <w:tcW w:w="546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1F24F0" w:rsidRPr="00BD3B0C" w:rsidRDefault="001F24F0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3374F5" w:rsidTr="00992784">
        <w:tc>
          <w:tcPr>
            <w:tcW w:w="546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pitchAngel</w:t>
            </w:r>
            <w:proofErr w:type="spellEnd"/>
          </w:p>
        </w:tc>
        <w:tc>
          <w:tcPr>
            <w:tcW w:w="800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900" w:type="dxa"/>
          </w:tcPr>
          <w:p w:rsidR="003374F5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3374F5" w:rsidRPr="00F40D30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266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Pitch angel update to attitude indicator</w:t>
            </w:r>
          </w:p>
        </w:tc>
      </w:tr>
      <w:tr w:rsidR="003374F5" w:rsidTr="00992784">
        <w:tc>
          <w:tcPr>
            <w:tcW w:w="546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282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rollAngel</w:t>
            </w:r>
            <w:proofErr w:type="spellEnd"/>
          </w:p>
        </w:tc>
        <w:tc>
          <w:tcPr>
            <w:tcW w:w="800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900" w:type="dxa"/>
          </w:tcPr>
          <w:p w:rsidR="003374F5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3374F5" w:rsidRPr="00F40D30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266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Roll angel update to attitude indicator</w:t>
            </w:r>
          </w:p>
        </w:tc>
      </w:tr>
      <w:tr w:rsidR="003374F5" w:rsidTr="00992784">
        <w:tc>
          <w:tcPr>
            <w:tcW w:w="546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282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</w:t>
            </w:r>
          </w:p>
        </w:tc>
        <w:tc>
          <w:tcPr>
            <w:tcW w:w="800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Double </w:t>
            </w:r>
          </w:p>
        </w:tc>
        <w:tc>
          <w:tcPr>
            <w:tcW w:w="900" w:type="dxa"/>
          </w:tcPr>
          <w:p w:rsidR="003374F5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3374F5" w:rsidRPr="00F40D30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266" w:type="dxa"/>
          </w:tcPr>
          <w:p w:rsidR="003374F5" w:rsidRDefault="003374F5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Height update to height indicator</w:t>
            </w:r>
          </w:p>
        </w:tc>
      </w:tr>
      <w:tr w:rsidR="00E94034" w:rsidTr="00992784">
        <w:tc>
          <w:tcPr>
            <w:tcW w:w="546" w:type="dxa"/>
          </w:tcPr>
          <w:p w:rsidR="00E94034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1282" w:type="dxa"/>
          </w:tcPr>
          <w:p w:rsidR="00E94034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statusMessage</w:t>
            </w:r>
            <w:proofErr w:type="spellEnd"/>
          </w:p>
        </w:tc>
        <w:tc>
          <w:tcPr>
            <w:tcW w:w="800" w:type="dxa"/>
          </w:tcPr>
          <w:p w:rsidR="00E94034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900" w:type="dxa"/>
          </w:tcPr>
          <w:p w:rsidR="00E94034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Out</w:t>
            </w:r>
          </w:p>
        </w:tc>
        <w:tc>
          <w:tcPr>
            <w:tcW w:w="1260" w:type="dxa"/>
          </w:tcPr>
          <w:p w:rsidR="00E94034" w:rsidRPr="00F40D30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266" w:type="dxa"/>
          </w:tcPr>
          <w:p w:rsidR="00E94034" w:rsidRDefault="00E9403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statusmessage</w:t>
            </w:r>
            <w:proofErr w:type="spellEnd"/>
          </w:p>
        </w:tc>
      </w:tr>
    </w:tbl>
    <w:p w:rsidR="00E94034" w:rsidRDefault="00E94034" w:rsidP="00E94034">
      <w:pPr>
        <w:pStyle w:val="Heading5"/>
      </w:pPr>
      <w:r>
        <w:rPr>
          <w:rFonts w:hint="eastAsia"/>
        </w:rPr>
        <w:t>Implementation</w:t>
      </w:r>
    </w:p>
    <w:p w:rsidR="00E94034" w:rsidRDefault="00E94034" w:rsidP="00E94034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Parse to string and combine three upper parameters to a string, between two parameters is a comma</w:t>
      </w:r>
      <w:r w:rsidR="00346938">
        <w:rPr>
          <w:rFonts w:cs="Tahoma"/>
          <w:bCs w:val="0"/>
          <w:snapToGrid/>
        </w:rPr>
        <w:t>.</w:t>
      </w:r>
    </w:p>
    <w:p w:rsidR="001F24F0" w:rsidRPr="007334BC" w:rsidRDefault="003374F5" w:rsidP="001F24F0">
      <w:pPr>
        <w:pStyle w:val="Heading10"/>
      </w:pPr>
      <w:r w:rsidRPr="003374F5">
        <w:rPr>
          <w:rFonts w:ascii="Tahoma" w:hAnsi="Tahoma"/>
          <w:bCs/>
          <w:i w:val="0"/>
          <w:snapToGrid/>
          <w:color w:val="000000" w:themeColor="text1"/>
        </w:rPr>
        <w:t>getStatus</w:t>
      </w:r>
      <w:r>
        <w:rPr>
          <w:rFonts w:ascii="Tahoma" w:hAnsi="Tahoma"/>
          <w:bCs/>
          <w:i w:val="0"/>
          <w:snapToGrid/>
          <w:color w:val="000000" w:themeColor="text1"/>
        </w:rPr>
        <w:t xml:space="preserve"> </w:t>
      </w:r>
      <w:r w:rsidR="001F24F0">
        <w:rPr>
          <w:rFonts w:ascii="Tahoma" w:hAnsi="Tahoma"/>
          <w:bCs/>
          <w:i w:val="0"/>
          <w:snapToGrid/>
          <w:color w:val="000000" w:themeColor="text1"/>
        </w:rPr>
        <w:t>Method</w:t>
      </w:r>
    </w:p>
    <w:p w:rsidR="001F24F0" w:rsidRDefault="001F24F0" w:rsidP="001F24F0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</w:t>
      </w:r>
      <w:r>
        <w:rPr>
          <w:i w:val="0"/>
          <w:color w:val="000000" w:themeColor="text1"/>
        </w:rPr>
        <w:t>uses to receive status from AOP</w:t>
      </w:r>
    </w:p>
    <w:p w:rsidR="00BE3D93" w:rsidRDefault="00BE3D93" w:rsidP="00BE3D93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BE3D93" w:rsidTr="00992784">
        <w:tc>
          <w:tcPr>
            <w:tcW w:w="546" w:type="dxa"/>
            <w:shd w:val="clear" w:color="auto" w:fill="FFE8E1"/>
          </w:tcPr>
          <w:p w:rsidR="00BE3D93" w:rsidRPr="00BD3B0C" w:rsidRDefault="00BE3D93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BE3D93" w:rsidRPr="00BD3B0C" w:rsidRDefault="00BE3D93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BE3D93" w:rsidRPr="00BD3B0C" w:rsidRDefault="00BE3D93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BE3D93" w:rsidRPr="00BD3B0C" w:rsidRDefault="00BE3D93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BE3D93" w:rsidRPr="00BD3B0C" w:rsidRDefault="00BE3D93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BE3D93" w:rsidRPr="00BD3B0C" w:rsidRDefault="00BE3D93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BE3D93" w:rsidTr="00992784">
        <w:tc>
          <w:tcPr>
            <w:tcW w:w="546" w:type="dxa"/>
          </w:tcPr>
          <w:p w:rsidR="00BE3D93" w:rsidRDefault="00BE3D93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BE3D93" w:rsidRDefault="00BE3D93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statusMessage</w:t>
            </w:r>
            <w:proofErr w:type="spellEnd"/>
          </w:p>
        </w:tc>
        <w:tc>
          <w:tcPr>
            <w:tcW w:w="800" w:type="dxa"/>
          </w:tcPr>
          <w:p w:rsidR="00BE3D93" w:rsidRDefault="00BE3D93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900" w:type="dxa"/>
          </w:tcPr>
          <w:p w:rsidR="00BE3D93" w:rsidRDefault="00BE3D93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Out</w:t>
            </w:r>
          </w:p>
        </w:tc>
        <w:tc>
          <w:tcPr>
            <w:tcW w:w="1260" w:type="dxa"/>
          </w:tcPr>
          <w:p w:rsidR="00BE3D93" w:rsidRPr="00F40D30" w:rsidRDefault="00BE3D93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266" w:type="dxa"/>
          </w:tcPr>
          <w:p w:rsidR="00BE3D93" w:rsidRDefault="00BE3D93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statusmessage</w:t>
            </w:r>
            <w:proofErr w:type="spellEnd"/>
          </w:p>
        </w:tc>
      </w:tr>
    </w:tbl>
    <w:p w:rsidR="00BE3D93" w:rsidRPr="00060DB4" w:rsidRDefault="00BE3D93" w:rsidP="00BE3D93">
      <w:pPr>
        <w:pStyle w:val="comment"/>
        <w:ind w:left="0"/>
        <w:rPr>
          <w:i w:val="0"/>
          <w:color w:val="000000" w:themeColor="text1"/>
        </w:rPr>
      </w:pPr>
    </w:p>
    <w:p w:rsidR="001F24F0" w:rsidRDefault="001F24F0" w:rsidP="001F24F0">
      <w:pPr>
        <w:pStyle w:val="Heading5"/>
      </w:pPr>
      <w:r>
        <w:rPr>
          <w:rFonts w:hint="eastAsia"/>
        </w:rPr>
        <w:lastRenderedPageBreak/>
        <w:t>Implementation</w:t>
      </w:r>
    </w:p>
    <w:p w:rsidR="001F24F0" w:rsidRDefault="00BE3D93" w:rsidP="001F24F0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Split string by comma, convert to double and set it to three variable pitch angel, roll angel and height.</w:t>
      </w:r>
    </w:p>
    <w:p w:rsidR="00E07AE9" w:rsidRDefault="00E07AE9" w:rsidP="00E07AE9">
      <w:pPr>
        <w:pStyle w:val="Heading3"/>
        <w:rPr>
          <w:lang w:eastAsia="ja-JP"/>
        </w:rPr>
      </w:pPr>
      <w:bookmarkStart w:id="45" w:name="_Toc332443934"/>
      <w:proofErr w:type="spellStart"/>
      <w:r>
        <w:t>VideoControl</w:t>
      </w:r>
      <w:proofErr w:type="spellEnd"/>
      <w:r>
        <w:rPr>
          <w:rFonts w:hint="eastAsia"/>
        </w:rPr>
        <w:t xml:space="preserve"> class</w:t>
      </w:r>
      <w:bookmarkEnd w:id="45"/>
    </w:p>
    <w:p w:rsidR="00E07AE9" w:rsidRPr="00E07AE9" w:rsidRDefault="00E07AE9" w:rsidP="00E07AE9">
      <w:pPr>
        <w:rPr>
          <w:rFonts w:cs="Tahoma"/>
          <w:bCs w:val="0"/>
          <w:snapToGrid/>
        </w:rPr>
      </w:pPr>
      <w:r w:rsidRPr="00D826B7">
        <w:rPr>
          <w:rFonts w:cs="Tahoma"/>
          <w:bCs w:val="0"/>
          <w:snapToGrid/>
        </w:rPr>
        <w:t>This class</w:t>
      </w:r>
      <w:r>
        <w:rPr>
          <w:rFonts w:cs="Tahoma"/>
          <w:bCs w:val="0"/>
          <w:snapToGrid/>
        </w:rPr>
        <w:t xml:space="preserve"> extends Thread</w:t>
      </w:r>
      <w:r w:rsidRPr="00D826B7">
        <w:rPr>
          <w:rFonts w:cs="Tahoma"/>
          <w:bCs w:val="0"/>
          <w:snapToGrid/>
        </w:rPr>
        <w:t xml:space="preserve"> uses to receive </w:t>
      </w:r>
      <w:r>
        <w:rPr>
          <w:rFonts w:cs="Tahoma"/>
          <w:bCs w:val="0"/>
          <w:snapToGrid/>
        </w:rPr>
        <w:t>video from</w:t>
      </w:r>
      <w:r w:rsidRPr="00D826B7">
        <w:rPr>
          <w:rFonts w:cs="Tahoma"/>
          <w:bCs w:val="0"/>
          <w:snapToGrid/>
        </w:rPr>
        <w:t xml:space="preserve"> </w:t>
      </w:r>
      <w:r w:rsidRPr="000B2F5C">
        <w:rPr>
          <w:rFonts w:cs="Tahoma"/>
          <w:bCs w:val="0"/>
          <w:snapToGrid/>
        </w:rPr>
        <w:t>Android</w:t>
      </w:r>
      <w:r>
        <w:rPr>
          <w:rFonts w:cs="Tahoma"/>
          <w:bCs w:val="0"/>
          <w:snapToGrid/>
        </w:rPr>
        <w:t xml:space="preserve"> phone via UDP</w:t>
      </w:r>
      <w:r w:rsidRPr="00D826B7">
        <w:rPr>
          <w:rFonts w:cs="Tahoma"/>
          <w:bCs w:val="0"/>
          <w:snapToGrid/>
        </w:rPr>
        <w:t>.</w:t>
      </w:r>
    </w:p>
    <w:p w:rsidR="00E07AE9" w:rsidRDefault="00E07AE9" w:rsidP="00E07AE9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303"/>
        <w:gridCol w:w="1237"/>
        <w:gridCol w:w="810"/>
        <w:gridCol w:w="720"/>
        <w:gridCol w:w="4446"/>
      </w:tblGrid>
      <w:tr w:rsidR="00E07AE9" w:rsidTr="00992784">
        <w:tc>
          <w:tcPr>
            <w:tcW w:w="538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03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1237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72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446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E07AE9" w:rsidTr="00992784">
        <w:tc>
          <w:tcPr>
            <w:tcW w:w="538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303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aoc</w:t>
            </w:r>
            <w:proofErr w:type="spellEnd"/>
          </w:p>
        </w:tc>
        <w:tc>
          <w:tcPr>
            <w:tcW w:w="1237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AOC</w:t>
            </w:r>
          </w:p>
        </w:tc>
        <w:tc>
          <w:tcPr>
            <w:tcW w:w="81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GUI AOC</w:t>
            </w:r>
          </w:p>
        </w:tc>
      </w:tr>
      <w:tr w:rsidR="00E07AE9" w:rsidTr="00992784">
        <w:tc>
          <w:tcPr>
            <w:tcW w:w="538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303" w:type="dxa"/>
          </w:tcPr>
          <w:p w:rsidR="00E07AE9" w:rsidRPr="00F40D30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udp</w:t>
            </w:r>
            <w:r w:rsidR="00E07AE9">
              <w:rPr>
                <w:i w:val="0"/>
                <w:color w:val="auto"/>
                <w:sz w:val="18"/>
                <w:szCs w:val="18"/>
              </w:rPr>
              <w:t>Socket</w:t>
            </w:r>
            <w:proofErr w:type="spellEnd"/>
          </w:p>
        </w:tc>
        <w:tc>
          <w:tcPr>
            <w:tcW w:w="1237" w:type="dxa"/>
          </w:tcPr>
          <w:p w:rsidR="00E07AE9" w:rsidRPr="00F40D30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Datagram</w:t>
            </w:r>
            <w:r w:rsidR="00E07AE9">
              <w:rPr>
                <w:i w:val="0"/>
                <w:color w:val="auto"/>
                <w:sz w:val="18"/>
                <w:szCs w:val="18"/>
              </w:rPr>
              <w:t>Socket</w:t>
            </w:r>
            <w:proofErr w:type="spellEnd"/>
          </w:p>
        </w:tc>
        <w:tc>
          <w:tcPr>
            <w:tcW w:w="81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E07AE9" w:rsidRPr="00F40D30" w:rsidRDefault="00E07AE9" w:rsidP="00245D2F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Uses to receive </w:t>
            </w:r>
            <w:r w:rsidR="00245D2F">
              <w:rPr>
                <w:i w:val="0"/>
                <w:color w:val="auto"/>
                <w:sz w:val="18"/>
                <w:szCs w:val="18"/>
              </w:rPr>
              <w:t xml:space="preserve"> video</w:t>
            </w:r>
            <w:r>
              <w:rPr>
                <w:i w:val="0"/>
                <w:color w:val="auto"/>
                <w:sz w:val="18"/>
                <w:szCs w:val="18"/>
              </w:rPr>
              <w:t xml:space="preserve"> from AOP</w:t>
            </w:r>
          </w:p>
        </w:tc>
      </w:tr>
      <w:tr w:rsidR="00E07AE9" w:rsidTr="00992784">
        <w:tc>
          <w:tcPr>
            <w:tcW w:w="538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303" w:type="dxa"/>
          </w:tcPr>
          <w:p w:rsidR="00E07AE9" w:rsidRPr="00F40D30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udpPackage</w:t>
            </w:r>
            <w:proofErr w:type="spellEnd"/>
          </w:p>
        </w:tc>
        <w:tc>
          <w:tcPr>
            <w:tcW w:w="1237" w:type="dxa"/>
          </w:tcPr>
          <w:p w:rsidR="00E07AE9" w:rsidRPr="00F40D30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DatagramPackage</w:t>
            </w:r>
            <w:proofErr w:type="spellEnd"/>
          </w:p>
        </w:tc>
        <w:tc>
          <w:tcPr>
            <w:tcW w:w="81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E07AE9" w:rsidRPr="00F40D30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Datagram package</w:t>
            </w:r>
          </w:p>
        </w:tc>
      </w:tr>
      <w:tr w:rsidR="00E07AE9" w:rsidTr="00992784">
        <w:tc>
          <w:tcPr>
            <w:tcW w:w="538" w:type="dxa"/>
          </w:tcPr>
          <w:p w:rsidR="00E07AE9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1303" w:type="dxa"/>
          </w:tcPr>
          <w:p w:rsidR="00E07AE9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pk</w:t>
            </w:r>
            <w:proofErr w:type="spellEnd"/>
          </w:p>
        </w:tc>
        <w:tc>
          <w:tcPr>
            <w:tcW w:w="1237" w:type="dxa"/>
          </w:tcPr>
          <w:p w:rsidR="00E07AE9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UDPpackage</w:t>
            </w:r>
            <w:proofErr w:type="spellEnd"/>
          </w:p>
        </w:tc>
        <w:tc>
          <w:tcPr>
            <w:tcW w:w="810" w:type="dxa"/>
          </w:tcPr>
          <w:p w:rsidR="00E07AE9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E07AE9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</w:tr>
      <w:tr w:rsidR="00E07AE9" w:rsidTr="00992784">
        <w:tc>
          <w:tcPr>
            <w:tcW w:w="538" w:type="dxa"/>
          </w:tcPr>
          <w:p w:rsidR="00E07AE9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05</w:t>
            </w:r>
          </w:p>
        </w:tc>
        <w:tc>
          <w:tcPr>
            <w:tcW w:w="1303" w:type="dxa"/>
          </w:tcPr>
          <w:p w:rsidR="00E07AE9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pacBuffer</w:t>
            </w:r>
            <w:proofErr w:type="spellEnd"/>
          </w:p>
        </w:tc>
        <w:tc>
          <w:tcPr>
            <w:tcW w:w="1237" w:type="dxa"/>
          </w:tcPr>
          <w:p w:rsidR="00E07AE9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Byte[]</w:t>
            </w:r>
          </w:p>
        </w:tc>
        <w:tc>
          <w:tcPr>
            <w:tcW w:w="810" w:type="dxa"/>
          </w:tcPr>
          <w:p w:rsidR="00E07AE9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720" w:type="dxa"/>
          </w:tcPr>
          <w:p w:rsidR="00E07AE9" w:rsidRPr="00F40D30" w:rsidRDefault="00E07AE9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E07AE9" w:rsidRDefault="00245D2F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Buffer uses to save package</w:t>
            </w:r>
          </w:p>
        </w:tc>
      </w:tr>
    </w:tbl>
    <w:p w:rsidR="00E07AE9" w:rsidRDefault="00E07AE9" w:rsidP="00E07AE9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085"/>
        <w:gridCol w:w="6066"/>
      </w:tblGrid>
      <w:tr w:rsidR="00E07AE9" w:rsidTr="00992784">
        <w:tc>
          <w:tcPr>
            <w:tcW w:w="903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E07AE9" w:rsidTr="00992784">
        <w:tc>
          <w:tcPr>
            <w:tcW w:w="903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E07AE9" w:rsidRPr="00342130" w:rsidRDefault="00CE2C88" w:rsidP="00992784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Video</w:t>
            </w:r>
            <w:r w:rsidR="00E07AE9"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Control</w:t>
            </w:r>
            <w:proofErr w:type="spellEnd"/>
          </w:p>
        </w:tc>
        <w:tc>
          <w:tcPr>
            <w:tcW w:w="6066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Default constructor</w:t>
            </w:r>
          </w:p>
        </w:tc>
      </w:tr>
      <w:tr w:rsidR="00E07AE9" w:rsidTr="00992784">
        <w:tc>
          <w:tcPr>
            <w:tcW w:w="903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085" w:type="dxa"/>
          </w:tcPr>
          <w:p w:rsidR="00E07AE9" w:rsidRPr="00342130" w:rsidRDefault="00CE2C88" w:rsidP="00992784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Video</w:t>
            </w:r>
            <w:r w:rsidR="00E07AE9"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Control</w:t>
            </w:r>
            <w:proofErr w:type="spellEnd"/>
          </w:p>
        </w:tc>
        <w:tc>
          <w:tcPr>
            <w:tcW w:w="6066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Cons</w:t>
            </w:r>
            <w:r w:rsidR="00CE2C88">
              <w:rPr>
                <w:i w:val="0"/>
                <w:color w:val="000000" w:themeColor="text1"/>
                <w:sz w:val="18"/>
                <w:szCs w:val="18"/>
              </w:rPr>
              <w:t xml:space="preserve">tructor uses to input </w:t>
            </w:r>
            <w:r>
              <w:rPr>
                <w:i w:val="0"/>
                <w:color w:val="000000" w:themeColor="text1"/>
                <w:sz w:val="18"/>
                <w:szCs w:val="18"/>
              </w:rPr>
              <w:t>AOC</w:t>
            </w:r>
          </w:p>
        </w:tc>
      </w:tr>
      <w:tr w:rsidR="00E07AE9" w:rsidTr="00992784">
        <w:tc>
          <w:tcPr>
            <w:tcW w:w="903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2085" w:type="dxa"/>
          </w:tcPr>
          <w:p w:rsidR="00E07AE9" w:rsidRPr="00342130" w:rsidRDefault="00E07AE9" w:rsidP="006270A1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wait</w:t>
            </w:r>
            <w:r w:rsidR="006270A1">
              <w:rPr>
                <w:rFonts w:cs="Tahoma"/>
                <w:bCs w:val="0"/>
                <w:i w:val="0"/>
                <w:snapToGrid/>
                <w:color w:val="000000" w:themeColor="text1"/>
              </w:rPr>
              <w:t>Package</w:t>
            </w:r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FromeAOP</w:t>
            </w:r>
            <w:proofErr w:type="spellEnd"/>
          </w:p>
        </w:tc>
        <w:tc>
          <w:tcPr>
            <w:tcW w:w="6066" w:type="dxa"/>
          </w:tcPr>
          <w:p w:rsidR="00E07AE9" w:rsidRPr="00342130" w:rsidRDefault="00E07AE9" w:rsidP="006270A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 xml:space="preserve">Uses to wait </w:t>
            </w:r>
            <w:r w:rsidR="006270A1">
              <w:rPr>
                <w:i w:val="0"/>
                <w:color w:val="000000" w:themeColor="text1"/>
                <w:sz w:val="18"/>
                <w:szCs w:val="18"/>
              </w:rPr>
              <w:t>package</w:t>
            </w:r>
            <w:r>
              <w:rPr>
                <w:i w:val="0"/>
                <w:color w:val="000000" w:themeColor="text1"/>
                <w:sz w:val="18"/>
                <w:szCs w:val="18"/>
              </w:rPr>
              <w:t xml:space="preserve"> from AOP via </w:t>
            </w:r>
            <w:r w:rsidR="006270A1">
              <w:rPr>
                <w:i w:val="0"/>
                <w:color w:val="000000" w:themeColor="text1"/>
                <w:sz w:val="18"/>
                <w:szCs w:val="18"/>
              </w:rPr>
              <w:t>UDP</w:t>
            </w:r>
          </w:p>
        </w:tc>
      </w:tr>
      <w:tr w:rsidR="00E07AE9" w:rsidTr="00992784">
        <w:tc>
          <w:tcPr>
            <w:tcW w:w="903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085" w:type="dxa"/>
          </w:tcPr>
          <w:p w:rsidR="00E07AE9" w:rsidRPr="00342130" w:rsidRDefault="006270A1" w:rsidP="00992784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show</w:t>
            </w:r>
            <w:r w:rsidR="00E07AE9">
              <w:rPr>
                <w:rFonts w:cs="Tahoma"/>
                <w:bCs w:val="0"/>
                <w:i w:val="0"/>
                <w:snapToGrid/>
                <w:color w:val="000000" w:themeColor="text1"/>
              </w:rPr>
              <w:t>OnScreen</w:t>
            </w:r>
            <w:proofErr w:type="spellEnd"/>
          </w:p>
        </w:tc>
        <w:tc>
          <w:tcPr>
            <w:tcW w:w="6066" w:type="dxa"/>
          </w:tcPr>
          <w:p w:rsidR="00E07AE9" w:rsidRPr="00342130" w:rsidRDefault="006270A1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Update image</w:t>
            </w:r>
            <w:r w:rsidR="00E07AE9">
              <w:rPr>
                <w:i w:val="0"/>
                <w:color w:val="000000" w:themeColor="text1"/>
                <w:sz w:val="18"/>
                <w:szCs w:val="18"/>
              </w:rPr>
              <w:t xml:space="preserve"> to screen.</w:t>
            </w:r>
          </w:p>
        </w:tc>
      </w:tr>
      <w:tr w:rsidR="00E07AE9" w:rsidTr="00992784">
        <w:tc>
          <w:tcPr>
            <w:tcW w:w="903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085" w:type="dxa"/>
          </w:tcPr>
          <w:p w:rsidR="00E07AE9" w:rsidRPr="00342130" w:rsidRDefault="00E07AE9" w:rsidP="00992784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run</w:t>
            </w:r>
          </w:p>
        </w:tc>
        <w:tc>
          <w:tcPr>
            <w:tcW w:w="6066" w:type="dxa"/>
          </w:tcPr>
          <w:p w:rsidR="00E07AE9" w:rsidRPr="00342130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This method will run when thread start.</w:t>
            </w:r>
          </w:p>
        </w:tc>
      </w:tr>
    </w:tbl>
    <w:p w:rsidR="00E07AE9" w:rsidRPr="00763F0A" w:rsidRDefault="00E07AE9" w:rsidP="00E07AE9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Status</w:t>
      </w:r>
      <w:r w:rsidRPr="00763F0A">
        <w:rPr>
          <w:rFonts w:ascii="Tahoma" w:hAnsi="Tahoma"/>
          <w:sz w:val="20"/>
          <w:szCs w:val="20"/>
        </w:rPr>
        <w:t>Control Method</w:t>
      </w:r>
    </w:p>
    <w:p w:rsidR="00E07AE9" w:rsidRPr="00060DB4" w:rsidRDefault="00E07AE9" w:rsidP="00E07AE9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</w:t>
      </w:r>
      <w:r w:rsidRPr="00060DB4">
        <w:rPr>
          <w:i w:val="0"/>
          <w:color w:val="000000" w:themeColor="text1"/>
        </w:rPr>
        <w:t>his method is the constructor uses to input</w:t>
      </w:r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aoc</w:t>
      </w:r>
      <w:proofErr w:type="spellEnd"/>
    </w:p>
    <w:p w:rsidR="00E07AE9" w:rsidRDefault="00E07AE9" w:rsidP="00E07AE9">
      <w:pPr>
        <w:pStyle w:val="Heading5"/>
        <w:rPr>
          <w:lang w:eastAsia="ja-JP"/>
        </w:rPr>
      </w:pPr>
      <w:r>
        <w:rPr>
          <w:rFonts w:hint="eastAsia"/>
        </w:rPr>
        <w:lastRenderedPageBreak/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E07AE9" w:rsidTr="00992784">
        <w:tc>
          <w:tcPr>
            <w:tcW w:w="546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E07AE9" w:rsidTr="00992784">
        <w:tc>
          <w:tcPr>
            <w:tcW w:w="546" w:type="dxa"/>
          </w:tcPr>
          <w:p w:rsidR="00E07AE9" w:rsidRPr="00596B08" w:rsidRDefault="00E07AE9" w:rsidP="006270A1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</w:t>
            </w:r>
            <w:r w:rsidR="006270A1">
              <w:rPr>
                <w:i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82" w:type="dxa"/>
          </w:tcPr>
          <w:p w:rsidR="00E07AE9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aoc</w:t>
            </w:r>
            <w:proofErr w:type="spellEnd"/>
          </w:p>
        </w:tc>
        <w:tc>
          <w:tcPr>
            <w:tcW w:w="800" w:type="dxa"/>
          </w:tcPr>
          <w:p w:rsidR="00E07AE9" w:rsidRPr="00596B08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AOC</w:t>
            </w:r>
          </w:p>
        </w:tc>
        <w:tc>
          <w:tcPr>
            <w:tcW w:w="900" w:type="dxa"/>
          </w:tcPr>
          <w:p w:rsidR="00E07AE9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E07AE9" w:rsidRPr="00596B08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E07AE9" w:rsidRPr="00596B08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GUI</w:t>
            </w:r>
          </w:p>
        </w:tc>
      </w:tr>
    </w:tbl>
    <w:p w:rsidR="00E07AE9" w:rsidRPr="007334BC" w:rsidRDefault="00E07AE9" w:rsidP="00E07AE9">
      <w:pPr>
        <w:pStyle w:val="Heading10"/>
      </w:pPr>
      <w:r w:rsidRPr="005100B7">
        <w:rPr>
          <w:rFonts w:ascii="Tahoma" w:hAnsi="Tahoma"/>
          <w:bCs/>
          <w:i w:val="0"/>
          <w:snapToGrid/>
          <w:color w:val="000000" w:themeColor="text1"/>
        </w:rPr>
        <w:t>wait</w:t>
      </w:r>
      <w:r w:rsidR="006270A1">
        <w:rPr>
          <w:rFonts w:ascii="Tahoma" w:hAnsi="Tahoma"/>
          <w:bCs/>
          <w:i w:val="0"/>
          <w:snapToGrid/>
          <w:color w:val="000000" w:themeColor="text1"/>
        </w:rPr>
        <w:t>Package</w:t>
      </w:r>
      <w:r w:rsidRPr="005100B7">
        <w:rPr>
          <w:rFonts w:ascii="Tahoma" w:hAnsi="Tahoma"/>
          <w:bCs/>
          <w:i w:val="0"/>
          <w:snapToGrid/>
          <w:color w:val="000000" w:themeColor="text1"/>
        </w:rPr>
        <w:t>FromeAOP</w:t>
      </w:r>
      <w:r>
        <w:rPr>
          <w:rFonts w:ascii="Tahoma" w:hAnsi="Tahoma"/>
          <w:bCs/>
          <w:i w:val="0"/>
          <w:snapToGrid/>
          <w:color w:val="000000" w:themeColor="text1"/>
        </w:rPr>
        <w:t xml:space="preserve"> Method</w:t>
      </w:r>
    </w:p>
    <w:p w:rsidR="00E07AE9" w:rsidRPr="00060DB4" w:rsidRDefault="00E07AE9" w:rsidP="00E07AE9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</w:t>
      </w:r>
      <w:r>
        <w:rPr>
          <w:i w:val="0"/>
          <w:color w:val="000000" w:themeColor="text1"/>
        </w:rPr>
        <w:t xml:space="preserve">uses to receive </w:t>
      </w:r>
      <w:r w:rsidR="006270A1">
        <w:rPr>
          <w:i w:val="0"/>
          <w:color w:val="000000" w:themeColor="text1"/>
        </w:rPr>
        <w:t>package</w:t>
      </w:r>
      <w:r>
        <w:rPr>
          <w:i w:val="0"/>
          <w:color w:val="000000" w:themeColor="text1"/>
        </w:rPr>
        <w:t xml:space="preserve"> from AOP</w:t>
      </w:r>
    </w:p>
    <w:p w:rsidR="00E07AE9" w:rsidRDefault="00E07AE9" w:rsidP="00E07AE9">
      <w:pPr>
        <w:pStyle w:val="Heading5"/>
      </w:pPr>
      <w:r>
        <w:rPr>
          <w:rFonts w:hint="eastAsia"/>
        </w:rPr>
        <w:t>Implementation</w:t>
      </w:r>
    </w:p>
    <w:p w:rsidR="00E07AE9" w:rsidRDefault="006270A1" w:rsidP="00E07AE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Initiate new </w:t>
      </w:r>
      <w:proofErr w:type="spellStart"/>
      <w:r>
        <w:rPr>
          <w:rFonts w:cs="Tahoma"/>
          <w:bCs w:val="0"/>
          <w:snapToGrid/>
        </w:rPr>
        <w:t>DatagramSocket</w:t>
      </w:r>
      <w:proofErr w:type="spellEnd"/>
      <w:r>
        <w:rPr>
          <w:rFonts w:cs="Tahoma"/>
          <w:bCs w:val="0"/>
          <w:snapToGrid/>
        </w:rPr>
        <w:t xml:space="preserve"> with port 4444</w:t>
      </w:r>
      <w:r w:rsidR="00E07AE9">
        <w:rPr>
          <w:rFonts w:cs="Tahoma"/>
          <w:bCs w:val="0"/>
          <w:snapToGrid/>
        </w:rPr>
        <w:t>.</w:t>
      </w:r>
    </w:p>
    <w:p w:rsidR="006270A1" w:rsidRDefault="006270A1" w:rsidP="00E07AE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Initiate new </w:t>
      </w:r>
      <w:proofErr w:type="spellStart"/>
      <w:r>
        <w:rPr>
          <w:rFonts w:cs="Tahoma"/>
          <w:bCs w:val="0"/>
          <w:snapToGrid/>
        </w:rPr>
        <w:t>DatagramPackage</w:t>
      </w:r>
      <w:proofErr w:type="spellEnd"/>
      <w:r>
        <w:rPr>
          <w:rFonts w:cs="Tahoma"/>
          <w:bCs w:val="0"/>
          <w:snapToGrid/>
        </w:rPr>
        <w:t xml:space="preserve"> with two parameters: </w:t>
      </w:r>
      <w:proofErr w:type="spellStart"/>
      <w:r>
        <w:rPr>
          <w:rFonts w:cs="Tahoma"/>
          <w:bCs w:val="0"/>
          <w:snapToGrid/>
        </w:rPr>
        <w:t>pacBuffer</w:t>
      </w:r>
      <w:proofErr w:type="spellEnd"/>
      <w:r>
        <w:rPr>
          <w:rFonts w:cs="Tahoma"/>
          <w:bCs w:val="0"/>
          <w:snapToGrid/>
        </w:rPr>
        <w:t xml:space="preserve"> and length of this buffer</w:t>
      </w:r>
    </w:p>
    <w:p w:rsidR="00E07AE9" w:rsidRPr="00DF455A" w:rsidRDefault="006270A1" w:rsidP="00E07AE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 xml:space="preserve">Receive </w:t>
      </w:r>
      <w:proofErr w:type="spellStart"/>
      <w:r>
        <w:rPr>
          <w:rFonts w:cs="Tahoma"/>
          <w:bCs w:val="0"/>
          <w:snapToGrid/>
        </w:rPr>
        <w:t>udpPackage</w:t>
      </w:r>
      <w:proofErr w:type="spellEnd"/>
      <w:r>
        <w:rPr>
          <w:rFonts w:cs="Tahoma"/>
          <w:bCs w:val="0"/>
          <w:snapToGrid/>
        </w:rPr>
        <w:t xml:space="preserve"> by </w:t>
      </w:r>
      <w:proofErr w:type="spellStart"/>
      <w:r>
        <w:rPr>
          <w:rFonts w:cs="Tahoma"/>
          <w:bCs w:val="0"/>
          <w:snapToGrid/>
        </w:rPr>
        <w:t>udpsocket</w:t>
      </w:r>
      <w:proofErr w:type="spellEnd"/>
    </w:p>
    <w:p w:rsidR="00E07AE9" w:rsidRPr="007334BC" w:rsidRDefault="006270A1" w:rsidP="00E07AE9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show</w:t>
      </w:r>
      <w:r w:rsidR="00E07AE9">
        <w:rPr>
          <w:rFonts w:ascii="Tahoma" w:hAnsi="Tahoma"/>
          <w:bCs/>
          <w:i w:val="0"/>
          <w:snapToGrid/>
          <w:color w:val="000000" w:themeColor="text1"/>
        </w:rPr>
        <w:t>StatusOnScreen Method</w:t>
      </w:r>
    </w:p>
    <w:p w:rsidR="00E07AE9" w:rsidRDefault="00E07AE9" w:rsidP="00E07AE9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This method uses to update roll angel, pitch angel, height to screen.</w:t>
      </w:r>
    </w:p>
    <w:p w:rsidR="00224846" w:rsidRDefault="00224846" w:rsidP="00E07AE9">
      <w:pPr>
        <w:pStyle w:val="comment"/>
        <w:rPr>
          <w:i w:val="0"/>
          <w:color w:val="000000" w:themeColor="text1"/>
        </w:rPr>
      </w:pPr>
    </w:p>
    <w:p w:rsidR="00224846" w:rsidRPr="00060DB4" w:rsidRDefault="00224846" w:rsidP="00E07AE9">
      <w:pPr>
        <w:pStyle w:val="comment"/>
        <w:rPr>
          <w:i w:val="0"/>
          <w:color w:val="000000" w:themeColor="text1"/>
        </w:rPr>
      </w:pPr>
    </w:p>
    <w:p w:rsidR="00E07AE9" w:rsidRDefault="00E07AE9" w:rsidP="00E07AE9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1070"/>
        <w:gridCol w:w="900"/>
        <w:gridCol w:w="990"/>
        <w:gridCol w:w="4266"/>
      </w:tblGrid>
      <w:tr w:rsidR="00E07AE9" w:rsidTr="00224846">
        <w:tc>
          <w:tcPr>
            <w:tcW w:w="546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107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990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E07AE9" w:rsidRPr="00BD3B0C" w:rsidRDefault="00E07AE9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E07AE9" w:rsidTr="00224846">
        <w:tc>
          <w:tcPr>
            <w:tcW w:w="546" w:type="dxa"/>
          </w:tcPr>
          <w:p w:rsidR="00E07AE9" w:rsidRPr="00596B08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E07AE9" w:rsidRPr="00596B08" w:rsidRDefault="00224846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udpPackage</w:t>
            </w:r>
            <w:proofErr w:type="spellEnd"/>
          </w:p>
        </w:tc>
        <w:tc>
          <w:tcPr>
            <w:tcW w:w="1070" w:type="dxa"/>
          </w:tcPr>
          <w:p w:rsidR="00E07AE9" w:rsidRPr="00596B08" w:rsidRDefault="00224846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DatagramPackage</w:t>
            </w:r>
            <w:proofErr w:type="spellEnd"/>
          </w:p>
        </w:tc>
        <w:tc>
          <w:tcPr>
            <w:tcW w:w="900" w:type="dxa"/>
          </w:tcPr>
          <w:p w:rsidR="00E07AE9" w:rsidRPr="00596B08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990" w:type="dxa"/>
          </w:tcPr>
          <w:p w:rsidR="00E07AE9" w:rsidRPr="00596B08" w:rsidRDefault="00E07AE9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E07AE9" w:rsidRPr="00596B08" w:rsidRDefault="00224846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Udp</w:t>
            </w:r>
            <w:proofErr w:type="spellEnd"/>
            <w:r>
              <w:rPr>
                <w:i w:val="0"/>
                <w:color w:val="000000" w:themeColor="text1"/>
                <w:sz w:val="18"/>
                <w:szCs w:val="18"/>
              </w:rPr>
              <w:t xml:space="preserve"> package receive from </w:t>
            </w: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aop</w:t>
            </w:r>
            <w:proofErr w:type="spellEnd"/>
          </w:p>
        </w:tc>
      </w:tr>
    </w:tbl>
    <w:p w:rsidR="00E07AE9" w:rsidRDefault="00E07AE9" w:rsidP="00E07AE9">
      <w:pPr>
        <w:pStyle w:val="Heading5"/>
      </w:pPr>
      <w:r>
        <w:rPr>
          <w:rFonts w:hint="eastAsia"/>
        </w:rPr>
        <w:t>Implementation</w:t>
      </w:r>
    </w:p>
    <w:p w:rsidR="00224846" w:rsidRPr="00224846" w:rsidRDefault="00224846" w:rsidP="00224846">
      <w:r>
        <w:t>Rescale picture with size 800,600</w:t>
      </w:r>
    </w:p>
    <w:p w:rsidR="00E07AE9" w:rsidRDefault="00224846" w:rsidP="00E07AE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Show on screen</w:t>
      </w:r>
      <w:r w:rsidR="00E07AE9">
        <w:rPr>
          <w:rFonts w:cs="Tahoma"/>
          <w:bCs w:val="0"/>
          <w:snapToGrid/>
        </w:rPr>
        <w:t>.</w:t>
      </w:r>
    </w:p>
    <w:p w:rsidR="00E07AE9" w:rsidRPr="007334BC" w:rsidRDefault="00E07AE9" w:rsidP="00E07AE9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run Method</w:t>
      </w:r>
    </w:p>
    <w:p w:rsidR="00E07AE9" w:rsidRPr="00060DB4" w:rsidRDefault="00E07AE9" w:rsidP="00E07AE9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is the </w:t>
      </w:r>
      <w:r>
        <w:rPr>
          <w:i w:val="0"/>
          <w:color w:val="000000" w:themeColor="text1"/>
        </w:rPr>
        <w:t xml:space="preserve">default method on the thread. Codes will be executed when thread is started. </w:t>
      </w:r>
    </w:p>
    <w:p w:rsidR="00E07AE9" w:rsidRDefault="00E07AE9" w:rsidP="00E07AE9">
      <w:pPr>
        <w:pStyle w:val="Heading5"/>
      </w:pPr>
      <w:r>
        <w:rPr>
          <w:rFonts w:hint="eastAsia"/>
        </w:rPr>
        <w:lastRenderedPageBreak/>
        <w:t>Implementation</w:t>
      </w:r>
    </w:p>
    <w:p w:rsidR="00E07AE9" w:rsidRDefault="00E07AE9" w:rsidP="00E07AE9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Create a while loop repeat forever.</w:t>
      </w:r>
    </w:p>
    <w:p w:rsidR="00E07AE9" w:rsidRDefault="00E07AE9" w:rsidP="00E07AE9">
      <w:pPr>
        <w:rPr>
          <w:rFonts w:cs="Tahoma"/>
          <w:lang w:eastAsia="ja-JP"/>
        </w:rPr>
      </w:pPr>
      <w:r>
        <w:rPr>
          <w:rFonts w:cs="Tahoma"/>
          <w:lang w:eastAsia="ja-JP"/>
        </w:rPr>
        <w:t xml:space="preserve">In while loop: include two method </w:t>
      </w:r>
      <w:proofErr w:type="spellStart"/>
      <w:r w:rsidR="00FD2155">
        <w:rPr>
          <w:rFonts w:cs="Tahoma"/>
          <w:lang w:eastAsia="ja-JP"/>
        </w:rPr>
        <w:t>show</w:t>
      </w:r>
      <w:r>
        <w:rPr>
          <w:rFonts w:cs="Tahoma"/>
          <w:lang w:eastAsia="ja-JP"/>
        </w:rPr>
        <w:t>OnScreen</w:t>
      </w:r>
      <w:proofErr w:type="spellEnd"/>
      <w:r>
        <w:rPr>
          <w:rFonts w:cs="Tahoma"/>
          <w:lang w:eastAsia="ja-JP"/>
        </w:rPr>
        <w:t xml:space="preserve"> and </w:t>
      </w:r>
      <w:proofErr w:type="spellStart"/>
      <w:r>
        <w:rPr>
          <w:rFonts w:cs="Tahoma"/>
          <w:lang w:eastAsia="ja-JP"/>
        </w:rPr>
        <w:t>wait</w:t>
      </w:r>
      <w:r w:rsidR="00FD2155">
        <w:rPr>
          <w:rFonts w:cs="Tahoma"/>
          <w:lang w:eastAsia="ja-JP"/>
        </w:rPr>
        <w:t>Package</w:t>
      </w:r>
      <w:r>
        <w:rPr>
          <w:rFonts w:cs="Tahoma"/>
          <w:lang w:eastAsia="ja-JP"/>
        </w:rPr>
        <w:t>FromeAOP</w:t>
      </w:r>
      <w:proofErr w:type="spellEnd"/>
    </w:p>
    <w:p w:rsidR="00992784" w:rsidRDefault="00992784" w:rsidP="00E07AE9">
      <w:pPr>
        <w:rPr>
          <w:rFonts w:cs="Tahoma"/>
          <w:lang w:eastAsia="ja-JP"/>
        </w:rPr>
      </w:pPr>
    </w:p>
    <w:p w:rsidR="00992784" w:rsidRDefault="00992784" w:rsidP="00992784">
      <w:pPr>
        <w:pStyle w:val="Heading2"/>
      </w:pPr>
      <w:bookmarkStart w:id="46" w:name="_Toc332443935"/>
      <w:r>
        <w:rPr>
          <w:lang w:eastAsia="ja-JP"/>
        </w:rPr>
        <w:lastRenderedPageBreak/>
        <w:t>Application on Phone</w:t>
      </w:r>
      <w:bookmarkEnd w:id="46"/>
    </w:p>
    <w:p w:rsidR="00992784" w:rsidRDefault="00992784" w:rsidP="00992784">
      <w:pPr>
        <w:pStyle w:val="Heading3"/>
      </w:pPr>
      <w:bookmarkStart w:id="47" w:name="_Toc332443936"/>
      <w:r>
        <w:rPr>
          <w:rFonts w:hint="eastAsia"/>
          <w:lang w:eastAsia="ja-JP"/>
        </w:rPr>
        <w:t>Class diagram</w:t>
      </w:r>
      <w:bookmarkEnd w:id="47"/>
    </w:p>
    <w:p w:rsidR="00992784" w:rsidRDefault="00992784" w:rsidP="00992784">
      <w:pPr>
        <w:pStyle w:val="commen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lastRenderedPageBreak/>
        <w:drawing>
          <wp:inline distT="0" distB="0" distL="0" distR="0">
            <wp:extent cx="5495925" cy="72104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210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2784" w:rsidRDefault="00992784" w:rsidP="00992784">
      <w:pPr>
        <w:pStyle w:val="comment"/>
      </w:pP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509"/>
        <w:gridCol w:w="5897"/>
      </w:tblGrid>
      <w:tr w:rsidR="00992784" w:rsidTr="00992784">
        <w:tc>
          <w:tcPr>
            <w:tcW w:w="648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lastRenderedPageBreak/>
              <w:t>No</w:t>
            </w:r>
          </w:p>
        </w:tc>
        <w:tc>
          <w:tcPr>
            <w:tcW w:w="2509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992784" w:rsidTr="00992784">
        <w:tc>
          <w:tcPr>
            <w:tcW w:w="648" w:type="dxa"/>
          </w:tcPr>
          <w:p w:rsidR="00992784" w:rsidRPr="00BD3B0C" w:rsidRDefault="00992784" w:rsidP="0099278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862D6F">
              <w:rPr>
                <w:rFonts w:hint="eastAsia"/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2509" w:type="dxa"/>
          </w:tcPr>
          <w:p w:rsidR="00992784" w:rsidRPr="00862D6F" w:rsidRDefault="00992784" w:rsidP="00992784">
            <w:pPr>
              <w:pStyle w:val="comment"/>
              <w:ind w:left="0"/>
              <w:rPr>
                <w:i w:val="0"/>
              </w:rPr>
            </w:pPr>
            <w:proofErr w:type="spellStart"/>
            <w:r w:rsidRPr="00862D6F">
              <w:rPr>
                <w:i w:val="0"/>
                <w:color w:val="auto"/>
              </w:rPr>
              <w:t>CommandControl</w:t>
            </w:r>
            <w:proofErr w:type="spellEnd"/>
          </w:p>
        </w:tc>
        <w:tc>
          <w:tcPr>
            <w:tcW w:w="5897" w:type="dxa"/>
          </w:tcPr>
          <w:p w:rsidR="00992784" w:rsidRPr="000B2F5C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D826B7">
              <w:rPr>
                <w:rFonts w:cs="Tahoma"/>
                <w:bCs w:val="0"/>
                <w:snapToGrid/>
              </w:rPr>
              <w:t xml:space="preserve">This class uses to receive pressing keyboard from users and send it to </w:t>
            </w:r>
            <w:r w:rsidRPr="000B2F5C">
              <w:rPr>
                <w:rFonts w:cs="Tahoma"/>
                <w:bCs w:val="0"/>
                <w:snapToGrid/>
              </w:rPr>
              <w:t>Android</w:t>
            </w:r>
            <w:r w:rsidRPr="00D826B7">
              <w:rPr>
                <w:rFonts w:cs="Tahoma"/>
                <w:bCs w:val="0"/>
                <w:snapToGrid/>
              </w:rPr>
              <w:t xml:space="preserve"> phone via TCP.</w:t>
            </w:r>
          </w:p>
        </w:tc>
      </w:tr>
      <w:tr w:rsidR="00992784" w:rsidTr="00992784">
        <w:tc>
          <w:tcPr>
            <w:tcW w:w="648" w:type="dxa"/>
          </w:tcPr>
          <w:p w:rsidR="00992784" w:rsidRPr="00862D6F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2509" w:type="dxa"/>
          </w:tcPr>
          <w:p w:rsidR="00992784" w:rsidRPr="00862D6F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CommandMessage</w:t>
            </w:r>
            <w:proofErr w:type="spellEnd"/>
          </w:p>
        </w:tc>
        <w:tc>
          <w:tcPr>
            <w:tcW w:w="5897" w:type="dxa"/>
          </w:tcPr>
          <w:p w:rsidR="00992784" w:rsidRPr="00D826B7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>This class includes “set” and “get” method to establish command message structure.</w:t>
            </w:r>
          </w:p>
        </w:tc>
      </w:tr>
      <w:tr w:rsidR="00992784" w:rsidTr="00992784">
        <w:tc>
          <w:tcPr>
            <w:tcW w:w="64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2509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Control</w:t>
            </w:r>
          </w:p>
        </w:tc>
        <w:tc>
          <w:tcPr>
            <w:tcW w:w="5897" w:type="dxa"/>
          </w:tcPr>
          <w:p w:rsidR="00992784" w:rsidRPr="006B5D17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6B5D17">
              <w:rPr>
                <w:rFonts w:cs="Tahoma"/>
                <w:bCs w:val="0"/>
                <w:snapToGrid/>
              </w:rPr>
              <w:t>This class is main class uses to control all of threads and GUI in application on computer.</w:t>
            </w:r>
          </w:p>
        </w:tc>
      </w:tr>
      <w:tr w:rsidR="00992784" w:rsidTr="00992784">
        <w:tc>
          <w:tcPr>
            <w:tcW w:w="64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2509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AOP</w:t>
            </w:r>
          </w:p>
        </w:tc>
        <w:tc>
          <w:tcPr>
            <w:tcW w:w="5897" w:type="dxa"/>
          </w:tcPr>
          <w:p w:rsidR="00992784" w:rsidRPr="00403254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403254">
              <w:rPr>
                <w:rFonts w:cs="Tahoma"/>
                <w:bCs w:val="0"/>
                <w:snapToGrid/>
              </w:rPr>
              <w:t>This class uses to create new Graphic User Interface for Application On Computer. It also Key Listener and Mouse Listener to monitor behavior of user</w:t>
            </w:r>
          </w:p>
        </w:tc>
      </w:tr>
      <w:tr w:rsidR="00992784" w:rsidTr="00992784">
        <w:tc>
          <w:tcPr>
            <w:tcW w:w="64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05</w:t>
            </w:r>
          </w:p>
        </w:tc>
        <w:tc>
          <w:tcPr>
            <w:tcW w:w="2509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InstrumentControl</w:t>
            </w:r>
            <w:proofErr w:type="spellEnd"/>
          </w:p>
        </w:tc>
        <w:tc>
          <w:tcPr>
            <w:tcW w:w="5897" w:type="dxa"/>
          </w:tcPr>
          <w:p w:rsidR="00992784" w:rsidRPr="00D826B7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 xml:space="preserve">This class includes method to draw height indicator, attitude indicator on Graphic User Interface. </w:t>
            </w:r>
          </w:p>
        </w:tc>
      </w:tr>
      <w:tr w:rsidR="00992784" w:rsidTr="00992784">
        <w:tc>
          <w:tcPr>
            <w:tcW w:w="64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06</w:t>
            </w:r>
          </w:p>
        </w:tc>
        <w:tc>
          <w:tcPr>
            <w:tcW w:w="2509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StatusControl</w:t>
            </w:r>
            <w:proofErr w:type="spellEnd"/>
          </w:p>
        </w:tc>
        <w:tc>
          <w:tcPr>
            <w:tcW w:w="5897" w:type="dxa"/>
          </w:tcPr>
          <w:p w:rsidR="00992784" w:rsidRPr="00D826B7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D826B7">
              <w:rPr>
                <w:rFonts w:cs="Tahoma"/>
                <w:bCs w:val="0"/>
                <w:snapToGrid/>
              </w:rPr>
              <w:t xml:space="preserve">This class uses to receive </w:t>
            </w:r>
            <w:r>
              <w:rPr>
                <w:rFonts w:cs="Tahoma"/>
                <w:bCs w:val="0"/>
                <w:snapToGrid/>
              </w:rPr>
              <w:t>status</w:t>
            </w:r>
            <w:r w:rsidRPr="00D826B7">
              <w:rPr>
                <w:rFonts w:cs="Tahoma"/>
                <w:bCs w:val="0"/>
                <w:snapToGrid/>
              </w:rPr>
              <w:t xml:space="preserve"> </w:t>
            </w:r>
            <w:r>
              <w:rPr>
                <w:rFonts w:cs="Tahoma"/>
                <w:bCs w:val="0"/>
                <w:snapToGrid/>
              </w:rPr>
              <w:t>from AOP and update it to screen</w:t>
            </w:r>
            <w:r w:rsidRPr="00D826B7">
              <w:rPr>
                <w:rFonts w:cs="Tahoma"/>
                <w:bCs w:val="0"/>
                <w:snapToGrid/>
              </w:rPr>
              <w:t>.</w:t>
            </w:r>
          </w:p>
        </w:tc>
      </w:tr>
      <w:tr w:rsidR="00992784" w:rsidTr="00992784">
        <w:tc>
          <w:tcPr>
            <w:tcW w:w="64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07</w:t>
            </w:r>
          </w:p>
        </w:tc>
        <w:tc>
          <w:tcPr>
            <w:tcW w:w="2509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StatusMessage</w:t>
            </w:r>
            <w:proofErr w:type="spellEnd"/>
          </w:p>
        </w:tc>
        <w:tc>
          <w:tcPr>
            <w:tcW w:w="5897" w:type="dxa"/>
          </w:tcPr>
          <w:p w:rsidR="00992784" w:rsidRPr="00D826B7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>This class includes “set” and “get” method to establish status message structure.</w:t>
            </w:r>
          </w:p>
        </w:tc>
      </w:tr>
      <w:tr w:rsidR="00992784" w:rsidTr="00992784">
        <w:tc>
          <w:tcPr>
            <w:tcW w:w="64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08</w:t>
            </w:r>
          </w:p>
        </w:tc>
        <w:tc>
          <w:tcPr>
            <w:tcW w:w="2509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VideoControl</w:t>
            </w:r>
            <w:proofErr w:type="spellEnd"/>
          </w:p>
        </w:tc>
        <w:tc>
          <w:tcPr>
            <w:tcW w:w="5897" w:type="dxa"/>
          </w:tcPr>
          <w:p w:rsidR="00992784" w:rsidRPr="00D826B7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 w:rsidRPr="00D826B7">
              <w:rPr>
                <w:rFonts w:cs="Tahoma"/>
                <w:bCs w:val="0"/>
                <w:snapToGrid/>
              </w:rPr>
              <w:t xml:space="preserve">This class uses to receive </w:t>
            </w:r>
            <w:r>
              <w:rPr>
                <w:rFonts w:cs="Tahoma"/>
                <w:bCs w:val="0"/>
                <w:snapToGrid/>
              </w:rPr>
              <w:t>video frame</w:t>
            </w:r>
            <w:r w:rsidRPr="00D826B7">
              <w:rPr>
                <w:rFonts w:cs="Tahoma"/>
                <w:bCs w:val="0"/>
                <w:snapToGrid/>
              </w:rPr>
              <w:t xml:space="preserve"> </w:t>
            </w:r>
            <w:r>
              <w:rPr>
                <w:rFonts w:cs="Tahoma"/>
                <w:bCs w:val="0"/>
                <w:snapToGrid/>
              </w:rPr>
              <w:t>from AOP and update it to screen</w:t>
            </w:r>
            <w:r w:rsidRPr="00D826B7">
              <w:rPr>
                <w:rFonts w:cs="Tahoma"/>
                <w:bCs w:val="0"/>
                <w:snapToGrid/>
              </w:rPr>
              <w:t>.</w:t>
            </w:r>
          </w:p>
        </w:tc>
      </w:tr>
      <w:tr w:rsidR="00992784" w:rsidTr="00992784">
        <w:tc>
          <w:tcPr>
            <w:tcW w:w="64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09</w:t>
            </w:r>
          </w:p>
        </w:tc>
        <w:tc>
          <w:tcPr>
            <w:tcW w:w="2509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UDPPackage</w:t>
            </w:r>
            <w:proofErr w:type="spellEnd"/>
          </w:p>
        </w:tc>
        <w:tc>
          <w:tcPr>
            <w:tcW w:w="5897" w:type="dxa"/>
          </w:tcPr>
          <w:p w:rsidR="00992784" w:rsidRPr="00D826B7" w:rsidRDefault="00992784" w:rsidP="00992784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ahoma"/>
                <w:bCs w:val="0"/>
                <w:snapToGrid/>
              </w:rPr>
            </w:pPr>
            <w:r>
              <w:rPr>
                <w:rFonts w:cs="Tahoma"/>
                <w:bCs w:val="0"/>
                <w:snapToGrid/>
              </w:rPr>
              <w:t>This class includes “set” and “get” method to establish UDP package structure.</w:t>
            </w:r>
          </w:p>
        </w:tc>
      </w:tr>
    </w:tbl>
    <w:p w:rsidR="00992784" w:rsidRDefault="00992784" w:rsidP="00992784">
      <w:pPr>
        <w:pStyle w:val="Heading3"/>
        <w:rPr>
          <w:lang w:eastAsia="ja-JP"/>
        </w:rPr>
      </w:pPr>
      <w:bookmarkStart w:id="48" w:name="_Toc332443937"/>
      <w:proofErr w:type="spellStart"/>
      <w:r>
        <w:t>CommandControl</w:t>
      </w:r>
      <w:proofErr w:type="spellEnd"/>
      <w:r>
        <w:rPr>
          <w:rFonts w:hint="eastAsia"/>
        </w:rPr>
        <w:t xml:space="preserve"> class</w:t>
      </w:r>
      <w:bookmarkEnd w:id="48"/>
    </w:p>
    <w:p w:rsidR="00992784" w:rsidRDefault="00992784" w:rsidP="00992784">
      <w:pPr>
        <w:rPr>
          <w:lang w:eastAsia="ja-JP"/>
        </w:rPr>
      </w:pPr>
      <w:r w:rsidRPr="00D826B7">
        <w:rPr>
          <w:rFonts w:cs="Tahoma"/>
          <w:bCs w:val="0"/>
          <w:snapToGrid/>
        </w:rPr>
        <w:t>This class</w:t>
      </w:r>
      <w:r>
        <w:rPr>
          <w:rFonts w:cs="Tahoma"/>
          <w:bCs w:val="0"/>
          <w:snapToGrid/>
        </w:rPr>
        <w:t xml:space="preserve"> extends Thread</w:t>
      </w:r>
      <w:r w:rsidRPr="00D826B7">
        <w:rPr>
          <w:rFonts w:cs="Tahoma"/>
          <w:bCs w:val="0"/>
          <w:snapToGrid/>
        </w:rPr>
        <w:t xml:space="preserve"> uses to receive </w:t>
      </w:r>
      <w:r>
        <w:rPr>
          <w:rFonts w:cs="Tahoma"/>
          <w:bCs w:val="0"/>
          <w:snapToGrid/>
        </w:rPr>
        <w:t>command when user press</w:t>
      </w:r>
      <w:r w:rsidRPr="00D826B7">
        <w:rPr>
          <w:rFonts w:cs="Tahoma"/>
          <w:bCs w:val="0"/>
          <w:snapToGrid/>
        </w:rPr>
        <w:t xml:space="preserve"> keyboard and send it to </w:t>
      </w:r>
      <w:r w:rsidRPr="000B2F5C">
        <w:rPr>
          <w:rFonts w:cs="Tahoma"/>
          <w:bCs w:val="0"/>
          <w:snapToGrid/>
        </w:rPr>
        <w:t>Android</w:t>
      </w:r>
      <w:r w:rsidRPr="00D826B7">
        <w:rPr>
          <w:rFonts w:cs="Tahoma"/>
          <w:bCs w:val="0"/>
          <w:snapToGrid/>
        </w:rPr>
        <w:t xml:space="preserve"> phone via TCP.</w:t>
      </w:r>
    </w:p>
    <w:p w:rsidR="00992784" w:rsidRDefault="00992784" w:rsidP="00992784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303"/>
        <w:gridCol w:w="787"/>
        <w:gridCol w:w="1080"/>
        <w:gridCol w:w="900"/>
        <w:gridCol w:w="4446"/>
      </w:tblGrid>
      <w:tr w:rsidR="00992784" w:rsidTr="00992784">
        <w:tc>
          <w:tcPr>
            <w:tcW w:w="538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03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787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108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44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992784" w:rsidTr="00992784">
        <w:tc>
          <w:tcPr>
            <w:tcW w:w="538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01</w:t>
            </w:r>
          </w:p>
        </w:tc>
        <w:tc>
          <w:tcPr>
            <w:tcW w:w="1303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 w:rsidRPr="00F40D30">
              <w:rPr>
                <w:i w:val="0"/>
                <w:color w:val="auto"/>
                <w:sz w:val="18"/>
                <w:szCs w:val="18"/>
              </w:rPr>
              <w:t>commandSocket</w:t>
            </w:r>
            <w:proofErr w:type="spellEnd"/>
          </w:p>
        </w:tc>
        <w:tc>
          <w:tcPr>
            <w:tcW w:w="787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 w:rsidRPr="00F40D30">
              <w:rPr>
                <w:i w:val="0"/>
                <w:color w:val="auto"/>
                <w:sz w:val="18"/>
                <w:szCs w:val="18"/>
              </w:rPr>
              <w:t>Socket</w:t>
            </w:r>
          </w:p>
        </w:tc>
        <w:tc>
          <w:tcPr>
            <w:tcW w:w="1080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900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TCP socket user to send command to AOP</w:t>
            </w:r>
          </w:p>
        </w:tc>
      </w:tr>
      <w:tr w:rsidR="00992784" w:rsidTr="00992784">
        <w:tc>
          <w:tcPr>
            <w:tcW w:w="538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02</w:t>
            </w:r>
          </w:p>
        </w:tc>
        <w:tc>
          <w:tcPr>
            <w:tcW w:w="1303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out</w:t>
            </w:r>
          </w:p>
        </w:tc>
        <w:tc>
          <w:tcPr>
            <w:tcW w:w="787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PrintWriter</w:t>
            </w:r>
            <w:proofErr w:type="spellEnd"/>
          </w:p>
        </w:tc>
        <w:tc>
          <w:tcPr>
            <w:tcW w:w="1080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Null</w:t>
            </w:r>
          </w:p>
        </w:tc>
        <w:tc>
          <w:tcPr>
            <w:tcW w:w="900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 xml:space="preserve">Uses </w:t>
            </w:r>
            <w:proofErr w:type="spellStart"/>
            <w:r>
              <w:rPr>
                <w:i w:val="0"/>
                <w:color w:val="auto"/>
                <w:sz w:val="18"/>
                <w:szCs w:val="18"/>
              </w:rPr>
              <w:t>OutputStream</w:t>
            </w:r>
            <w:proofErr w:type="spellEnd"/>
            <w:r>
              <w:rPr>
                <w:i w:val="0"/>
                <w:color w:val="auto"/>
                <w:sz w:val="18"/>
                <w:szCs w:val="18"/>
              </w:rPr>
              <w:t xml:space="preserve"> to send command to AOP</w:t>
            </w:r>
          </w:p>
        </w:tc>
      </w:tr>
      <w:tr w:rsidR="00992784" w:rsidTr="00992784">
        <w:tc>
          <w:tcPr>
            <w:tcW w:w="538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03</w:t>
            </w:r>
          </w:p>
        </w:tc>
        <w:tc>
          <w:tcPr>
            <w:tcW w:w="1303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command</w:t>
            </w:r>
          </w:p>
        </w:tc>
        <w:tc>
          <w:tcPr>
            <w:tcW w:w="787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80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Command to send to AOP</w:t>
            </w:r>
          </w:p>
        </w:tc>
      </w:tr>
      <w:tr w:rsidR="00992784" w:rsidTr="00992784">
        <w:tc>
          <w:tcPr>
            <w:tcW w:w="53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04</w:t>
            </w:r>
          </w:p>
        </w:tc>
        <w:tc>
          <w:tcPr>
            <w:tcW w:w="1303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county</w:t>
            </w:r>
          </w:p>
        </w:tc>
        <w:tc>
          <w:tcPr>
            <w:tcW w:w="787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proofErr w:type="spellStart"/>
            <w:r>
              <w:rPr>
                <w:i w:val="0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80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992784" w:rsidRPr="00F40D30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446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auto"/>
                <w:sz w:val="18"/>
                <w:szCs w:val="18"/>
              </w:rPr>
            </w:pPr>
            <w:r>
              <w:rPr>
                <w:i w:val="0"/>
                <w:color w:val="auto"/>
                <w:sz w:val="18"/>
                <w:szCs w:val="18"/>
              </w:rPr>
              <w:t>Use to check time to send y signal to AOP</w:t>
            </w:r>
          </w:p>
        </w:tc>
      </w:tr>
    </w:tbl>
    <w:p w:rsidR="00992784" w:rsidRDefault="00992784" w:rsidP="00992784">
      <w:pPr>
        <w:pStyle w:val="Heading4"/>
        <w:rPr>
          <w:lang w:eastAsia="ja-JP"/>
        </w:rPr>
      </w:pPr>
      <w:r>
        <w:rPr>
          <w:rFonts w:hint="eastAsia"/>
          <w:lang w:eastAsia="ja-JP"/>
        </w:rPr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6066"/>
      </w:tblGrid>
      <w:tr w:rsidR="00992784" w:rsidTr="00992784">
        <w:tc>
          <w:tcPr>
            <w:tcW w:w="828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16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992784" w:rsidTr="00992784">
        <w:tc>
          <w:tcPr>
            <w:tcW w:w="828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rFonts w:hint="eastAsia"/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160" w:type="dxa"/>
          </w:tcPr>
          <w:p w:rsidR="00992784" w:rsidRPr="00342130" w:rsidRDefault="00992784" w:rsidP="00992784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CommandControl</w:t>
            </w:r>
            <w:proofErr w:type="spellEnd"/>
          </w:p>
        </w:tc>
        <w:tc>
          <w:tcPr>
            <w:tcW w:w="6066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Default constructor</w:t>
            </w:r>
          </w:p>
        </w:tc>
      </w:tr>
      <w:tr w:rsidR="00992784" w:rsidTr="00992784">
        <w:tc>
          <w:tcPr>
            <w:tcW w:w="828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160" w:type="dxa"/>
          </w:tcPr>
          <w:p w:rsidR="00992784" w:rsidRPr="00342130" w:rsidRDefault="00992784" w:rsidP="00992784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CommandControl</w:t>
            </w:r>
            <w:proofErr w:type="spellEnd"/>
          </w:p>
        </w:tc>
        <w:tc>
          <w:tcPr>
            <w:tcW w:w="6066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Constructor uses to input TCP Socket</w:t>
            </w:r>
          </w:p>
        </w:tc>
      </w:tr>
      <w:tr w:rsidR="00992784" w:rsidTr="00992784">
        <w:tc>
          <w:tcPr>
            <w:tcW w:w="828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lastRenderedPageBreak/>
              <w:t>03</w:t>
            </w:r>
          </w:p>
        </w:tc>
        <w:tc>
          <w:tcPr>
            <w:tcW w:w="2160" w:type="dxa"/>
          </w:tcPr>
          <w:p w:rsidR="00992784" w:rsidRPr="00342130" w:rsidRDefault="00992784" w:rsidP="00992784">
            <w:pPr>
              <w:pStyle w:val="comment"/>
              <w:ind w:left="0"/>
              <w:rPr>
                <w:rFonts w:cs="Tahoma"/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setCommand</w:t>
            </w:r>
            <w:proofErr w:type="spellEnd"/>
          </w:p>
        </w:tc>
        <w:tc>
          <w:tcPr>
            <w:tcW w:w="6066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Set command for </w:t>
            </w:r>
            <w:proofErr w:type="spellStart"/>
            <w:r w:rsidRPr="00342130">
              <w:rPr>
                <w:i w:val="0"/>
                <w:color w:val="000000" w:themeColor="text1"/>
                <w:sz w:val="18"/>
                <w:szCs w:val="18"/>
              </w:rPr>
              <w:t>CommandControl</w:t>
            </w:r>
            <w:proofErr w:type="spellEnd"/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 class</w:t>
            </w:r>
          </w:p>
        </w:tc>
      </w:tr>
      <w:tr w:rsidR="00992784" w:rsidTr="00992784">
        <w:tc>
          <w:tcPr>
            <w:tcW w:w="828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160" w:type="dxa"/>
          </w:tcPr>
          <w:p w:rsidR="00992784" w:rsidRPr="00342130" w:rsidRDefault="00992784" w:rsidP="00992784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 w:rsidRPr="00342130">
              <w:rPr>
                <w:rFonts w:cs="Tahoma"/>
                <w:bCs w:val="0"/>
                <w:i w:val="0"/>
                <w:snapToGrid/>
                <w:color w:val="000000" w:themeColor="text1"/>
              </w:rPr>
              <w:t>setCommandSocket</w:t>
            </w:r>
            <w:proofErr w:type="spellEnd"/>
          </w:p>
        </w:tc>
        <w:tc>
          <w:tcPr>
            <w:tcW w:w="6066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42130">
              <w:rPr>
                <w:i w:val="0"/>
                <w:color w:val="000000" w:themeColor="text1"/>
                <w:sz w:val="18"/>
                <w:szCs w:val="18"/>
              </w:rPr>
              <w:t>commandSocket</w:t>
            </w:r>
            <w:proofErr w:type="spellEnd"/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 for </w:t>
            </w:r>
            <w:proofErr w:type="spellStart"/>
            <w:r w:rsidRPr="00342130">
              <w:rPr>
                <w:i w:val="0"/>
                <w:color w:val="000000" w:themeColor="text1"/>
                <w:sz w:val="18"/>
                <w:szCs w:val="18"/>
              </w:rPr>
              <w:t>CommandControl</w:t>
            </w:r>
            <w:proofErr w:type="spellEnd"/>
            <w:r w:rsidRPr="00342130">
              <w:rPr>
                <w:i w:val="0"/>
                <w:color w:val="000000" w:themeColor="text1"/>
                <w:sz w:val="18"/>
                <w:szCs w:val="18"/>
              </w:rPr>
              <w:t xml:space="preserve"> class</w:t>
            </w:r>
          </w:p>
        </w:tc>
      </w:tr>
      <w:tr w:rsidR="00992784" w:rsidTr="00992784">
        <w:tc>
          <w:tcPr>
            <w:tcW w:w="828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160" w:type="dxa"/>
          </w:tcPr>
          <w:p w:rsidR="00992784" w:rsidRPr="00342130" w:rsidRDefault="00992784" w:rsidP="00992784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run</w:t>
            </w:r>
          </w:p>
        </w:tc>
        <w:tc>
          <w:tcPr>
            <w:tcW w:w="6066" w:type="dxa"/>
          </w:tcPr>
          <w:p w:rsidR="00992784" w:rsidRPr="00342130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This method will run when thread start.</w:t>
            </w:r>
          </w:p>
        </w:tc>
      </w:tr>
      <w:tr w:rsidR="00992784" w:rsidTr="00992784">
        <w:tc>
          <w:tcPr>
            <w:tcW w:w="82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160" w:type="dxa"/>
          </w:tcPr>
          <w:p w:rsidR="00992784" w:rsidRDefault="00992784" w:rsidP="00992784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waitCommandFromUser</w:t>
            </w:r>
            <w:proofErr w:type="spellEnd"/>
          </w:p>
        </w:tc>
        <w:tc>
          <w:tcPr>
            <w:tcW w:w="6066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Uses to wait command from user input</w:t>
            </w:r>
          </w:p>
        </w:tc>
      </w:tr>
      <w:tr w:rsidR="00992784" w:rsidTr="00992784">
        <w:tc>
          <w:tcPr>
            <w:tcW w:w="828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160" w:type="dxa"/>
          </w:tcPr>
          <w:p w:rsidR="00992784" w:rsidRDefault="00992784" w:rsidP="00992784">
            <w:pPr>
              <w:pStyle w:val="comment"/>
              <w:ind w:left="0"/>
              <w:rPr>
                <w:rFonts w:cs="Tahoma"/>
                <w:bCs w:val="0"/>
                <w:i w:val="0"/>
                <w:snapToGrid/>
                <w:color w:val="000000" w:themeColor="text1"/>
              </w:rPr>
            </w:pPr>
            <w:proofErr w:type="spellStart"/>
            <w:r>
              <w:rPr>
                <w:rFonts w:cs="Tahoma"/>
                <w:bCs w:val="0"/>
                <w:i w:val="0"/>
                <w:snapToGrid/>
                <w:color w:val="000000" w:themeColor="text1"/>
              </w:rPr>
              <w:t>sendCommandToAOP</w:t>
            </w:r>
            <w:proofErr w:type="spellEnd"/>
          </w:p>
        </w:tc>
        <w:tc>
          <w:tcPr>
            <w:tcW w:w="6066" w:type="dxa"/>
          </w:tcPr>
          <w:p w:rsidR="00992784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Uses to send command to AOP</w:t>
            </w:r>
          </w:p>
        </w:tc>
      </w:tr>
    </w:tbl>
    <w:p w:rsidR="00992784" w:rsidRPr="00763F0A" w:rsidRDefault="00992784" w:rsidP="00992784">
      <w:pPr>
        <w:pStyle w:val="Heading1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 w:rsidRPr="00763F0A">
        <w:rPr>
          <w:rFonts w:ascii="Tahoma" w:hAnsi="Tahoma"/>
          <w:sz w:val="20"/>
          <w:szCs w:val="20"/>
        </w:rPr>
        <w:t>CommandControl Method</w:t>
      </w:r>
    </w:p>
    <w:p w:rsidR="00992784" w:rsidRPr="00060DB4" w:rsidRDefault="00992784" w:rsidP="00992784">
      <w:pPr>
        <w:pStyle w:val="comment"/>
        <w:rPr>
          <w:i w:val="0"/>
          <w:color w:val="000000" w:themeColor="text1"/>
        </w:rPr>
      </w:pPr>
      <w:r>
        <w:rPr>
          <w:i w:val="0"/>
          <w:color w:val="000000" w:themeColor="text1"/>
        </w:rPr>
        <w:t>T</w:t>
      </w:r>
      <w:r w:rsidRPr="00060DB4">
        <w:rPr>
          <w:i w:val="0"/>
          <w:color w:val="000000" w:themeColor="text1"/>
        </w:rPr>
        <w:t>his method is the constructor uses to input the command socket</w:t>
      </w:r>
    </w:p>
    <w:p w:rsidR="00992784" w:rsidRDefault="00992784" w:rsidP="00992784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992784" w:rsidTr="00992784">
        <w:tc>
          <w:tcPr>
            <w:tcW w:w="54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992784" w:rsidTr="00992784">
        <w:tc>
          <w:tcPr>
            <w:tcW w:w="54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596B08">
              <w:rPr>
                <w:i w:val="0"/>
                <w:color w:val="000000" w:themeColor="text1"/>
                <w:sz w:val="18"/>
                <w:szCs w:val="18"/>
              </w:rPr>
              <w:t>commandSocket</w:t>
            </w:r>
            <w:proofErr w:type="spellEnd"/>
          </w:p>
        </w:tc>
        <w:tc>
          <w:tcPr>
            <w:tcW w:w="80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Socket</w:t>
            </w:r>
          </w:p>
        </w:tc>
        <w:tc>
          <w:tcPr>
            <w:tcW w:w="90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This is TCP Socket</w:t>
            </w:r>
          </w:p>
        </w:tc>
      </w:tr>
    </w:tbl>
    <w:p w:rsidR="00992784" w:rsidRPr="007334BC" w:rsidRDefault="00992784" w:rsidP="00992784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setCommand Method</w:t>
      </w:r>
    </w:p>
    <w:p w:rsidR="00992784" w:rsidRPr="00060DB4" w:rsidRDefault="00992784" w:rsidP="00992784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>This method is the constructor uses to input the command socket</w:t>
      </w:r>
    </w:p>
    <w:p w:rsidR="00992784" w:rsidRDefault="00992784" w:rsidP="00992784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992784" w:rsidTr="00992784">
        <w:tc>
          <w:tcPr>
            <w:tcW w:w="54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992784" w:rsidTr="00992784">
        <w:tc>
          <w:tcPr>
            <w:tcW w:w="54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80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 xml:space="preserve">This is </w:t>
            </w:r>
            <w:r>
              <w:rPr>
                <w:i w:val="0"/>
                <w:color w:val="000000" w:themeColor="text1"/>
                <w:sz w:val="18"/>
                <w:szCs w:val="18"/>
              </w:rPr>
              <w:t>command to control FUFO</w:t>
            </w:r>
          </w:p>
        </w:tc>
      </w:tr>
    </w:tbl>
    <w:p w:rsidR="00992784" w:rsidRDefault="00992784" w:rsidP="00992784">
      <w:pPr>
        <w:pStyle w:val="comment"/>
        <w:ind w:left="0"/>
      </w:pPr>
    </w:p>
    <w:p w:rsidR="00992784" w:rsidRPr="007334BC" w:rsidRDefault="00992784" w:rsidP="00992784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t>setCommandSocket Method</w:t>
      </w:r>
    </w:p>
    <w:p w:rsidR="00992784" w:rsidRPr="00060DB4" w:rsidRDefault="00992784" w:rsidP="00992784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>This method is the constructor uses to input the command socket</w:t>
      </w:r>
    </w:p>
    <w:p w:rsidR="00992784" w:rsidRDefault="00992784" w:rsidP="00992784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632"/>
        <w:gridCol w:w="990"/>
        <w:gridCol w:w="900"/>
        <w:gridCol w:w="990"/>
        <w:gridCol w:w="3996"/>
      </w:tblGrid>
      <w:tr w:rsidR="00992784" w:rsidTr="00992784">
        <w:tc>
          <w:tcPr>
            <w:tcW w:w="54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632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99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99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399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992784" w:rsidTr="00992784">
        <w:tc>
          <w:tcPr>
            <w:tcW w:w="54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632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 w:rsidRPr="00596B08">
              <w:rPr>
                <w:i w:val="0"/>
                <w:color w:val="000000" w:themeColor="text1"/>
                <w:sz w:val="18"/>
                <w:szCs w:val="18"/>
              </w:rPr>
              <w:t>commandSocket</w:t>
            </w:r>
            <w:proofErr w:type="spellEnd"/>
          </w:p>
        </w:tc>
        <w:tc>
          <w:tcPr>
            <w:tcW w:w="99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Socket</w:t>
            </w:r>
          </w:p>
        </w:tc>
        <w:tc>
          <w:tcPr>
            <w:tcW w:w="90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99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99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This is TCP Socket</w:t>
            </w:r>
          </w:p>
        </w:tc>
      </w:tr>
    </w:tbl>
    <w:p w:rsidR="00992784" w:rsidRPr="007334BC" w:rsidRDefault="00992784" w:rsidP="00992784">
      <w:pPr>
        <w:pStyle w:val="Heading10"/>
      </w:pPr>
      <w:r>
        <w:rPr>
          <w:rFonts w:ascii="Tahoma" w:hAnsi="Tahoma"/>
          <w:bCs/>
          <w:i w:val="0"/>
          <w:snapToGrid/>
          <w:color w:val="000000" w:themeColor="text1"/>
        </w:rPr>
        <w:lastRenderedPageBreak/>
        <w:t>run Method</w:t>
      </w:r>
    </w:p>
    <w:p w:rsidR="00992784" w:rsidRPr="00060DB4" w:rsidRDefault="00992784" w:rsidP="00992784">
      <w:pPr>
        <w:pStyle w:val="comment"/>
        <w:rPr>
          <w:i w:val="0"/>
          <w:color w:val="000000" w:themeColor="text1"/>
        </w:rPr>
      </w:pPr>
      <w:r w:rsidRPr="00060DB4">
        <w:rPr>
          <w:i w:val="0"/>
          <w:color w:val="000000" w:themeColor="text1"/>
        </w:rPr>
        <w:t xml:space="preserve">This method is the </w:t>
      </w:r>
      <w:r>
        <w:rPr>
          <w:i w:val="0"/>
          <w:color w:val="000000" w:themeColor="text1"/>
        </w:rPr>
        <w:t xml:space="preserve">default method on the thread. Codes will be executed when thread is started. </w:t>
      </w:r>
    </w:p>
    <w:p w:rsidR="00992784" w:rsidRDefault="00992784" w:rsidP="00992784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800"/>
        <w:gridCol w:w="900"/>
        <w:gridCol w:w="1260"/>
        <w:gridCol w:w="4266"/>
      </w:tblGrid>
      <w:tr w:rsidR="00992784" w:rsidTr="00992784">
        <w:tc>
          <w:tcPr>
            <w:tcW w:w="54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82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8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1260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4266" w:type="dxa"/>
            <w:shd w:val="clear" w:color="auto" w:fill="FFE8E1"/>
          </w:tcPr>
          <w:p w:rsidR="00992784" w:rsidRPr="00BD3B0C" w:rsidRDefault="00992784" w:rsidP="00992784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992784" w:rsidTr="00992784">
        <w:tc>
          <w:tcPr>
            <w:tcW w:w="54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82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command</w:t>
            </w:r>
          </w:p>
        </w:tc>
        <w:tc>
          <w:tcPr>
            <w:tcW w:w="80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i w:val="0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>
              <w:rPr>
                <w:i w:val="0"/>
                <w:color w:val="000000" w:themeColor="text1"/>
                <w:sz w:val="18"/>
                <w:szCs w:val="18"/>
              </w:rPr>
              <w:t>In</w:t>
            </w:r>
          </w:p>
        </w:tc>
        <w:tc>
          <w:tcPr>
            <w:tcW w:w="1260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266" w:type="dxa"/>
          </w:tcPr>
          <w:p w:rsidR="00992784" w:rsidRPr="00596B08" w:rsidRDefault="00992784" w:rsidP="00992784">
            <w:pPr>
              <w:pStyle w:val="comment"/>
              <w:ind w:left="0"/>
              <w:rPr>
                <w:i w:val="0"/>
                <w:color w:val="000000" w:themeColor="text1"/>
                <w:sz w:val="18"/>
                <w:szCs w:val="18"/>
              </w:rPr>
            </w:pPr>
            <w:r w:rsidRPr="00596B08">
              <w:rPr>
                <w:i w:val="0"/>
                <w:color w:val="000000" w:themeColor="text1"/>
                <w:sz w:val="18"/>
                <w:szCs w:val="18"/>
              </w:rPr>
              <w:t xml:space="preserve">This is </w:t>
            </w:r>
            <w:r>
              <w:rPr>
                <w:i w:val="0"/>
                <w:color w:val="000000" w:themeColor="text1"/>
                <w:sz w:val="18"/>
                <w:szCs w:val="18"/>
              </w:rPr>
              <w:t>command to control FUFO</w:t>
            </w:r>
          </w:p>
        </w:tc>
      </w:tr>
    </w:tbl>
    <w:p w:rsidR="00992784" w:rsidRDefault="00992784" w:rsidP="00992784">
      <w:pPr>
        <w:pStyle w:val="Heading5"/>
      </w:pPr>
      <w:r>
        <w:rPr>
          <w:rFonts w:hint="eastAsia"/>
        </w:rPr>
        <w:t>Impl</w:t>
      </w:r>
      <w:bookmarkStart w:id="49" w:name="_GoBack"/>
      <w:bookmarkEnd w:id="49"/>
      <w:r>
        <w:rPr>
          <w:rFonts w:hint="eastAsia"/>
        </w:rPr>
        <w:t>ementation</w:t>
      </w:r>
    </w:p>
    <w:p w:rsidR="00992784" w:rsidRDefault="00992784" w:rsidP="00992784">
      <w:pPr>
        <w:rPr>
          <w:rFonts w:cs="Tahoma"/>
          <w:bCs w:val="0"/>
          <w:snapToGrid/>
        </w:rPr>
      </w:pPr>
      <w:r w:rsidRPr="0014116F">
        <w:rPr>
          <w:rFonts w:cs="Tahoma"/>
          <w:bCs w:val="0"/>
          <w:snapToGrid/>
        </w:rPr>
        <w:t xml:space="preserve">Initiate </w:t>
      </w:r>
      <w:proofErr w:type="spellStart"/>
      <w:r w:rsidRPr="0014116F">
        <w:rPr>
          <w:rFonts w:cs="Tahoma"/>
          <w:bCs w:val="0"/>
          <w:snapToGrid/>
        </w:rPr>
        <w:t>PrintWriter</w:t>
      </w:r>
      <w:proofErr w:type="spellEnd"/>
      <w:r w:rsidRPr="0014116F">
        <w:rPr>
          <w:rFonts w:cs="Tahoma"/>
          <w:bCs w:val="0"/>
          <w:snapToGrid/>
        </w:rPr>
        <w:t xml:space="preserve"> to send command to Android phone</w:t>
      </w:r>
      <w:r>
        <w:rPr>
          <w:rFonts w:cs="Tahoma"/>
          <w:bCs w:val="0"/>
          <w:snapToGrid/>
        </w:rPr>
        <w:t xml:space="preserve"> by input two parameters: </w:t>
      </w:r>
      <w:proofErr w:type="spellStart"/>
      <w:r>
        <w:rPr>
          <w:rFonts w:cs="Tahoma"/>
          <w:bCs w:val="0"/>
          <w:snapToGrid/>
        </w:rPr>
        <w:t>OutputStream</w:t>
      </w:r>
      <w:proofErr w:type="spellEnd"/>
      <w:r>
        <w:rPr>
          <w:rFonts w:cs="Tahoma"/>
          <w:bCs w:val="0"/>
          <w:snapToGrid/>
        </w:rPr>
        <w:t xml:space="preserve"> of </w:t>
      </w:r>
      <w:proofErr w:type="spellStart"/>
      <w:r>
        <w:rPr>
          <w:rFonts w:cs="Tahoma"/>
          <w:bCs w:val="0"/>
          <w:snapToGrid/>
        </w:rPr>
        <w:t>commandsocket</w:t>
      </w:r>
      <w:proofErr w:type="spellEnd"/>
      <w:r>
        <w:rPr>
          <w:rFonts w:cs="Tahoma"/>
          <w:bCs w:val="0"/>
          <w:snapToGrid/>
        </w:rPr>
        <w:t xml:space="preserve"> and Boolean variable “true”.</w:t>
      </w:r>
    </w:p>
    <w:p w:rsidR="00992784" w:rsidRDefault="00992784" w:rsidP="00992784">
      <w:pPr>
        <w:rPr>
          <w:rFonts w:cs="Tahoma"/>
          <w:bCs w:val="0"/>
          <w:snapToGrid/>
        </w:rPr>
      </w:pPr>
      <w:r>
        <w:rPr>
          <w:rFonts w:cs="Tahoma"/>
          <w:bCs w:val="0"/>
          <w:snapToGrid/>
        </w:rPr>
        <w:t>Create a while loop repeat forever.</w:t>
      </w:r>
    </w:p>
    <w:p w:rsidR="00992784" w:rsidRDefault="00992784" w:rsidP="00992784">
      <w:pPr>
        <w:rPr>
          <w:rFonts w:cs="Tahoma"/>
          <w:lang w:eastAsia="ja-JP"/>
        </w:rPr>
      </w:pPr>
      <w:r>
        <w:rPr>
          <w:rFonts w:cs="Tahoma"/>
          <w:lang w:eastAsia="ja-JP"/>
        </w:rPr>
        <w:t>In while loop: if command differs with zero, send command to AOP, else send “y” signal to AOP for AOP know that connection is good. Time between two transmittals is 500 milliseconds</w:t>
      </w:r>
    </w:p>
    <w:p w:rsidR="00C40B3D" w:rsidRDefault="00C40B3D">
      <w:pPr>
        <w:pStyle w:val="Heading2"/>
        <w:rPr>
          <w:lang w:eastAsia="ja-JP"/>
        </w:rPr>
      </w:pPr>
      <w:bookmarkStart w:id="50" w:name="_Toc332443938"/>
      <w:r>
        <w:rPr>
          <w:rFonts w:hint="eastAsia"/>
          <w:lang w:eastAsia="ja-JP"/>
        </w:rPr>
        <w:t>Error, exception handling</w:t>
      </w:r>
      <w:bookmarkEnd w:id="50"/>
    </w:p>
    <w:p w:rsidR="00C40B3D" w:rsidRDefault="00C40B3D">
      <w:pPr>
        <w:pStyle w:val="Heading3"/>
        <w:rPr>
          <w:lang w:eastAsia="ja-JP"/>
        </w:rPr>
      </w:pPr>
      <w:bookmarkStart w:id="51" w:name="_Toc332443939"/>
      <w:r>
        <w:rPr>
          <w:rFonts w:hint="eastAsia"/>
          <w:lang w:eastAsia="ja-JP"/>
        </w:rPr>
        <w:t>Class Diagram</w:t>
      </w:r>
      <w:bookmarkEnd w:id="51"/>
    </w:p>
    <w:p w:rsidR="00C40B3D" w:rsidRPr="00BD3B0C" w:rsidRDefault="00C40B3D">
      <w:pPr>
        <w:pStyle w:val="comment"/>
        <w:ind w:left="0"/>
        <w:rPr>
          <w:i w:val="0"/>
        </w:rPr>
      </w:pPr>
      <w:r w:rsidRPr="00BD3B0C">
        <w:rPr>
          <w:rFonts w:hint="eastAsia"/>
          <w:i w:val="0"/>
        </w:rPr>
        <w:t xml:space="preserve"> Describe class like in common package</w:t>
      </w:r>
    </w:p>
    <w:p w:rsidR="00C40B3D" w:rsidRDefault="00C40B3D">
      <w:pPr>
        <w:pStyle w:val="Heading3"/>
      </w:pPr>
      <w:bookmarkStart w:id="52" w:name="_Toc332443940"/>
      <w:r>
        <w:rPr>
          <w:rFonts w:hint="eastAsia"/>
          <w:lang w:eastAsia="ja-JP"/>
        </w:rPr>
        <w:t>Usage mechanism</w:t>
      </w:r>
      <w:bookmarkEnd w:id="52"/>
    </w:p>
    <w:p w:rsidR="00C40B3D" w:rsidRPr="00BD3B0C" w:rsidRDefault="00C40B3D">
      <w:pPr>
        <w:pStyle w:val="comment"/>
        <w:rPr>
          <w:i w:val="0"/>
        </w:rPr>
      </w:pPr>
      <w:r w:rsidRPr="00BD3B0C">
        <w:rPr>
          <w:rFonts w:hint="eastAsia"/>
          <w:i w:val="0"/>
        </w:rPr>
        <w:t>Common mechanism of exception handling</w:t>
      </w:r>
    </w:p>
    <w:p w:rsidR="00C40B3D" w:rsidRDefault="00C40B3D">
      <w:pPr>
        <w:pStyle w:val="Heading2"/>
        <w:rPr>
          <w:lang w:eastAsia="ja-JP"/>
        </w:rPr>
      </w:pPr>
      <w:bookmarkStart w:id="53" w:name="_Toc332443941"/>
      <w:r>
        <w:rPr>
          <w:rFonts w:hint="eastAsia"/>
          <w:lang w:eastAsia="ja-JP"/>
        </w:rPr>
        <w:t>Log, trace and debug</w:t>
      </w:r>
      <w:bookmarkEnd w:id="53"/>
    </w:p>
    <w:p w:rsidR="00C40B3D" w:rsidRDefault="00C40B3D">
      <w:pPr>
        <w:pStyle w:val="Heading2"/>
        <w:rPr>
          <w:lang w:eastAsia="ja-JP"/>
        </w:rPr>
      </w:pPr>
      <w:bookmarkStart w:id="54" w:name="_Toc332443942"/>
      <w:r>
        <w:rPr>
          <w:rFonts w:hint="eastAsia"/>
          <w:lang w:eastAsia="ja-JP"/>
        </w:rPr>
        <w:t>Performance optimizing mechanism</w:t>
      </w:r>
      <w:bookmarkEnd w:id="54"/>
    </w:p>
    <w:p w:rsidR="00C40B3D" w:rsidRDefault="00C40B3D">
      <w:pPr>
        <w:pStyle w:val="Heading2"/>
        <w:rPr>
          <w:lang w:eastAsia="ja-JP"/>
        </w:rPr>
      </w:pPr>
      <w:bookmarkStart w:id="55" w:name="_Toc332443943"/>
      <w:r>
        <w:rPr>
          <w:rFonts w:hint="eastAsia"/>
          <w:lang w:eastAsia="ja-JP"/>
        </w:rPr>
        <w:t>Multilingual processing</w:t>
      </w:r>
      <w:bookmarkEnd w:id="55"/>
    </w:p>
    <w:p w:rsidR="00C40B3D" w:rsidRPr="00BD3B0C" w:rsidRDefault="00C40B3D">
      <w:pPr>
        <w:pStyle w:val="Heading1"/>
        <w:rPr>
          <w:color w:val="800000"/>
          <w:sz w:val="24"/>
          <w:szCs w:val="24"/>
        </w:rPr>
      </w:pPr>
      <w:bookmarkStart w:id="56" w:name="_Toc332443944"/>
      <w:r w:rsidRPr="00BD3B0C">
        <w:rPr>
          <w:rFonts w:hint="eastAsia"/>
          <w:color w:val="800000"/>
          <w:sz w:val="24"/>
          <w:szCs w:val="24"/>
          <w:lang w:eastAsia="ja-JP"/>
        </w:rPr>
        <w:lastRenderedPageBreak/>
        <w:t>Diagrams</w:t>
      </w:r>
      <w:bookmarkEnd w:id="56"/>
    </w:p>
    <w:p w:rsidR="00C40B3D" w:rsidRPr="00BD3B0C" w:rsidRDefault="00C40B3D">
      <w:pPr>
        <w:pStyle w:val="comment"/>
        <w:rPr>
          <w:i w:val="0"/>
        </w:rPr>
      </w:pPr>
      <w:r w:rsidRPr="00BD3B0C">
        <w:rPr>
          <w:rFonts w:hint="eastAsia"/>
          <w:i w:val="0"/>
        </w:rPr>
        <w:t>Describe diagrams in system such as collaboration diagram, sequence diagram, activities diagram and state chart for some functionalities of the system</w:t>
      </w:r>
    </w:p>
    <w:p w:rsidR="00C40B3D" w:rsidRDefault="00C40B3D">
      <w:pPr>
        <w:pStyle w:val="comment"/>
        <w:rPr>
          <w:b/>
          <w:bCs w:val="0"/>
        </w:rPr>
      </w:pPr>
      <w:r>
        <w:rPr>
          <w:rFonts w:hint="eastAsia"/>
          <w:b/>
          <w:bCs w:val="0"/>
        </w:rPr>
        <w:t>Example</w:t>
      </w:r>
    </w:p>
    <w:p w:rsidR="00C40B3D" w:rsidRDefault="0086032A">
      <w:pPr>
        <w:rPr>
          <w:lang w:eastAsia="ja-JP"/>
        </w:rPr>
      </w:pPr>
      <w:r>
        <w:rPr>
          <w:rFonts w:hint="eastAsia"/>
          <w:lang w:eastAsia="ja-JP"/>
        </w:rPr>
        <w:t>....</w:t>
      </w:r>
    </w:p>
    <w:p w:rsidR="0086032A" w:rsidRDefault="0086032A">
      <w:pPr>
        <w:rPr>
          <w:lang w:eastAsia="ja-JP"/>
        </w:rPr>
      </w:pPr>
      <w:r>
        <w:rPr>
          <w:noProof/>
          <w:snapToGrid/>
        </w:rPr>
        <w:lastRenderedPageBreak/>
        <w:drawing>
          <wp:inline distT="0" distB="0" distL="0" distR="0">
            <wp:extent cx="5612130" cy="7006169"/>
            <wp:effectExtent l="19050" t="19050" r="2667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0616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40B3D" w:rsidRPr="00BD3B0C" w:rsidRDefault="00C40B3D">
      <w:pPr>
        <w:pStyle w:val="Heading1"/>
        <w:rPr>
          <w:color w:val="800000"/>
          <w:sz w:val="24"/>
          <w:szCs w:val="24"/>
        </w:rPr>
      </w:pPr>
      <w:bookmarkStart w:id="57" w:name="_Toc332443945"/>
      <w:r w:rsidRPr="00BD3B0C">
        <w:rPr>
          <w:rFonts w:hint="eastAsia"/>
          <w:color w:val="800000"/>
          <w:sz w:val="24"/>
          <w:szCs w:val="24"/>
        </w:rPr>
        <w:lastRenderedPageBreak/>
        <w:t>Packages</w:t>
      </w:r>
      <w:bookmarkEnd w:id="57"/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7"/>
        <w:gridCol w:w="1294"/>
        <w:gridCol w:w="1437"/>
        <w:gridCol w:w="5706"/>
      </w:tblGrid>
      <w:tr w:rsidR="00C40B3D">
        <w:tc>
          <w:tcPr>
            <w:tcW w:w="61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294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Package</w:t>
            </w:r>
          </w:p>
        </w:tc>
        <w:tc>
          <w:tcPr>
            <w:tcW w:w="143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Language</w:t>
            </w:r>
          </w:p>
        </w:tc>
        <w:tc>
          <w:tcPr>
            <w:tcW w:w="570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61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294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&lt;package name&gt;</w:t>
            </w:r>
          </w:p>
        </w:tc>
        <w:tc>
          <w:tcPr>
            <w:tcW w:w="143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C++, Java</w:t>
            </w:r>
          </w:p>
        </w:tc>
        <w:tc>
          <w:tcPr>
            <w:tcW w:w="570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of package; can be one sentence tell what the method does&gt;</w:t>
            </w:r>
          </w:p>
        </w:tc>
      </w:tr>
      <w:tr w:rsidR="00C40B3D">
        <w:tc>
          <w:tcPr>
            <w:tcW w:w="61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94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43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570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61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294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43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570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/>
    <w:p w:rsidR="00C40B3D" w:rsidRDefault="00C40B3D">
      <w:pPr>
        <w:pStyle w:val="Heading2"/>
      </w:pPr>
      <w:bookmarkStart w:id="58" w:name="_Toc332443946"/>
      <w:proofErr w:type="gramStart"/>
      <w:r>
        <w:rPr>
          <w:rFonts w:hint="eastAsia"/>
        </w:rPr>
        <w:t>xxx</w:t>
      </w:r>
      <w:proofErr w:type="gramEnd"/>
      <w:r>
        <w:rPr>
          <w:rFonts w:hint="eastAsia"/>
        </w:rPr>
        <w:t xml:space="preserve"> Package</w:t>
      </w:r>
      <w:bookmarkEnd w:id="58"/>
    </w:p>
    <w:p w:rsidR="00C40B3D" w:rsidRDefault="00C40B3D">
      <w:pPr>
        <w:pStyle w:val="Heading3"/>
      </w:pPr>
      <w:bookmarkStart w:id="59" w:name="_Toc332443947"/>
      <w:r>
        <w:rPr>
          <w:rFonts w:hint="eastAsia"/>
          <w:lang w:eastAsia="ja-JP"/>
        </w:rPr>
        <w:t>Class diagram</w:t>
      </w:r>
      <w:bookmarkEnd w:id="59"/>
    </w:p>
    <w:p w:rsidR="00C40B3D" w:rsidRDefault="00C40B3D">
      <w:pPr>
        <w:pStyle w:val="comment"/>
      </w:pPr>
      <w:r>
        <w:rPr>
          <w:rFonts w:hint="eastAsia"/>
        </w:rPr>
        <w:t xml:space="preserve">&lt;Class diagram </w:t>
      </w:r>
      <w:r>
        <w:t>figure</w:t>
      </w:r>
      <w:r>
        <w:rPr>
          <w:rFonts w:hint="eastAsia"/>
        </w:rPr>
        <w:t>&gt;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509"/>
        <w:gridCol w:w="5897"/>
      </w:tblGrid>
      <w:tr w:rsidR="00C40B3D">
        <w:tc>
          <w:tcPr>
            <w:tcW w:w="64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509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64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509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&lt;Name of class&gt;</w:t>
            </w:r>
          </w:p>
        </w:tc>
        <w:tc>
          <w:tcPr>
            <w:tcW w:w="589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about class ex. One sentence to tell what the class is for, what does it encapsulate&gt;</w:t>
            </w:r>
          </w:p>
        </w:tc>
      </w:tr>
    </w:tbl>
    <w:p w:rsidR="00C40B3D" w:rsidRDefault="00C40B3D">
      <w:pPr>
        <w:pStyle w:val="Heading3"/>
        <w:rPr>
          <w:lang w:eastAsia="ja-JP"/>
        </w:rPr>
      </w:pPr>
      <w:bookmarkStart w:id="60" w:name="_Toc332443948"/>
      <w:r>
        <w:rPr>
          <w:rFonts w:hint="eastAsia"/>
          <w:lang w:eastAsia="ja-JP"/>
        </w:rPr>
        <w:t>External interface</w:t>
      </w:r>
      <w:bookmarkEnd w:id="60"/>
    </w:p>
    <w:p w:rsidR="00C40B3D" w:rsidRDefault="00C40B3D">
      <w:pPr>
        <w:pStyle w:val="comment"/>
      </w:pPr>
      <w:r>
        <w:rPr>
          <w:rFonts w:hint="eastAsia"/>
        </w:rPr>
        <w:t>Describe the external interface of the package (exported classes, methods).</w:t>
      </w:r>
    </w:p>
    <w:p w:rsidR="00C40B3D" w:rsidRDefault="00C40B3D">
      <w:pPr>
        <w:pStyle w:val="Heading3"/>
        <w:rPr>
          <w:lang w:eastAsia="ja-JP"/>
        </w:rPr>
      </w:pPr>
      <w:bookmarkStart w:id="61" w:name="_Toc332443949"/>
      <w:r>
        <w:rPr>
          <w:rFonts w:hint="eastAsia"/>
        </w:rPr>
        <w:t>XXX class</w:t>
      </w:r>
      <w:bookmarkEnd w:id="61"/>
    </w:p>
    <w:p w:rsidR="00C40B3D" w:rsidRDefault="00C40B3D">
      <w:pPr>
        <w:pStyle w:val="comment"/>
      </w:pPr>
      <w:r>
        <w:rPr>
          <w:rFonts w:hint="eastAsia"/>
        </w:rPr>
        <w:t>&lt;Class description&gt;</w:t>
      </w:r>
    </w:p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t>Attributes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303"/>
        <w:gridCol w:w="787"/>
        <w:gridCol w:w="1080"/>
        <w:gridCol w:w="900"/>
        <w:gridCol w:w="4446"/>
      </w:tblGrid>
      <w:tr w:rsidR="00C40B3D" w:rsidRPr="00BD3B0C">
        <w:tc>
          <w:tcPr>
            <w:tcW w:w="538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3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Attribute</w:t>
            </w:r>
          </w:p>
        </w:tc>
        <w:tc>
          <w:tcPr>
            <w:tcW w:w="787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108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Note</w:t>
            </w:r>
          </w:p>
        </w:tc>
        <w:tc>
          <w:tcPr>
            <w:tcW w:w="444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&lt;Attribute name&gt;</w:t>
            </w: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 w:rsidRPr="00BD3B0C">
              <w:rPr>
                <w:rFonts w:hint="eastAsia"/>
                <w:i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Public/ Static</w:t>
            </w: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&lt;Description of attribute&gt;</w:t>
            </w: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538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3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87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444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>
      <w:pPr>
        <w:pStyle w:val="Heading4"/>
        <w:rPr>
          <w:lang w:eastAsia="ja-JP"/>
        </w:rPr>
      </w:pPr>
      <w:r>
        <w:rPr>
          <w:rFonts w:hint="eastAsia"/>
          <w:lang w:eastAsia="ja-JP"/>
        </w:rPr>
        <w:lastRenderedPageBreak/>
        <w:t>Methods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085"/>
        <w:gridCol w:w="6066"/>
      </w:tblGrid>
      <w:tr w:rsidR="00C40B3D">
        <w:tc>
          <w:tcPr>
            <w:tcW w:w="9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2085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&lt;brief description of method. can be one sentence tell what the method does&gt;</w:t>
            </w: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  <w:tr w:rsidR="00C40B3D">
        <w:tc>
          <w:tcPr>
            <w:tcW w:w="903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085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066" w:type="dxa"/>
          </w:tcPr>
          <w:p w:rsidR="00C40B3D" w:rsidRPr="00BD3B0C" w:rsidRDefault="00C40B3D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40B3D" w:rsidRDefault="00C40B3D">
      <w:pPr>
        <w:pStyle w:val="Heading4"/>
        <w:rPr>
          <w:lang w:eastAsia="ja-JP"/>
        </w:rPr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 xml:space="preserve"> method</w:t>
      </w:r>
    </w:p>
    <w:p w:rsidR="00C40B3D" w:rsidRDefault="00C40B3D">
      <w:pPr>
        <w:pStyle w:val="comment"/>
      </w:pPr>
      <w:r>
        <w:rPr>
          <w:rFonts w:hint="eastAsia"/>
        </w:rPr>
        <w:t>&lt;Method declaration&gt;</w:t>
      </w:r>
    </w:p>
    <w:p w:rsidR="00C40B3D" w:rsidRDefault="00C40B3D">
      <w:pPr>
        <w:pStyle w:val="comment"/>
        <w:ind w:left="0"/>
      </w:pPr>
      <w:r>
        <w:rPr>
          <w:rFonts w:hint="eastAsia"/>
        </w:rPr>
        <w:t>&lt;method description, it must be compliance with the brief description in the upper class list&gt;</w:t>
      </w:r>
    </w:p>
    <w:p w:rsidR="00C40B3D" w:rsidRDefault="00C40B3D">
      <w:pPr>
        <w:pStyle w:val="Heading5"/>
        <w:rPr>
          <w:lang w:eastAsia="ja-JP"/>
        </w:rPr>
      </w:pPr>
      <w:r>
        <w:rPr>
          <w:rFonts w:hint="eastAsia"/>
        </w:rPr>
        <w:t>Parameters</w:t>
      </w:r>
      <w:r>
        <w:rPr>
          <w:rFonts w:hint="eastAsia"/>
          <w:lang w:eastAsia="ja-JP"/>
        </w:rPr>
        <w:t xml:space="preserve"> &amp; return</w:t>
      </w:r>
    </w:p>
    <w:tbl>
      <w:tblPr>
        <w:tblW w:w="5000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282"/>
        <w:gridCol w:w="787"/>
        <w:gridCol w:w="1068"/>
        <w:gridCol w:w="1068"/>
        <w:gridCol w:w="4303"/>
      </w:tblGrid>
      <w:tr w:rsidR="00C40B3D">
        <w:tc>
          <w:tcPr>
            <w:tcW w:w="50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</w:rPr>
            </w:pPr>
            <w:r w:rsidRPr="00BD3B0C">
              <w:rPr>
                <w:rFonts w:hint="eastAsia"/>
                <w:color w:val="800000"/>
              </w:rPr>
              <w:t>No</w:t>
            </w:r>
          </w:p>
        </w:tc>
        <w:tc>
          <w:tcPr>
            <w:tcW w:w="1180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Parameter</w:t>
            </w:r>
          </w:p>
        </w:tc>
        <w:tc>
          <w:tcPr>
            <w:tcW w:w="724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Type</w:t>
            </w:r>
          </w:p>
        </w:tc>
        <w:tc>
          <w:tcPr>
            <w:tcW w:w="98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in/out</w:t>
            </w:r>
          </w:p>
        </w:tc>
        <w:tc>
          <w:tcPr>
            <w:tcW w:w="983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Default</w:t>
            </w:r>
          </w:p>
        </w:tc>
        <w:tc>
          <w:tcPr>
            <w:tcW w:w="3961" w:type="dxa"/>
            <w:shd w:val="clear" w:color="auto" w:fill="FFE8E1"/>
          </w:tcPr>
          <w:p w:rsidR="00C40B3D" w:rsidRPr="00BD3B0C" w:rsidRDefault="00C40B3D" w:rsidP="00BD3B0C">
            <w:pPr>
              <w:pStyle w:val="TableCaption0"/>
              <w:jc w:val="center"/>
              <w:rPr>
                <w:color w:val="800000"/>
                <w:lang w:eastAsia="ja-JP"/>
              </w:rPr>
            </w:pPr>
            <w:r w:rsidRPr="00BD3B0C">
              <w:rPr>
                <w:rFonts w:hint="eastAsia"/>
                <w:color w:val="800000"/>
                <w:lang w:eastAsia="ja-JP"/>
              </w:rPr>
              <w:t>Description</w:t>
            </w:r>
          </w:p>
        </w:tc>
      </w:tr>
      <w:tr w:rsidR="00C40B3D">
        <w:tc>
          <w:tcPr>
            <w:tcW w:w="503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01</w:t>
            </w:r>
          </w:p>
        </w:tc>
        <w:tc>
          <w:tcPr>
            <w:tcW w:w="1180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&lt;parameter name&gt;</w:t>
            </w:r>
          </w:p>
        </w:tc>
        <w:tc>
          <w:tcPr>
            <w:tcW w:w="724" w:type="dxa"/>
          </w:tcPr>
          <w:p w:rsidR="00C40B3D" w:rsidRDefault="00C40B3D">
            <w:pPr>
              <w:pStyle w:val="comment"/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3961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&lt;Description of  parameter, the special criteria such as boundary should be stated&gt;</w:t>
            </w:r>
          </w:p>
        </w:tc>
      </w:tr>
      <w:tr w:rsidR="00C40B3D">
        <w:tc>
          <w:tcPr>
            <w:tcW w:w="50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1180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724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3961" w:type="dxa"/>
          </w:tcPr>
          <w:p w:rsidR="00C40B3D" w:rsidRDefault="00C40B3D">
            <w:pPr>
              <w:pStyle w:val="comment"/>
              <w:ind w:left="0"/>
            </w:pPr>
          </w:p>
        </w:tc>
      </w:tr>
      <w:tr w:rsidR="00C40B3D">
        <w:tc>
          <w:tcPr>
            <w:tcW w:w="50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1180" w:type="dxa"/>
          </w:tcPr>
          <w:p w:rsidR="00C40B3D" w:rsidRDefault="00C40B3D">
            <w:pPr>
              <w:pStyle w:val="comment"/>
              <w:ind w:left="0"/>
            </w:pPr>
            <w:r>
              <w:rPr>
                <w:rFonts w:hint="eastAsia"/>
              </w:rPr>
              <w:t>&lt;return &gt;</w:t>
            </w:r>
          </w:p>
        </w:tc>
        <w:tc>
          <w:tcPr>
            <w:tcW w:w="724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983" w:type="dxa"/>
          </w:tcPr>
          <w:p w:rsidR="00C40B3D" w:rsidRDefault="00C40B3D">
            <w:pPr>
              <w:pStyle w:val="comment"/>
              <w:ind w:left="0"/>
            </w:pPr>
          </w:p>
        </w:tc>
        <w:tc>
          <w:tcPr>
            <w:tcW w:w="3961" w:type="dxa"/>
          </w:tcPr>
          <w:p w:rsidR="00C40B3D" w:rsidRDefault="00C40B3D">
            <w:pPr>
              <w:pStyle w:val="comment"/>
              <w:ind w:left="0"/>
            </w:pPr>
          </w:p>
        </w:tc>
      </w:tr>
    </w:tbl>
    <w:p w:rsidR="00C40B3D" w:rsidRDefault="00C40B3D">
      <w:pPr>
        <w:pStyle w:val="Heading5"/>
      </w:pPr>
      <w:r>
        <w:rPr>
          <w:rFonts w:hint="eastAsia"/>
        </w:rPr>
        <w:t>Implementation</w:t>
      </w:r>
    </w:p>
    <w:p w:rsidR="00C40B3D" w:rsidRDefault="00C40B3D">
      <w:pPr>
        <w:pStyle w:val="comment"/>
        <w:ind w:left="0"/>
      </w:pPr>
      <w:r>
        <w:rPr>
          <w:rFonts w:hint="eastAsia"/>
        </w:rPr>
        <w:t xml:space="preserve">&lt;How to implement the method, it can be in </w:t>
      </w:r>
      <w:r>
        <w:t>pseudo</w:t>
      </w:r>
      <w:r>
        <w:rPr>
          <w:rFonts w:hint="eastAsia"/>
        </w:rPr>
        <w:t xml:space="preserve"> code or activity diagram or just words&gt;</w:t>
      </w:r>
    </w:p>
    <w:p w:rsidR="00C40B3D" w:rsidRDefault="00C40B3D">
      <w:pPr>
        <w:pStyle w:val="Heading2"/>
      </w:pPr>
      <w:bookmarkStart w:id="62" w:name="_Toc332443950"/>
      <w:r>
        <w:rPr>
          <w:rFonts w:hint="eastAsia"/>
          <w:lang w:eastAsia="ja-JP"/>
        </w:rPr>
        <w:t>......</w:t>
      </w:r>
      <w:bookmarkEnd w:id="62"/>
    </w:p>
    <w:p w:rsidR="0009221B" w:rsidRDefault="00C661A9">
      <w:pPr>
        <w:pStyle w:val="Heading1"/>
        <w:rPr>
          <w:color w:val="800000"/>
          <w:sz w:val="24"/>
          <w:szCs w:val="24"/>
          <w:lang w:eastAsia="ja-JP"/>
        </w:rPr>
      </w:pPr>
      <w:bookmarkStart w:id="63" w:name="_Toc332443951"/>
      <w:r>
        <w:rPr>
          <w:rFonts w:hint="eastAsia"/>
          <w:color w:val="800000"/>
          <w:sz w:val="24"/>
          <w:szCs w:val="24"/>
          <w:lang w:eastAsia="ja-JP"/>
        </w:rPr>
        <w:lastRenderedPageBreak/>
        <w:t>O</w:t>
      </w:r>
      <w:r w:rsidR="0009221B">
        <w:rPr>
          <w:rFonts w:hint="eastAsia"/>
          <w:color w:val="800000"/>
          <w:sz w:val="24"/>
          <w:szCs w:val="24"/>
          <w:lang w:eastAsia="ja-JP"/>
        </w:rPr>
        <w:t>ther con</w:t>
      </w:r>
      <w:r>
        <w:rPr>
          <w:color w:val="800000"/>
          <w:sz w:val="24"/>
          <w:szCs w:val="24"/>
          <w:lang w:eastAsia="ja-JP"/>
        </w:rPr>
        <w:t>sideration</w:t>
      </w:r>
      <w:r>
        <w:rPr>
          <w:rFonts w:hint="eastAsia"/>
          <w:color w:val="800000"/>
          <w:sz w:val="24"/>
          <w:szCs w:val="24"/>
          <w:lang w:eastAsia="ja-JP"/>
        </w:rPr>
        <w:t>s</w:t>
      </w:r>
      <w:bookmarkEnd w:id="63"/>
    </w:p>
    <w:p w:rsidR="0009221B" w:rsidRDefault="0009221B" w:rsidP="00B8022E">
      <w:pPr>
        <w:pStyle w:val="comment"/>
        <w:ind w:left="0"/>
      </w:pPr>
      <w:r>
        <w:t>&lt;[This section provides a description of other design elements that were considered as alternatives in selection process for the above class design, i.e. a brief explanation of advantages and disadvantages of the selected package relationships and/or class implementation in comparison with others. It should be a clear answer to the question why the above class design is selected for this system, not the others.&gt;</w:t>
      </w:r>
    </w:p>
    <w:p w:rsidR="0009221B" w:rsidRDefault="0009221B" w:rsidP="0009221B">
      <w:pPr>
        <w:rPr>
          <w:lang w:eastAsia="ja-JP"/>
        </w:rPr>
      </w:pPr>
    </w:p>
    <w:p w:rsidR="0009221B" w:rsidRPr="0009221B" w:rsidRDefault="0009221B" w:rsidP="0009221B">
      <w:pPr>
        <w:rPr>
          <w:lang w:eastAsia="ja-JP"/>
        </w:rPr>
      </w:pPr>
    </w:p>
    <w:p w:rsidR="00C40B3D" w:rsidRPr="00BD3B0C" w:rsidRDefault="0009221B">
      <w:pPr>
        <w:pStyle w:val="Heading1"/>
        <w:rPr>
          <w:color w:val="800000"/>
          <w:sz w:val="24"/>
          <w:szCs w:val="24"/>
        </w:rPr>
      </w:pPr>
      <w:bookmarkStart w:id="64" w:name="_Toc332443952"/>
      <w:r w:rsidRPr="00BD3B0C">
        <w:rPr>
          <w:rFonts w:hint="eastAsia"/>
          <w:color w:val="800000"/>
          <w:sz w:val="24"/>
          <w:szCs w:val="24"/>
          <w:lang w:eastAsia="ja-JP"/>
        </w:rPr>
        <w:lastRenderedPageBreak/>
        <w:t>Appendix</w:t>
      </w:r>
      <w:bookmarkEnd w:id="64"/>
    </w:p>
    <w:sectPr w:rsidR="00C40B3D" w:rsidRPr="00BD3B0C" w:rsidSect="00DA0A63">
      <w:headerReference w:type="default" r:id="rId15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BF" w:rsidRDefault="000B34BF">
      <w:r>
        <w:separator/>
      </w:r>
    </w:p>
  </w:endnote>
  <w:endnote w:type="continuationSeparator" w:id="0">
    <w:p w:rsidR="000B34BF" w:rsidRDefault="000B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84" w:rsidRPr="00DA0A63" w:rsidRDefault="00992784" w:rsidP="00143B04">
    <w:pPr>
      <w:pStyle w:val="Footer"/>
      <w:framePr w:wrap="around"/>
      <w:ind w:left="0"/>
      <w:jc w:val="left"/>
    </w:pPr>
    <w:r w:rsidRPr="007F6179">
      <w:t>07ae-BM/PM/HDCV/FSOFT</w:t>
    </w:r>
    <w:r>
      <w:t xml:space="preserve"> v1/2</w:t>
    </w:r>
    <w:r>
      <w:tab/>
      <w:t>Internal use</w:t>
    </w:r>
    <w:r>
      <w:rPr>
        <w:rStyle w:val="PageNumber"/>
      </w:rPr>
      <w:tab/>
    </w:r>
    <w:r w:rsidRPr="007F6179">
      <w:rPr>
        <w:rStyle w:val="PageNumber"/>
        <w:sz w:val="20"/>
      </w:rPr>
      <w:fldChar w:fldCharType="begin"/>
    </w:r>
    <w:r w:rsidRPr="007F6179">
      <w:rPr>
        <w:rStyle w:val="PageNumber"/>
        <w:sz w:val="20"/>
      </w:rPr>
      <w:instrText xml:space="preserve"> PAGE </w:instrText>
    </w:r>
    <w:r w:rsidRPr="007F6179">
      <w:rPr>
        <w:rStyle w:val="PageNumber"/>
        <w:sz w:val="20"/>
      </w:rPr>
      <w:fldChar w:fldCharType="separate"/>
    </w:r>
    <w:r w:rsidR="00A44C96">
      <w:rPr>
        <w:rStyle w:val="PageNumber"/>
        <w:sz w:val="20"/>
      </w:rPr>
      <w:t>29</w:t>
    </w:r>
    <w:r w:rsidRPr="007F6179">
      <w:rPr>
        <w:rStyle w:val="PageNumber"/>
        <w:sz w:val="20"/>
      </w:rPr>
      <w:fldChar w:fldCharType="end"/>
    </w:r>
    <w:r w:rsidRPr="007F6179">
      <w:rPr>
        <w:rStyle w:val="PageNumber"/>
        <w:sz w:val="20"/>
      </w:rPr>
      <w:t>/</w:t>
    </w:r>
    <w:r w:rsidRPr="007F6179">
      <w:rPr>
        <w:rStyle w:val="PageNumber"/>
        <w:sz w:val="20"/>
      </w:rPr>
      <w:fldChar w:fldCharType="begin"/>
    </w:r>
    <w:r w:rsidRPr="007F6179">
      <w:rPr>
        <w:rStyle w:val="PageNumber"/>
        <w:sz w:val="20"/>
      </w:rPr>
      <w:instrText xml:space="preserve">  NUMPAGES</w:instrText>
    </w:r>
    <w:r w:rsidRPr="007F6179">
      <w:rPr>
        <w:rStyle w:val="PageNumber"/>
        <w:sz w:val="20"/>
      </w:rPr>
      <w:fldChar w:fldCharType="separate"/>
    </w:r>
    <w:r w:rsidR="00A44C96">
      <w:rPr>
        <w:rStyle w:val="PageNumber"/>
        <w:sz w:val="20"/>
      </w:rPr>
      <w:t>35</w:t>
    </w:r>
    <w:r w:rsidRPr="007F6179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BF" w:rsidRDefault="000B34BF">
      <w:r>
        <w:separator/>
      </w:r>
    </w:p>
  </w:footnote>
  <w:footnote w:type="continuationSeparator" w:id="0">
    <w:p w:rsidR="000B34BF" w:rsidRDefault="000B3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84" w:rsidRPr="00DA0A63" w:rsidRDefault="00992784" w:rsidP="00DA0A6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84" w:rsidRDefault="00992784" w:rsidP="00DA0A63">
    <w:pPr>
      <w:pStyle w:val="Header"/>
      <w:ind w:left="0"/>
    </w:pPr>
    <w:r>
      <w:t>Project code&gt; - Detailed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vx.x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886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A645E"/>
    <w:multiLevelType w:val="singleLevel"/>
    <w:tmpl w:val="71EE1D08"/>
    <w:lvl w:ilvl="0">
      <w:start w:val="1"/>
      <w:numFmt w:val="decimal"/>
      <w:lvlText w:val="%1?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11">
    <w:nsid w:val="08A67686"/>
    <w:multiLevelType w:val="hybridMultilevel"/>
    <w:tmpl w:val="B26A1D1C"/>
    <w:lvl w:ilvl="0" w:tplc="F760E30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ECC5CF3"/>
    <w:multiLevelType w:val="hybridMultilevel"/>
    <w:tmpl w:val="281871E4"/>
    <w:lvl w:ilvl="0" w:tplc="CA7C69F4">
      <w:start w:val="1"/>
      <w:numFmt w:val="bullet"/>
      <w:lvlText w:val=""/>
      <w:lvlJc w:val="left"/>
      <w:pPr>
        <w:tabs>
          <w:tab w:val="num" w:pos="720"/>
        </w:tabs>
        <w:ind w:left="100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5">
    <w:nsid w:val="454821E1"/>
    <w:multiLevelType w:val="multilevel"/>
    <w:tmpl w:val="55BA23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9B27AAE"/>
    <w:multiLevelType w:val="multilevel"/>
    <w:tmpl w:val="941439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cs="Tahoma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1920B2"/>
    <w:multiLevelType w:val="singleLevel"/>
    <w:tmpl w:val="513E1D36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</w:rPr>
    </w:lvl>
  </w:abstractNum>
  <w:abstractNum w:abstractNumId="24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24"/>
  </w:num>
  <w:num w:numId="6">
    <w:abstractNumId w:val="16"/>
  </w:num>
  <w:num w:numId="7">
    <w:abstractNumId w:val="16"/>
  </w:num>
  <w:num w:numId="8">
    <w:abstractNumId w:val="16"/>
  </w:num>
  <w:num w:numId="9">
    <w:abstractNumId w:val="9"/>
  </w:num>
  <w:num w:numId="10">
    <w:abstractNumId w:val="12"/>
  </w:num>
  <w:num w:numId="11">
    <w:abstractNumId w:val="22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18"/>
  </w:num>
  <w:num w:numId="21">
    <w:abstractNumId w:val="8"/>
  </w:num>
  <w:num w:numId="22">
    <w:abstractNumId w:val="8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21"/>
  </w:num>
  <w:num w:numId="32">
    <w:abstractNumId w:val="20"/>
  </w:num>
  <w:num w:numId="33">
    <w:abstractNumId w:val="17"/>
  </w:num>
  <w:num w:numId="34">
    <w:abstractNumId w:val="14"/>
  </w:num>
  <w:num w:numId="35">
    <w:abstractNumId w:val="10"/>
  </w:num>
  <w:num w:numId="36">
    <w:abstractNumId w:val="23"/>
  </w:num>
  <w:num w:numId="37">
    <w:abstractNumId w:val="19"/>
  </w:num>
  <w:num w:numId="38">
    <w:abstractNumId w:val="15"/>
  </w:num>
  <w:num w:numId="39">
    <w:abstractNumId w:val="11"/>
  </w:num>
  <w:num w:numId="40">
    <w:abstractNumId w:val="13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72"/>
    <w:rsid w:val="00057A3A"/>
    <w:rsid w:val="00060DB4"/>
    <w:rsid w:val="00081801"/>
    <w:rsid w:val="0009221B"/>
    <w:rsid w:val="000B2F5C"/>
    <w:rsid w:val="000B34BF"/>
    <w:rsid w:val="000E3F65"/>
    <w:rsid w:val="00114D96"/>
    <w:rsid w:val="00133BE8"/>
    <w:rsid w:val="0014116F"/>
    <w:rsid w:val="00143B04"/>
    <w:rsid w:val="00165E06"/>
    <w:rsid w:val="001864B1"/>
    <w:rsid w:val="00192B9C"/>
    <w:rsid w:val="001C0FDE"/>
    <w:rsid w:val="001E0ACE"/>
    <w:rsid w:val="001E6D7E"/>
    <w:rsid w:val="001F24F0"/>
    <w:rsid w:val="001F7DA2"/>
    <w:rsid w:val="00212309"/>
    <w:rsid w:val="00217685"/>
    <w:rsid w:val="00224846"/>
    <w:rsid w:val="00245D2F"/>
    <w:rsid w:val="002578A4"/>
    <w:rsid w:val="00293C66"/>
    <w:rsid w:val="00294552"/>
    <w:rsid w:val="00294B85"/>
    <w:rsid w:val="002D0C67"/>
    <w:rsid w:val="002D3F18"/>
    <w:rsid w:val="002E574E"/>
    <w:rsid w:val="00304EAD"/>
    <w:rsid w:val="003313D7"/>
    <w:rsid w:val="003331AF"/>
    <w:rsid w:val="00335D7F"/>
    <w:rsid w:val="003374F5"/>
    <w:rsid w:val="00342130"/>
    <w:rsid w:val="00346938"/>
    <w:rsid w:val="00354355"/>
    <w:rsid w:val="00360190"/>
    <w:rsid w:val="003A78F6"/>
    <w:rsid w:val="003B3C9C"/>
    <w:rsid w:val="003C7016"/>
    <w:rsid w:val="003F1949"/>
    <w:rsid w:val="00402FE8"/>
    <w:rsid w:val="00403254"/>
    <w:rsid w:val="004274F2"/>
    <w:rsid w:val="00442858"/>
    <w:rsid w:val="00472788"/>
    <w:rsid w:val="004750A4"/>
    <w:rsid w:val="004771E2"/>
    <w:rsid w:val="00480B01"/>
    <w:rsid w:val="0048648C"/>
    <w:rsid w:val="004C0B8E"/>
    <w:rsid w:val="004C6780"/>
    <w:rsid w:val="005015BC"/>
    <w:rsid w:val="005100B7"/>
    <w:rsid w:val="0051530A"/>
    <w:rsid w:val="0053658C"/>
    <w:rsid w:val="0054007E"/>
    <w:rsid w:val="0056107E"/>
    <w:rsid w:val="00572DB0"/>
    <w:rsid w:val="00583620"/>
    <w:rsid w:val="00596B08"/>
    <w:rsid w:val="005B732F"/>
    <w:rsid w:val="006003E1"/>
    <w:rsid w:val="00600F40"/>
    <w:rsid w:val="0061179E"/>
    <w:rsid w:val="006270A1"/>
    <w:rsid w:val="0066692D"/>
    <w:rsid w:val="006758E0"/>
    <w:rsid w:val="00681558"/>
    <w:rsid w:val="006A63DF"/>
    <w:rsid w:val="006B5D17"/>
    <w:rsid w:val="006E0115"/>
    <w:rsid w:val="006E165A"/>
    <w:rsid w:val="0070364C"/>
    <w:rsid w:val="00723A11"/>
    <w:rsid w:val="007334BC"/>
    <w:rsid w:val="00744F04"/>
    <w:rsid w:val="00763F0A"/>
    <w:rsid w:val="007822B4"/>
    <w:rsid w:val="00786EEE"/>
    <w:rsid w:val="00796181"/>
    <w:rsid w:val="007A307E"/>
    <w:rsid w:val="007A36E1"/>
    <w:rsid w:val="007A767B"/>
    <w:rsid w:val="007B2F55"/>
    <w:rsid w:val="007C06FC"/>
    <w:rsid w:val="007C1601"/>
    <w:rsid w:val="008113B0"/>
    <w:rsid w:val="00814F18"/>
    <w:rsid w:val="00836674"/>
    <w:rsid w:val="0086032A"/>
    <w:rsid w:val="00862D6F"/>
    <w:rsid w:val="0087299C"/>
    <w:rsid w:val="00883604"/>
    <w:rsid w:val="00890B9F"/>
    <w:rsid w:val="008938BC"/>
    <w:rsid w:val="00921AA9"/>
    <w:rsid w:val="00937649"/>
    <w:rsid w:val="00952661"/>
    <w:rsid w:val="00961373"/>
    <w:rsid w:val="009826C9"/>
    <w:rsid w:val="00992482"/>
    <w:rsid w:val="00992784"/>
    <w:rsid w:val="009E184B"/>
    <w:rsid w:val="009E3651"/>
    <w:rsid w:val="00A01D9E"/>
    <w:rsid w:val="00A21AA1"/>
    <w:rsid w:val="00A44C96"/>
    <w:rsid w:val="00A579FE"/>
    <w:rsid w:val="00A6081C"/>
    <w:rsid w:val="00A836E2"/>
    <w:rsid w:val="00AB3558"/>
    <w:rsid w:val="00AC0D36"/>
    <w:rsid w:val="00AC0FFA"/>
    <w:rsid w:val="00AE1C74"/>
    <w:rsid w:val="00B07BA0"/>
    <w:rsid w:val="00B218B5"/>
    <w:rsid w:val="00B34F10"/>
    <w:rsid w:val="00B60813"/>
    <w:rsid w:val="00B70F10"/>
    <w:rsid w:val="00B8022E"/>
    <w:rsid w:val="00B82B1E"/>
    <w:rsid w:val="00B85CC8"/>
    <w:rsid w:val="00B87739"/>
    <w:rsid w:val="00B94233"/>
    <w:rsid w:val="00BA18D1"/>
    <w:rsid w:val="00BD3B0C"/>
    <w:rsid w:val="00BD41FF"/>
    <w:rsid w:val="00BD7B3E"/>
    <w:rsid w:val="00BE3D93"/>
    <w:rsid w:val="00BF5657"/>
    <w:rsid w:val="00C01CA1"/>
    <w:rsid w:val="00C40B3D"/>
    <w:rsid w:val="00C661A9"/>
    <w:rsid w:val="00C83B52"/>
    <w:rsid w:val="00CB3E76"/>
    <w:rsid w:val="00CB5601"/>
    <w:rsid w:val="00CD622C"/>
    <w:rsid w:val="00CE2C88"/>
    <w:rsid w:val="00CE6758"/>
    <w:rsid w:val="00CF111B"/>
    <w:rsid w:val="00D269E8"/>
    <w:rsid w:val="00D322F8"/>
    <w:rsid w:val="00D57F81"/>
    <w:rsid w:val="00D66AD9"/>
    <w:rsid w:val="00D67656"/>
    <w:rsid w:val="00D826B7"/>
    <w:rsid w:val="00DA0A63"/>
    <w:rsid w:val="00DB5724"/>
    <w:rsid w:val="00DF455A"/>
    <w:rsid w:val="00E00946"/>
    <w:rsid w:val="00E07AE9"/>
    <w:rsid w:val="00E430F2"/>
    <w:rsid w:val="00E83706"/>
    <w:rsid w:val="00E94034"/>
    <w:rsid w:val="00EA0A32"/>
    <w:rsid w:val="00EB334B"/>
    <w:rsid w:val="00EC174C"/>
    <w:rsid w:val="00ED3DDB"/>
    <w:rsid w:val="00ED55A5"/>
    <w:rsid w:val="00ED7ED8"/>
    <w:rsid w:val="00EE2F39"/>
    <w:rsid w:val="00EE73EC"/>
    <w:rsid w:val="00EF50C4"/>
    <w:rsid w:val="00F22272"/>
    <w:rsid w:val="00F25C7D"/>
    <w:rsid w:val="00F374DD"/>
    <w:rsid w:val="00F40D30"/>
    <w:rsid w:val="00F6084E"/>
    <w:rsid w:val="00F70E50"/>
    <w:rsid w:val="00F725D5"/>
    <w:rsid w:val="00F8002F"/>
    <w:rsid w:val="00F84C72"/>
    <w:rsid w:val="00F97843"/>
    <w:rsid w:val="00FB05BF"/>
    <w:rsid w:val="00FB70E7"/>
    <w:rsid w:val="00FC4709"/>
    <w:rsid w:val="00FD0BDB"/>
    <w:rsid w:val="00FD2155"/>
    <w:rsid w:val="00FE2313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08"/>
    <w:pPr>
      <w:spacing w:before="120" w:line="360" w:lineRule="auto"/>
      <w:ind w:left="720"/>
    </w:pPr>
    <w:rPr>
      <w:rFonts w:ascii="Tahoma" w:hAnsi="Tahoma" w:cs="Arial"/>
      <w:bCs/>
      <w:snapToGrid w:val="0"/>
    </w:rPr>
  </w:style>
  <w:style w:type="paragraph" w:styleId="Heading1">
    <w:name w:val="heading 1"/>
    <w:aliases w:val="H1"/>
    <w:basedOn w:val="Normal"/>
    <w:next w:val="Normal"/>
    <w:qFormat/>
    <w:rsid w:val="00A836E2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836E2"/>
    <w:pPr>
      <w:keepNext/>
      <w:numPr>
        <w:ilvl w:val="1"/>
        <w:numId w:val="3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836E2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836E2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A836E2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836E2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836E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836E2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836E2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836E2"/>
    <w:rPr>
      <w:b/>
      <w:caps/>
      <w:noProof/>
    </w:rPr>
  </w:style>
  <w:style w:type="paragraph" w:styleId="BalloonText">
    <w:name w:val="Balloon Text"/>
    <w:basedOn w:val="Normal"/>
    <w:semiHidden/>
    <w:rsid w:val="00A836E2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836E2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836E2"/>
    <w:rPr>
      <w:bCs w:val="0"/>
      <w:noProof/>
    </w:rPr>
  </w:style>
  <w:style w:type="paragraph" w:styleId="BodyText2">
    <w:name w:val="Body Text 2"/>
    <w:basedOn w:val="Normal"/>
    <w:rsid w:val="00A836E2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836E2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836E2"/>
    <w:pPr>
      <w:spacing w:after="120"/>
      <w:ind w:firstLine="210"/>
    </w:pPr>
  </w:style>
  <w:style w:type="paragraph" w:styleId="BodyTextIndent">
    <w:name w:val="Body Text Indent"/>
    <w:basedOn w:val="Normal"/>
    <w:rsid w:val="00A836E2"/>
    <w:rPr>
      <w:bCs w:val="0"/>
      <w:noProof/>
    </w:rPr>
  </w:style>
  <w:style w:type="paragraph" w:styleId="BodyTextFirstIndent2">
    <w:name w:val="Body Text First Indent 2"/>
    <w:basedOn w:val="BodyTextIndent"/>
    <w:rsid w:val="00A836E2"/>
    <w:pPr>
      <w:ind w:left="360" w:firstLine="210"/>
    </w:pPr>
  </w:style>
  <w:style w:type="paragraph" w:styleId="BodyTextIndent2">
    <w:name w:val="Body Text Indent 2"/>
    <w:basedOn w:val="Normal"/>
    <w:rsid w:val="00A836E2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836E2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836E2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836E2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836E2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836E2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836E2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836E2"/>
    <w:rPr>
      <w:sz w:val="16"/>
      <w:szCs w:val="16"/>
    </w:rPr>
  </w:style>
  <w:style w:type="paragraph" w:styleId="CommentText">
    <w:name w:val="annotation text"/>
    <w:basedOn w:val="Normal"/>
    <w:semiHidden/>
    <w:rsid w:val="00A836E2"/>
    <w:rPr>
      <w:bCs w:val="0"/>
      <w:noProof/>
      <w:lang w:val="en-GB"/>
    </w:rPr>
  </w:style>
  <w:style w:type="paragraph" w:customStyle="1" w:styleId="Content">
    <w:name w:val="Content"/>
    <w:basedOn w:val="Normal"/>
    <w:rsid w:val="00A836E2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836E2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836E2"/>
    <w:rPr>
      <w:bCs w:val="0"/>
      <w:noProof/>
    </w:rPr>
  </w:style>
  <w:style w:type="paragraph" w:customStyle="1" w:styleId="Diagram">
    <w:name w:val="Diagram"/>
    <w:autoRedefine/>
    <w:rsid w:val="00A836E2"/>
    <w:pPr>
      <w:jc w:val="center"/>
    </w:pPr>
    <w:rPr>
      <w:rFonts w:ascii="Tahoma" w:hAnsi="Tahoma"/>
      <w:sz w:val="12"/>
      <w:lang w:eastAsia="ja-JP"/>
    </w:rPr>
  </w:style>
  <w:style w:type="paragraph" w:customStyle="1" w:styleId="DiagramHead">
    <w:name w:val="DiagramHead"/>
    <w:autoRedefine/>
    <w:rsid w:val="00A836E2"/>
    <w:pPr>
      <w:spacing w:before="120" w:line="360" w:lineRule="auto"/>
      <w:jc w:val="center"/>
    </w:pPr>
    <w:rPr>
      <w:rFonts w:ascii="Tahoma" w:hAnsi="Tahoma" w:cs="Arial"/>
      <w:b/>
      <w:snapToGrid w:val="0"/>
      <w:lang w:eastAsia="ja-JP"/>
    </w:rPr>
  </w:style>
  <w:style w:type="paragraph" w:customStyle="1" w:styleId="DiagramTag">
    <w:name w:val="DiagramTag"/>
    <w:autoRedefine/>
    <w:rsid w:val="00A836E2"/>
    <w:pPr>
      <w:jc w:val="center"/>
    </w:pPr>
    <w:rPr>
      <w:rFonts w:ascii="Tahoma" w:hAnsi="Tahoma"/>
      <w:b/>
      <w:bCs/>
      <w:sz w:val="16"/>
    </w:rPr>
  </w:style>
  <w:style w:type="paragraph" w:customStyle="1" w:styleId="DiffListing">
    <w:name w:val="Diff Listing"/>
    <w:basedOn w:val="Normal"/>
    <w:rsid w:val="00A836E2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836E2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836E2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836E2"/>
    <w:rPr>
      <w:bCs w:val="0"/>
      <w:noProof/>
    </w:rPr>
  </w:style>
  <w:style w:type="paragraph" w:styleId="EndnoteText">
    <w:name w:val="endnote text"/>
    <w:basedOn w:val="Normal"/>
    <w:semiHidden/>
    <w:rsid w:val="00A836E2"/>
    <w:rPr>
      <w:bCs w:val="0"/>
      <w:noProof/>
    </w:rPr>
  </w:style>
  <w:style w:type="paragraph" w:styleId="EnvelopeAddress">
    <w:name w:val="envelope address"/>
    <w:basedOn w:val="Normal"/>
    <w:rsid w:val="00A836E2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836E2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836E2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836E2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836E2"/>
  </w:style>
  <w:style w:type="character" w:styleId="FollowedHyperlink">
    <w:name w:val="FollowedHyperlink"/>
    <w:basedOn w:val="DefaultParagraphFont"/>
    <w:rsid w:val="00A836E2"/>
    <w:rPr>
      <w:color w:val="800080"/>
      <w:u w:val="single"/>
    </w:rPr>
  </w:style>
  <w:style w:type="paragraph" w:styleId="Footer">
    <w:name w:val="footer"/>
    <w:basedOn w:val="Normal"/>
    <w:rsid w:val="00A836E2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836E2"/>
    <w:rPr>
      <w:vertAlign w:val="superscript"/>
    </w:rPr>
  </w:style>
  <w:style w:type="paragraph" w:styleId="FootnoteText">
    <w:name w:val="footnote text"/>
    <w:basedOn w:val="Normal"/>
    <w:semiHidden/>
    <w:rsid w:val="00A836E2"/>
    <w:rPr>
      <w:bCs w:val="0"/>
      <w:noProof/>
    </w:rPr>
  </w:style>
  <w:style w:type="paragraph" w:customStyle="1" w:styleId="GLOSSARY1">
    <w:name w:val="GLOSSARY1"/>
    <w:basedOn w:val="Normal"/>
    <w:rsid w:val="00A836E2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836E2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836E2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836E2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836E2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836E2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836E2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836E2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836E2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836E2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64B1"/>
    <w:pPr>
      <w:widowControl w:val="0"/>
      <w:jc w:val="center"/>
    </w:pPr>
    <w:rPr>
      <w:rFonts w:ascii="Swis721 BlkEx BT" w:hAnsi="Swis721 BlkEx BT"/>
      <w:b/>
      <w:color w:val="6E2500"/>
      <w:sz w:val="36"/>
    </w:rPr>
  </w:style>
  <w:style w:type="paragraph" w:customStyle="1" w:styleId="HeadingLv1">
    <w:name w:val="Heading Lv1"/>
    <w:basedOn w:val="Normal"/>
    <w:autoRedefine/>
    <w:rsid w:val="00A836E2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836E2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836E2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836E2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836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836E2"/>
    <w:rPr>
      <w:bCs w:val="0"/>
      <w:i/>
      <w:iCs/>
      <w:noProof/>
    </w:rPr>
  </w:style>
  <w:style w:type="character" w:styleId="HTMLCode">
    <w:name w:val="HTML Code"/>
    <w:basedOn w:val="DefaultParagraphFont"/>
    <w:rsid w:val="00A836E2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836E2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uiPriority w:val="99"/>
    <w:rsid w:val="00A836E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836E2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836E2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836E2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836E2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836E2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836E2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836E2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836E2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836E2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836E2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836E2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836E2"/>
    <w:rPr>
      <w:b/>
      <w:noProof/>
    </w:rPr>
  </w:style>
  <w:style w:type="paragraph" w:customStyle="1" w:styleId="Level3">
    <w:name w:val="Level_3"/>
    <w:basedOn w:val="Level1"/>
    <w:rsid w:val="00A836E2"/>
    <w:rPr>
      <w:b w:val="0"/>
      <w:bCs w:val="0"/>
    </w:rPr>
  </w:style>
  <w:style w:type="paragraph" w:customStyle="1" w:styleId="Level2">
    <w:name w:val="Level_2"/>
    <w:basedOn w:val="Level3"/>
    <w:rsid w:val="00A836E2"/>
    <w:pPr>
      <w:ind w:left="432"/>
    </w:pPr>
  </w:style>
  <w:style w:type="paragraph" w:customStyle="1" w:styleId="Level4">
    <w:name w:val="Level_4"/>
    <w:basedOn w:val="Normal"/>
    <w:rsid w:val="00A836E2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836E2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836E2"/>
    <w:pPr>
      <w:ind w:left="1800"/>
    </w:pPr>
    <w:rPr>
      <w:bCs w:val="0"/>
      <w:noProof/>
    </w:rPr>
  </w:style>
  <w:style w:type="paragraph" w:styleId="List">
    <w:name w:val="List"/>
    <w:basedOn w:val="Normal"/>
    <w:rsid w:val="00A836E2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836E2"/>
    <w:pPr>
      <w:ind w:hanging="360"/>
    </w:pPr>
    <w:rPr>
      <w:bCs w:val="0"/>
      <w:noProof/>
    </w:rPr>
  </w:style>
  <w:style w:type="paragraph" w:styleId="List3">
    <w:name w:val="List 3"/>
    <w:basedOn w:val="Normal"/>
    <w:rsid w:val="00A836E2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836E2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836E2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836E2"/>
    <w:pPr>
      <w:numPr>
        <w:numId w:val="10"/>
      </w:numPr>
    </w:pPr>
    <w:rPr>
      <w:bCs w:val="0"/>
      <w:noProof/>
    </w:rPr>
  </w:style>
  <w:style w:type="paragraph" w:customStyle="1" w:styleId="ListBullet0">
    <w:name w:val="List Bullet 0"/>
    <w:basedOn w:val="Normal"/>
    <w:rsid w:val="00A836E2"/>
    <w:pPr>
      <w:keepLines/>
      <w:numPr>
        <w:ilvl w:val="1"/>
        <w:numId w:val="11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836E2"/>
    <w:pPr>
      <w:numPr>
        <w:numId w:val="13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836E2"/>
    <w:pPr>
      <w:numPr>
        <w:numId w:val="15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836E2"/>
    <w:pPr>
      <w:numPr>
        <w:numId w:val="1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836E2"/>
    <w:pPr>
      <w:numPr>
        <w:numId w:val="19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836E2"/>
    <w:pPr>
      <w:numPr>
        <w:numId w:val="20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836E2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836E2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836E2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836E2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836E2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836E2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836E2"/>
    <w:pPr>
      <w:numPr>
        <w:numId w:val="22"/>
      </w:numPr>
    </w:pPr>
    <w:rPr>
      <w:bCs w:val="0"/>
      <w:noProof/>
    </w:rPr>
  </w:style>
  <w:style w:type="paragraph" w:styleId="ListNumber2">
    <w:name w:val="List Number 2"/>
    <w:basedOn w:val="Normal"/>
    <w:rsid w:val="00A836E2"/>
    <w:pPr>
      <w:numPr>
        <w:numId w:val="24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836E2"/>
    <w:pPr>
      <w:numPr>
        <w:numId w:val="2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836E2"/>
    <w:pPr>
      <w:numPr>
        <w:numId w:val="28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836E2"/>
    <w:pPr>
      <w:numPr>
        <w:numId w:val="3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836E2"/>
    <w:pPr>
      <w:numPr>
        <w:numId w:val="3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836E2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836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</w:rPr>
  </w:style>
  <w:style w:type="paragraph" w:styleId="MessageHeader">
    <w:name w:val="Message Header"/>
    <w:basedOn w:val="Normal"/>
    <w:rsid w:val="00A836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836E2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836E2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836E2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836E2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836E2"/>
  </w:style>
  <w:style w:type="paragraph" w:customStyle="1" w:styleId="NormalExplanation">
    <w:name w:val="Normal Explanation"/>
    <w:basedOn w:val="NormalIndent0"/>
    <w:rsid w:val="00A836E2"/>
    <w:pPr>
      <w:spacing w:before="60"/>
      <w:ind w:left="1094"/>
    </w:pPr>
  </w:style>
  <w:style w:type="paragraph" w:customStyle="1" w:styleId="NormalFirstIndex">
    <w:name w:val="Normal First Index"/>
    <w:basedOn w:val="Normal"/>
    <w:rsid w:val="00A836E2"/>
    <w:pPr>
      <w:numPr>
        <w:numId w:val="3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836E2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836E2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836E2"/>
    <w:rPr>
      <w:sz w:val="16"/>
    </w:rPr>
  </w:style>
  <w:style w:type="paragraph" w:customStyle="1" w:styleId="NormalTableHeader">
    <w:name w:val="Normal Table Header"/>
    <w:basedOn w:val="NormalIndent"/>
    <w:rsid w:val="00A836E2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836E2"/>
    <w:rPr>
      <w:i/>
      <w:iCs/>
    </w:rPr>
  </w:style>
  <w:style w:type="paragraph" w:customStyle="1" w:styleId="NormalBold">
    <w:name w:val="NormalBold"/>
    <w:basedOn w:val="Normal"/>
    <w:rsid w:val="00A836E2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836E2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836E2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836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836E2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836E2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836E2"/>
  </w:style>
  <w:style w:type="paragraph" w:customStyle="1" w:styleId="NormalPicture">
    <w:name w:val="NormalPicture"/>
    <w:basedOn w:val="Normal"/>
    <w:rsid w:val="00A836E2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836E2"/>
  </w:style>
  <w:style w:type="paragraph" w:customStyle="1" w:styleId="normaltable">
    <w:name w:val="normaltable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836E2"/>
    <w:pPr>
      <w:widowControl w:val="0"/>
      <w:jc w:val="both"/>
    </w:pPr>
  </w:style>
  <w:style w:type="paragraph" w:styleId="NoteHeading">
    <w:name w:val="Note Heading"/>
    <w:basedOn w:val="Normal"/>
    <w:next w:val="Normal"/>
    <w:rsid w:val="00A836E2"/>
  </w:style>
  <w:style w:type="paragraph" w:customStyle="1" w:styleId="ObjectMember">
    <w:name w:val="Object Member"/>
    <w:basedOn w:val="Normal"/>
    <w:rsid w:val="00A836E2"/>
    <w:rPr>
      <w:b/>
    </w:rPr>
  </w:style>
  <w:style w:type="character" w:customStyle="1" w:styleId="ObjectMemberChar">
    <w:name w:val="Object Member Char"/>
    <w:basedOn w:val="DefaultParagraphFont"/>
    <w:rsid w:val="00A836E2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836E2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836E2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836E2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836E2"/>
  </w:style>
  <w:style w:type="paragraph" w:styleId="PlainText">
    <w:name w:val="Plain Text"/>
    <w:basedOn w:val="Normal"/>
    <w:rsid w:val="00A836E2"/>
    <w:rPr>
      <w:rFonts w:ascii="Courier New" w:hAnsi="Courier New" w:cs="Courier New"/>
    </w:rPr>
  </w:style>
  <w:style w:type="paragraph" w:customStyle="1" w:styleId="Point">
    <w:name w:val="Point"/>
    <w:basedOn w:val="Header"/>
    <w:rsid w:val="00A836E2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836E2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836E2"/>
  </w:style>
  <w:style w:type="paragraph" w:customStyle="1" w:styleId="screentable">
    <w:name w:val="screen table"/>
    <w:rsid w:val="00A836E2"/>
    <w:pPr>
      <w:widowControl w:val="0"/>
    </w:pPr>
  </w:style>
  <w:style w:type="paragraph" w:customStyle="1" w:styleId="Secondindex">
    <w:name w:val="Second index"/>
    <w:basedOn w:val="Normal"/>
    <w:rsid w:val="00A836E2"/>
    <w:pPr>
      <w:numPr>
        <w:numId w:val="33"/>
      </w:numPr>
    </w:pPr>
  </w:style>
  <w:style w:type="paragraph" w:customStyle="1" w:styleId="Shadedterminal">
    <w:name w:val="Shaded terminal"/>
    <w:basedOn w:val="Normal"/>
    <w:rsid w:val="00A836E2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836E2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836E2"/>
    <w:pPr>
      <w:ind w:left="4320"/>
    </w:pPr>
  </w:style>
  <w:style w:type="paragraph" w:customStyle="1" w:styleId="Standaard">
    <w:name w:val="Standaard"/>
    <w:rsid w:val="00A836E2"/>
    <w:rPr>
      <w:rFonts w:ascii="CG Times" w:hAnsi="CG Times"/>
      <w:sz w:val="24"/>
      <w:szCs w:val="24"/>
      <w:lang w:val="en-GB"/>
    </w:rPr>
  </w:style>
  <w:style w:type="paragraph" w:customStyle="1" w:styleId="Starbullet">
    <w:name w:val="Starbullet"/>
    <w:basedOn w:val="Normal"/>
    <w:rsid w:val="00A836E2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836E2"/>
    <w:rPr>
      <w:b/>
      <w:bCs/>
    </w:rPr>
  </w:style>
  <w:style w:type="paragraph" w:customStyle="1" w:styleId="StyleListSubContent">
    <w:name w:val="Style List Sub Content"/>
    <w:basedOn w:val="Normal"/>
    <w:rsid w:val="00A836E2"/>
    <w:pPr>
      <w:numPr>
        <w:numId w:val="34"/>
      </w:numPr>
    </w:pPr>
  </w:style>
  <w:style w:type="paragraph" w:customStyle="1" w:styleId="Sub-heading1">
    <w:name w:val="Sub-heading 1"/>
    <w:basedOn w:val="CHAPTER"/>
    <w:rsid w:val="00A836E2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836E2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836E2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836E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836E2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836E2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836E2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836E2"/>
    <w:rPr>
      <w:rFonts w:ascii="CG Times" w:hAnsi="CG Times"/>
      <w:sz w:val="24"/>
      <w:lang w:val="en-GB"/>
    </w:rPr>
  </w:style>
  <w:style w:type="paragraph" w:customStyle="1" w:styleId="textnotindented">
    <w:name w:val="text not indented"/>
    <w:basedOn w:val="Normal"/>
    <w:rsid w:val="00A836E2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836E2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836E2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836E2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836E2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836E2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836E2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836E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836E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836E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836E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836E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836E2"/>
    <w:pPr>
      <w:ind w:left="1600"/>
    </w:pPr>
    <w:rPr>
      <w:sz w:val="18"/>
      <w:szCs w:val="18"/>
    </w:rPr>
  </w:style>
  <w:style w:type="paragraph" w:customStyle="1" w:styleId="NormalTB">
    <w:name w:val="NormalTB"/>
    <w:rsid w:val="00A836E2"/>
    <w:pPr>
      <w:jc w:val="center"/>
    </w:pPr>
    <w:rPr>
      <w:rFonts w:ascii=".VnTime" w:hAnsi=".VnTime"/>
      <w:lang w:val="en-GB"/>
    </w:rPr>
  </w:style>
  <w:style w:type="paragraph" w:customStyle="1" w:styleId="comment">
    <w:name w:val="comment"/>
    <w:basedOn w:val="Normal"/>
    <w:rsid w:val="00A836E2"/>
    <w:rPr>
      <w:i/>
      <w:color w:val="808080"/>
      <w:lang w:eastAsia="ja-JP"/>
    </w:rPr>
  </w:style>
  <w:style w:type="character" w:customStyle="1" w:styleId="Heading5Char">
    <w:name w:val="Heading 5 Char"/>
    <w:basedOn w:val="DefaultParagraphFont"/>
    <w:link w:val="Heading5"/>
    <w:rsid w:val="007334BC"/>
    <w:rPr>
      <w:rFonts w:ascii="Tahoma" w:hAnsi="Tahoma" w:cs="Tahoma"/>
      <w:b/>
      <w:noProof/>
      <w:snapToGrid w:val="0"/>
    </w:rPr>
  </w:style>
  <w:style w:type="character" w:customStyle="1" w:styleId="apple-converted-space">
    <w:name w:val="apple-converted-space"/>
    <w:basedOn w:val="DefaultParagraphFont"/>
    <w:rsid w:val="001E6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08"/>
    <w:pPr>
      <w:spacing w:before="120" w:line="360" w:lineRule="auto"/>
      <w:ind w:left="720"/>
    </w:pPr>
    <w:rPr>
      <w:rFonts w:ascii="Tahoma" w:hAnsi="Tahoma" w:cs="Arial"/>
      <w:bCs/>
      <w:snapToGrid w:val="0"/>
    </w:rPr>
  </w:style>
  <w:style w:type="paragraph" w:styleId="Heading1">
    <w:name w:val="heading 1"/>
    <w:aliases w:val="H1"/>
    <w:basedOn w:val="Normal"/>
    <w:next w:val="Normal"/>
    <w:qFormat/>
    <w:rsid w:val="00A836E2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836E2"/>
    <w:pPr>
      <w:keepNext/>
      <w:numPr>
        <w:ilvl w:val="1"/>
        <w:numId w:val="3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836E2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836E2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A836E2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836E2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836E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836E2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836E2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836E2"/>
    <w:rPr>
      <w:b/>
      <w:caps/>
      <w:noProof/>
    </w:rPr>
  </w:style>
  <w:style w:type="paragraph" w:styleId="BalloonText">
    <w:name w:val="Balloon Text"/>
    <w:basedOn w:val="Normal"/>
    <w:semiHidden/>
    <w:rsid w:val="00A836E2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836E2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836E2"/>
    <w:rPr>
      <w:bCs w:val="0"/>
      <w:noProof/>
    </w:rPr>
  </w:style>
  <w:style w:type="paragraph" w:styleId="BodyText2">
    <w:name w:val="Body Text 2"/>
    <w:basedOn w:val="Normal"/>
    <w:rsid w:val="00A836E2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836E2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836E2"/>
    <w:pPr>
      <w:spacing w:after="120"/>
      <w:ind w:firstLine="210"/>
    </w:pPr>
  </w:style>
  <w:style w:type="paragraph" w:styleId="BodyTextIndent">
    <w:name w:val="Body Text Indent"/>
    <w:basedOn w:val="Normal"/>
    <w:rsid w:val="00A836E2"/>
    <w:rPr>
      <w:bCs w:val="0"/>
      <w:noProof/>
    </w:rPr>
  </w:style>
  <w:style w:type="paragraph" w:styleId="BodyTextFirstIndent2">
    <w:name w:val="Body Text First Indent 2"/>
    <w:basedOn w:val="BodyTextIndent"/>
    <w:rsid w:val="00A836E2"/>
    <w:pPr>
      <w:ind w:left="360" w:firstLine="210"/>
    </w:pPr>
  </w:style>
  <w:style w:type="paragraph" w:styleId="BodyTextIndent2">
    <w:name w:val="Body Text Indent 2"/>
    <w:basedOn w:val="Normal"/>
    <w:rsid w:val="00A836E2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836E2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836E2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836E2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836E2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836E2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836E2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836E2"/>
    <w:rPr>
      <w:sz w:val="16"/>
      <w:szCs w:val="16"/>
    </w:rPr>
  </w:style>
  <w:style w:type="paragraph" w:styleId="CommentText">
    <w:name w:val="annotation text"/>
    <w:basedOn w:val="Normal"/>
    <w:semiHidden/>
    <w:rsid w:val="00A836E2"/>
    <w:rPr>
      <w:bCs w:val="0"/>
      <w:noProof/>
      <w:lang w:val="en-GB"/>
    </w:rPr>
  </w:style>
  <w:style w:type="paragraph" w:customStyle="1" w:styleId="Content">
    <w:name w:val="Content"/>
    <w:basedOn w:val="Normal"/>
    <w:rsid w:val="00A836E2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836E2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836E2"/>
    <w:rPr>
      <w:bCs w:val="0"/>
      <w:noProof/>
    </w:rPr>
  </w:style>
  <w:style w:type="paragraph" w:customStyle="1" w:styleId="Diagram">
    <w:name w:val="Diagram"/>
    <w:autoRedefine/>
    <w:rsid w:val="00A836E2"/>
    <w:pPr>
      <w:jc w:val="center"/>
    </w:pPr>
    <w:rPr>
      <w:rFonts w:ascii="Tahoma" w:hAnsi="Tahoma"/>
      <w:sz w:val="12"/>
      <w:lang w:eastAsia="ja-JP"/>
    </w:rPr>
  </w:style>
  <w:style w:type="paragraph" w:customStyle="1" w:styleId="DiagramHead">
    <w:name w:val="DiagramHead"/>
    <w:autoRedefine/>
    <w:rsid w:val="00A836E2"/>
    <w:pPr>
      <w:spacing w:before="120" w:line="360" w:lineRule="auto"/>
      <w:jc w:val="center"/>
    </w:pPr>
    <w:rPr>
      <w:rFonts w:ascii="Tahoma" w:hAnsi="Tahoma" w:cs="Arial"/>
      <w:b/>
      <w:snapToGrid w:val="0"/>
      <w:lang w:eastAsia="ja-JP"/>
    </w:rPr>
  </w:style>
  <w:style w:type="paragraph" w:customStyle="1" w:styleId="DiagramTag">
    <w:name w:val="DiagramTag"/>
    <w:autoRedefine/>
    <w:rsid w:val="00A836E2"/>
    <w:pPr>
      <w:jc w:val="center"/>
    </w:pPr>
    <w:rPr>
      <w:rFonts w:ascii="Tahoma" w:hAnsi="Tahoma"/>
      <w:b/>
      <w:bCs/>
      <w:sz w:val="16"/>
    </w:rPr>
  </w:style>
  <w:style w:type="paragraph" w:customStyle="1" w:styleId="DiffListing">
    <w:name w:val="Diff Listing"/>
    <w:basedOn w:val="Normal"/>
    <w:rsid w:val="00A836E2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836E2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836E2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836E2"/>
    <w:rPr>
      <w:bCs w:val="0"/>
      <w:noProof/>
    </w:rPr>
  </w:style>
  <w:style w:type="paragraph" w:styleId="EndnoteText">
    <w:name w:val="endnote text"/>
    <w:basedOn w:val="Normal"/>
    <w:semiHidden/>
    <w:rsid w:val="00A836E2"/>
    <w:rPr>
      <w:bCs w:val="0"/>
      <w:noProof/>
    </w:rPr>
  </w:style>
  <w:style w:type="paragraph" w:styleId="EnvelopeAddress">
    <w:name w:val="envelope address"/>
    <w:basedOn w:val="Normal"/>
    <w:rsid w:val="00A836E2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836E2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836E2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836E2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836E2"/>
  </w:style>
  <w:style w:type="character" w:styleId="FollowedHyperlink">
    <w:name w:val="FollowedHyperlink"/>
    <w:basedOn w:val="DefaultParagraphFont"/>
    <w:rsid w:val="00A836E2"/>
    <w:rPr>
      <w:color w:val="800080"/>
      <w:u w:val="single"/>
    </w:rPr>
  </w:style>
  <w:style w:type="paragraph" w:styleId="Footer">
    <w:name w:val="footer"/>
    <w:basedOn w:val="Normal"/>
    <w:rsid w:val="00A836E2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836E2"/>
    <w:rPr>
      <w:vertAlign w:val="superscript"/>
    </w:rPr>
  </w:style>
  <w:style w:type="paragraph" w:styleId="FootnoteText">
    <w:name w:val="footnote text"/>
    <w:basedOn w:val="Normal"/>
    <w:semiHidden/>
    <w:rsid w:val="00A836E2"/>
    <w:rPr>
      <w:bCs w:val="0"/>
      <w:noProof/>
    </w:rPr>
  </w:style>
  <w:style w:type="paragraph" w:customStyle="1" w:styleId="GLOSSARY1">
    <w:name w:val="GLOSSARY1"/>
    <w:basedOn w:val="Normal"/>
    <w:rsid w:val="00A836E2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836E2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836E2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836E2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836E2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836E2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836E2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836E2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836E2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836E2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64B1"/>
    <w:pPr>
      <w:widowControl w:val="0"/>
      <w:jc w:val="center"/>
    </w:pPr>
    <w:rPr>
      <w:rFonts w:ascii="Swis721 BlkEx BT" w:hAnsi="Swis721 BlkEx BT"/>
      <w:b/>
      <w:color w:val="6E2500"/>
      <w:sz w:val="36"/>
    </w:rPr>
  </w:style>
  <w:style w:type="paragraph" w:customStyle="1" w:styleId="HeadingLv1">
    <w:name w:val="Heading Lv1"/>
    <w:basedOn w:val="Normal"/>
    <w:autoRedefine/>
    <w:rsid w:val="00A836E2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836E2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836E2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836E2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836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836E2"/>
    <w:rPr>
      <w:bCs w:val="0"/>
      <w:i/>
      <w:iCs/>
      <w:noProof/>
    </w:rPr>
  </w:style>
  <w:style w:type="character" w:styleId="HTMLCode">
    <w:name w:val="HTML Code"/>
    <w:basedOn w:val="DefaultParagraphFont"/>
    <w:rsid w:val="00A836E2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836E2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uiPriority w:val="99"/>
    <w:rsid w:val="00A836E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836E2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836E2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836E2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836E2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836E2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836E2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836E2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836E2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836E2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836E2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836E2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836E2"/>
    <w:rPr>
      <w:b/>
      <w:noProof/>
    </w:rPr>
  </w:style>
  <w:style w:type="paragraph" w:customStyle="1" w:styleId="Level3">
    <w:name w:val="Level_3"/>
    <w:basedOn w:val="Level1"/>
    <w:rsid w:val="00A836E2"/>
    <w:rPr>
      <w:b w:val="0"/>
      <w:bCs w:val="0"/>
    </w:rPr>
  </w:style>
  <w:style w:type="paragraph" w:customStyle="1" w:styleId="Level2">
    <w:name w:val="Level_2"/>
    <w:basedOn w:val="Level3"/>
    <w:rsid w:val="00A836E2"/>
    <w:pPr>
      <w:ind w:left="432"/>
    </w:pPr>
  </w:style>
  <w:style w:type="paragraph" w:customStyle="1" w:styleId="Level4">
    <w:name w:val="Level_4"/>
    <w:basedOn w:val="Normal"/>
    <w:rsid w:val="00A836E2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836E2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836E2"/>
    <w:pPr>
      <w:ind w:left="1800"/>
    </w:pPr>
    <w:rPr>
      <w:bCs w:val="0"/>
      <w:noProof/>
    </w:rPr>
  </w:style>
  <w:style w:type="paragraph" w:styleId="List">
    <w:name w:val="List"/>
    <w:basedOn w:val="Normal"/>
    <w:rsid w:val="00A836E2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836E2"/>
    <w:pPr>
      <w:ind w:hanging="360"/>
    </w:pPr>
    <w:rPr>
      <w:bCs w:val="0"/>
      <w:noProof/>
    </w:rPr>
  </w:style>
  <w:style w:type="paragraph" w:styleId="List3">
    <w:name w:val="List 3"/>
    <w:basedOn w:val="Normal"/>
    <w:rsid w:val="00A836E2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836E2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836E2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836E2"/>
    <w:pPr>
      <w:numPr>
        <w:numId w:val="10"/>
      </w:numPr>
    </w:pPr>
    <w:rPr>
      <w:bCs w:val="0"/>
      <w:noProof/>
    </w:rPr>
  </w:style>
  <w:style w:type="paragraph" w:customStyle="1" w:styleId="ListBullet0">
    <w:name w:val="List Bullet 0"/>
    <w:basedOn w:val="Normal"/>
    <w:rsid w:val="00A836E2"/>
    <w:pPr>
      <w:keepLines/>
      <w:numPr>
        <w:ilvl w:val="1"/>
        <w:numId w:val="11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836E2"/>
    <w:pPr>
      <w:numPr>
        <w:numId w:val="13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836E2"/>
    <w:pPr>
      <w:numPr>
        <w:numId w:val="15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836E2"/>
    <w:pPr>
      <w:numPr>
        <w:numId w:val="1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836E2"/>
    <w:pPr>
      <w:numPr>
        <w:numId w:val="19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836E2"/>
    <w:pPr>
      <w:numPr>
        <w:numId w:val="20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836E2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836E2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836E2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836E2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836E2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836E2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836E2"/>
    <w:pPr>
      <w:numPr>
        <w:numId w:val="22"/>
      </w:numPr>
    </w:pPr>
    <w:rPr>
      <w:bCs w:val="0"/>
      <w:noProof/>
    </w:rPr>
  </w:style>
  <w:style w:type="paragraph" w:styleId="ListNumber2">
    <w:name w:val="List Number 2"/>
    <w:basedOn w:val="Normal"/>
    <w:rsid w:val="00A836E2"/>
    <w:pPr>
      <w:numPr>
        <w:numId w:val="24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836E2"/>
    <w:pPr>
      <w:numPr>
        <w:numId w:val="2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836E2"/>
    <w:pPr>
      <w:numPr>
        <w:numId w:val="28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836E2"/>
    <w:pPr>
      <w:numPr>
        <w:numId w:val="3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836E2"/>
    <w:pPr>
      <w:numPr>
        <w:numId w:val="3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836E2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836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</w:rPr>
  </w:style>
  <w:style w:type="paragraph" w:styleId="MessageHeader">
    <w:name w:val="Message Header"/>
    <w:basedOn w:val="Normal"/>
    <w:rsid w:val="00A836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836E2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836E2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836E2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836E2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836E2"/>
  </w:style>
  <w:style w:type="paragraph" w:customStyle="1" w:styleId="NormalExplanation">
    <w:name w:val="Normal Explanation"/>
    <w:basedOn w:val="NormalIndent0"/>
    <w:rsid w:val="00A836E2"/>
    <w:pPr>
      <w:spacing w:before="60"/>
      <w:ind w:left="1094"/>
    </w:pPr>
  </w:style>
  <w:style w:type="paragraph" w:customStyle="1" w:styleId="NormalFirstIndex">
    <w:name w:val="Normal First Index"/>
    <w:basedOn w:val="Normal"/>
    <w:rsid w:val="00A836E2"/>
    <w:pPr>
      <w:numPr>
        <w:numId w:val="3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836E2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836E2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836E2"/>
    <w:rPr>
      <w:sz w:val="16"/>
    </w:rPr>
  </w:style>
  <w:style w:type="paragraph" w:customStyle="1" w:styleId="NormalTableHeader">
    <w:name w:val="Normal Table Header"/>
    <w:basedOn w:val="NormalIndent"/>
    <w:rsid w:val="00A836E2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836E2"/>
    <w:rPr>
      <w:i/>
      <w:iCs/>
    </w:rPr>
  </w:style>
  <w:style w:type="paragraph" w:customStyle="1" w:styleId="NormalBold">
    <w:name w:val="NormalBold"/>
    <w:basedOn w:val="Normal"/>
    <w:rsid w:val="00A836E2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836E2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836E2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836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836E2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836E2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836E2"/>
  </w:style>
  <w:style w:type="paragraph" w:customStyle="1" w:styleId="NormalPicture">
    <w:name w:val="NormalPicture"/>
    <w:basedOn w:val="Normal"/>
    <w:rsid w:val="00A836E2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836E2"/>
  </w:style>
  <w:style w:type="paragraph" w:customStyle="1" w:styleId="normaltable">
    <w:name w:val="normaltable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836E2"/>
    <w:pPr>
      <w:widowControl w:val="0"/>
      <w:jc w:val="both"/>
    </w:pPr>
  </w:style>
  <w:style w:type="paragraph" w:styleId="NoteHeading">
    <w:name w:val="Note Heading"/>
    <w:basedOn w:val="Normal"/>
    <w:next w:val="Normal"/>
    <w:rsid w:val="00A836E2"/>
  </w:style>
  <w:style w:type="paragraph" w:customStyle="1" w:styleId="ObjectMember">
    <w:name w:val="Object Member"/>
    <w:basedOn w:val="Normal"/>
    <w:rsid w:val="00A836E2"/>
    <w:rPr>
      <w:b/>
    </w:rPr>
  </w:style>
  <w:style w:type="character" w:customStyle="1" w:styleId="ObjectMemberChar">
    <w:name w:val="Object Member Char"/>
    <w:basedOn w:val="DefaultParagraphFont"/>
    <w:rsid w:val="00A836E2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836E2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836E2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836E2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836E2"/>
  </w:style>
  <w:style w:type="paragraph" w:styleId="PlainText">
    <w:name w:val="Plain Text"/>
    <w:basedOn w:val="Normal"/>
    <w:rsid w:val="00A836E2"/>
    <w:rPr>
      <w:rFonts w:ascii="Courier New" w:hAnsi="Courier New" w:cs="Courier New"/>
    </w:rPr>
  </w:style>
  <w:style w:type="paragraph" w:customStyle="1" w:styleId="Point">
    <w:name w:val="Point"/>
    <w:basedOn w:val="Header"/>
    <w:rsid w:val="00A836E2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836E2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836E2"/>
  </w:style>
  <w:style w:type="paragraph" w:customStyle="1" w:styleId="screentable">
    <w:name w:val="screen table"/>
    <w:rsid w:val="00A836E2"/>
    <w:pPr>
      <w:widowControl w:val="0"/>
    </w:pPr>
  </w:style>
  <w:style w:type="paragraph" w:customStyle="1" w:styleId="Secondindex">
    <w:name w:val="Second index"/>
    <w:basedOn w:val="Normal"/>
    <w:rsid w:val="00A836E2"/>
    <w:pPr>
      <w:numPr>
        <w:numId w:val="33"/>
      </w:numPr>
    </w:pPr>
  </w:style>
  <w:style w:type="paragraph" w:customStyle="1" w:styleId="Shadedterminal">
    <w:name w:val="Shaded terminal"/>
    <w:basedOn w:val="Normal"/>
    <w:rsid w:val="00A836E2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836E2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836E2"/>
    <w:pPr>
      <w:ind w:left="4320"/>
    </w:pPr>
  </w:style>
  <w:style w:type="paragraph" w:customStyle="1" w:styleId="Standaard">
    <w:name w:val="Standaard"/>
    <w:rsid w:val="00A836E2"/>
    <w:rPr>
      <w:rFonts w:ascii="CG Times" w:hAnsi="CG Times"/>
      <w:sz w:val="24"/>
      <w:szCs w:val="24"/>
      <w:lang w:val="en-GB"/>
    </w:rPr>
  </w:style>
  <w:style w:type="paragraph" w:customStyle="1" w:styleId="Starbullet">
    <w:name w:val="Starbullet"/>
    <w:basedOn w:val="Normal"/>
    <w:rsid w:val="00A836E2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836E2"/>
    <w:rPr>
      <w:b/>
      <w:bCs/>
    </w:rPr>
  </w:style>
  <w:style w:type="paragraph" w:customStyle="1" w:styleId="StyleListSubContent">
    <w:name w:val="Style List Sub Content"/>
    <w:basedOn w:val="Normal"/>
    <w:rsid w:val="00A836E2"/>
    <w:pPr>
      <w:numPr>
        <w:numId w:val="34"/>
      </w:numPr>
    </w:pPr>
  </w:style>
  <w:style w:type="paragraph" w:customStyle="1" w:styleId="Sub-heading1">
    <w:name w:val="Sub-heading 1"/>
    <w:basedOn w:val="CHAPTER"/>
    <w:rsid w:val="00A836E2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836E2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836E2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836E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836E2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836E2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836E2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836E2"/>
    <w:rPr>
      <w:rFonts w:ascii="CG Times" w:hAnsi="CG Times"/>
      <w:sz w:val="24"/>
      <w:lang w:val="en-GB"/>
    </w:rPr>
  </w:style>
  <w:style w:type="paragraph" w:customStyle="1" w:styleId="textnotindented">
    <w:name w:val="text not indented"/>
    <w:basedOn w:val="Normal"/>
    <w:rsid w:val="00A836E2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836E2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836E2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836E2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836E2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836E2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836E2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836E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836E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836E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836E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836E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836E2"/>
    <w:pPr>
      <w:ind w:left="1600"/>
    </w:pPr>
    <w:rPr>
      <w:sz w:val="18"/>
      <w:szCs w:val="18"/>
    </w:rPr>
  </w:style>
  <w:style w:type="paragraph" w:customStyle="1" w:styleId="NormalTB">
    <w:name w:val="NormalTB"/>
    <w:rsid w:val="00A836E2"/>
    <w:pPr>
      <w:jc w:val="center"/>
    </w:pPr>
    <w:rPr>
      <w:rFonts w:ascii=".VnTime" w:hAnsi=".VnTime"/>
      <w:lang w:val="en-GB"/>
    </w:rPr>
  </w:style>
  <w:style w:type="paragraph" w:customStyle="1" w:styleId="comment">
    <w:name w:val="comment"/>
    <w:basedOn w:val="Normal"/>
    <w:rsid w:val="00A836E2"/>
    <w:rPr>
      <w:i/>
      <w:color w:val="808080"/>
      <w:lang w:eastAsia="ja-JP"/>
    </w:rPr>
  </w:style>
  <w:style w:type="character" w:customStyle="1" w:styleId="Heading5Char">
    <w:name w:val="Heading 5 Char"/>
    <w:basedOn w:val="DefaultParagraphFont"/>
    <w:link w:val="Heading5"/>
    <w:rsid w:val="007334BC"/>
    <w:rPr>
      <w:rFonts w:ascii="Tahoma" w:hAnsi="Tahoma" w:cs="Tahoma"/>
      <w:b/>
      <w:noProof/>
      <w:snapToGrid w:val="0"/>
    </w:rPr>
  </w:style>
  <w:style w:type="character" w:customStyle="1" w:styleId="apple-converted-space">
    <w:name w:val="apple-converted-space"/>
    <w:basedOn w:val="DefaultParagraphFont"/>
    <w:rsid w:val="001E6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odeproject.com/Articles/27411/C-Avionic-Instrument-Contro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\FUFO\Document\02.Template\yen%20template\Template_Class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Template_Class Design.dot</Template>
  <TotalTime>1456</TotalTime>
  <Pages>35</Pages>
  <Words>3451</Words>
  <Characters>19674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Template_Class Design</vt:lpstr>
    </vt:vector>
  </TitlesOfParts>
  <Company>FPT Corporation</Company>
  <LinksUpToDate>false</LinksUpToDate>
  <CharactersWithSpaces>23079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Template_Class Design</dc:title>
  <dc:subject>v1/2</dc:subject>
  <dc:creator>khoinguyen67</dc:creator>
  <dc:description>Add 5. OTHER CONSIDERATIONS</dc:description>
  <cp:lastModifiedBy>khoinguyen67</cp:lastModifiedBy>
  <cp:revision>126</cp:revision>
  <cp:lastPrinted>1900-12-31T17:00:00Z</cp:lastPrinted>
  <dcterms:created xsi:type="dcterms:W3CDTF">2012-08-08T03:20:00Z</dcterms:created>
  <dcterms:modified xsi:type="dcterms:W3CDTF">2012-08-11T04:43:00Z</dcterms:modified>
</cp:coreProperties>
</file>